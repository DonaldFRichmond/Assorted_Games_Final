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72C5" w:rsidRPr="00C42073" w:rsidRDefault="002772C5" w:rsidP="00E07049">
      <w:pPr>
        <w:jc w:val="center"/>
        <w:rPr>
          <w:rFonts w:ascii="Arial Black" w:hAnsi="Arial Black" w:cs="Arial Black"/>
          <w:sz w:val="32"/>
          <w:szCs w:val="32"/>
          <w:u w:val="double"/>
        </w:rPr>
      </w:pPr>
      <w:bookmarkStart w:id="0" w:name="_GoBack"/>
      <w:bookmarkEnd w:id="0"/>
      <w:r w:rsidRPr="00C42073">
        <w:rPr>
          <w:rFonts w:ascii="Arial Black" w:hAnsi="Arial Black" w:cs="Arial Black"/>
          <w:sz w:val="32"/>
          <w:szCs w:val="32"/>
          <w:u w:val="double"/>
        </w:rPr>
        <w:t>Site Map</w:t>
      </w:r>
    </w:p>
    <w:p w:rsidR="002772C5" w:rsidRDefault="002772C5"/>
    <w:p w:rsidR="002772C5" w:rsidRDefault="002772C5"/>
    <w:p w:rsidR="002772C5" w:rsidRDefault="002772C5" w:rsidP="005C6E64">
      <w:pPr>
        <w:rPr>
          <w:sz w:val="20"/>
          <w:szCs w:val="20"/>
        </w:rPr>
      </w:pPr>
      <w:r w:rsidRPr="005C6E64">
        <w:rPr>
          <w:b/>
          <w:bCs/>
          <w:sz w:val="20"/>
          <w:szCs w:val="20"/>
        </w:rPr>
        <w:t>Project—Assorted Games</w:t>
      </w:r>
      <w:r w:rsidRPr="005C6E64">
        <w:rPr>
          <w:sz w:val="20"/>
          <w:szCs w:val="20"/>
        </w:rPr>
        <w:tab/>
      </w:r>
      <w:r>
        <w:rPr>
          <w:sz w:val="20"/>
          <w:szCs w:val="20"/>
        </w:rPr>
        <w:t>\bootstrap-css</w:t>
      </w:r>
      <w:r>
        <w:rPr>
          <w:sz w:val="20"/>
          <w:szCs w:val="20"/>
        </w:rPr>
        <w:tab/>
      </w:r>
      <w:r>
        <w:rPr>
          <w:sz w:val="20"/>
          <w:szCs w:val="20"/>
        </w:rPr>
        <w:tab/>
        <w:t xml:space="preserve">bootstrap, </w:t>
      </w:r>
      <w:r>
        <w:rPr>
          <w:sz w:val="20"/>
          <w:szCs w:val="20"/>
        </w:rPr>
        <w:tab/>
        <w:t xml:space="preserve">bootstrap.min, </w:t>
      </w:r>
      <w:r>
        <w:rPr>
          <w:sz w:val="20"/>
          <w:szCs w:val="20"/>
        </w:rPr>
        <w:tab/>
        <w:t xml:space="preserve">bootstrap-theme, </w:t>
      </w:r>
      <w:r>
        <w:rPr>
          <w:sz w:val="20"/>
          <w:szCs w:val="20"/>
        </w:rPr>
        <w:tab/>
      </w:r>
      <w:r>
        <w:rPr>
          <w:sz w:val="20"/>
          <w:szCs w:val="20"/>
        </w:rPr>
        <w:tab/>
        <w:t>bootstrap-theme.min</w:t>
      </w:r>
    </w:p>
    <w:p w:rsidR="002772C5" w:rsidRDefault="002772C5" w:rsidP="005C6E64">
      <w:pPr>
        <w:rPr>
          <w:sz w:val="20"/>
          <w:szCs w:val="20"/>
        </w:rPr>
      </w:pPr>
    </w:p>
    <w:p w:rsidR="002772C5" w:rsidRDefault="002772C5" w:rsidP="005C6E64">
      <w:pPr>
        <w:rPr>
          <w:sz w:val="20"/>
          <w:szCs w:val="20"/>
        </w:rPr>
      </w:pPr>
      <w:r>
        <w:rPr>
          <w:sz w:val="20"/>
          <w:szCs w:val="20"/>
        </w:rPr>
        <w:tab/>
      </w:r>
      <w:r>
        <w:rPr>
          <w:sz w:val="20"/>
          <w:szCs w:val="20"/>
        </w:rPr>
        <w:tab/>
      </w:r>
      <w:r>
        <w:rPr>
          <w:sz w:val="20"/>
          <w:szCs w:val="20"/>
        </w:rPr>
        <w:tab/>
      </w:r>
      <w:r>
        <w:rPr>
          <w:sz w:val="20"/>
          <w:szCs w:val="20"/>
        </w:rPr>
        <w:tab/>
        <w:t>bootstrap-js</w:t>
      </w:r>
      <w:r>
        <w:rPr>
          <w:sz w:val="20"/>
          <w:szCs w:val="20"/>
        </w:rPr>
        <w:tab/>
      </w:r>
      <w:r>
        <w:rPr>
          <w:sz w:val="20"/>
          <w:szCs w:val="20"/>
        </w:rPr>
        <w:tab/>
        <w:t>boostrap,</w:t>
      </w:r>
      <w:r>
        <w:rPr>
          <w:sz w:val="20"/>
          <w:szCs w:val="20"/>
        </w:rPr>
        <w:tab/>
        <w:t>bootstrap.min</w:t>
      </w:r>
    </w:p>
    <w:p w:rsidR="002772C5" w:rsidRDefault="002772C5" w:rsidP="005C6E64">
      <w:pPr>
        <w:rPr>
          <w:sz w:val="20"/>
          <w:szCs w:val="20"/>
        </w:rPr>
      </w:pPr>
    </w:p>
    <w:p w:rsidR="002772C5" w:rsidRPr="005C6E64" w:rsidRDefault="002772C5" w:rsidP="00BF635E">
      <w:pPr>
        <w:ind w:left="2160" w:firstLine="720"/>
        <w:rPr>
          <w:sz w:val="20"/>
          <w:szCs w:val="20"/>
          <w:u w:val="single"/>
        </w:rPr>
      </w:pPr>
      <w:r w:rsidRPr="005C6E64">
        <w:rPr>
          <w:b/>
          <w:bCs/>
          <w:sz w:val="20"/>
          <w:szCs w:val="20"/>
          <w:u w:val="single"/>
        </w:rPr>
        <w:t>css</w:t>
      </w:r>
      <w:r w:rsidRPr="005C6E64">
        <w:rPr>
          <w:b/>
          <w:bCs/>
          <w:sz w:val="20"/>
          <w:szCs w:val="20"/>
        </w:rPr>
        <w:tab/>
      </w:r>
      <w:r w:rsidRPr="005C6E64">
        <w:rPr>
          <w:b/>
          <w:bCs/>
          <w:sz w:val="20"/>
          <w:szCs w:val="20"/>
        </w:rPr>
        <w:tab/>
      </w:r>
      <w:r w:rsidRPr="005C6E64">
        <w:rPr>
          <w:b/>
          <w:bCs/>
          <w:sz w:val="20"/>
          <w:szCs w:val="20"/>
        </w:rPr>
        <w:tab/>
      </w:r>
      <w:r w:rsidRPr="005C6E64">
        <w:rPr>
          <w:sz w:val="20"/>
          <w:szCs w:val="20"/>
        </w:rPr>
        <w:t xml:space="preserve">main00.css,  main01.css,  main02.css,  main03.css,  </w:t>
      </w:r>
      <w:r>
        <w:rPr>
          <w:sz w:val="20"/>
          <w:szCs w:val="20"/>
        </w:rPr>
        <w:t xml:space="preserve">main04.css, </w:t>
      </w:r>
      <w:r w:rsidRPr="005C6E64">
        <w:rPr>
          <w:sz w:val="20"/>
          <w:szCs w:val="20"/>
        </w:rPr>
        <w:t>main09.css,  main99.css</w:t>
      </w:r>
    </w:p>
    <w:p w:rsidR="002772C5" w:rsidRPr="005C6E64" w:rsidRDefault="002772C5">
      <w:pPr>
        <w:rPr>
          <w:sz w:val="20"/>
          <w:szCs w:val="20"/>
          <w:u w:val="single"/>
        </w:rPr>
      </w:pPr>
    </w:p>
    <w:p w:rsidR="002772C5" w:rsidRPr="005C6E64" w:rsidRDefault="002772C5">
      <w:pPr>
        <w:rPr>
          <w:sz w:val="20"/>
          <w:szCs w:val="20"/>
        </w:rPr>
      </w:pPr>
      <w:r w:rsidRPr="005C6E64">
        <w:rPr>
          <w:sz w:val="20"/>
          <w:szCs w:val="20"/>
        </w:rPr>
        <w:tab/>
      </w:r>
      <w:r w:rsidRPr="005C6E64">
        <w:rPr>
          <w:sz w:val="20"/>
          <w:szCs w:val="20"/>
        </w:rPr>
        <w:tab/>
      </w:r>
      <w:r w:rsidRPr="005C6E64">
        <w:rPr>
          <w:sz w:val="20"/>
          <w:szCs w:val="20"/>
        </w:rPr>
        <w:tab/>
      </w:r>
      <w:r w:rsidRPr="005C6E64">
        <w:rPr>
          <w:sz w:val="20"/>
          <w:szCs w:val="20"/>
        </w:rPr>
        <w:tab/>
      </w:r>
      <w:r w:rsidRPr="005C6E64">
        <w:rPr>
          <w:b/>
          <w:bCs/>
          <w:sz w:val="20"/>
          <w:szCs w:val="20"/>
          <w:u w:val="single"/>
        </w:rPr>
        <w:t>images</w:t>
      </w:r>
      <w:r w:rsidRPr="005C6E64">
        <w:rPr>
          <w:b/>
          <w:bCs/>
          <w:sz w:val="20"/>
          <w:szCs w:val="20"/>
        </w:rPr>
        <w:tab/>
      </w:r>
      <w:r w:rsidRPr="005C6E64">
        <w:rPr>
          <w:sz w:val="20"/>
          <w:szCs w:val="20"/>
        </w:rPr>
        <w:tab/>
      </w:r>
      <w:r w:rsidRPr="005C6E64">
        <w:rPr>
          <w:sz w:val="20"/>
          <w:szCs w:val="20"/>
        </w:rPr>
        <w:tab/>
      </w:r>
      <w:r w:rsidRPr="005C6E64">
        <w:rPr>
          <w:b/>
          <w:bCs/>
          <w:sz w:val="20"/>
          <w:szCs w:val="20"/>
          <w:u w:val="single"/>
        </w:rPr>
        <w:t>all_cards</w:t>
      </w:r>
      <w:r w:rsidRPr="005C6E64">
        <w:rPr>
          <w:sz w:val="20"/>
          <w:szCs w:val="20"/>
        </w:rPr>
        <w:tab/>
        <w:t>71 .jpg card images (52 cards, 13 jokers, 6 card backs)</w:t>
      </w:r>
    </w:p>
    <w:p w:rsidR="002772C5" w:rsidRPr="005C6E64" w:rsidRDefault="002772C5">
      <w:pPr>
        <w:rPr>
          <w:sz w:val="20"/>
          <w:szCs w:val="20"/>
        </w:rPr>
      </w:pPr>
      <w:r w:rsidRPr="005C6E64">
        <w:rPr>
          <w:sz w:val="20"/>
          <w:szCs w:val="20"/>
        </w:rPr>
        <w:tab/>
      </w:r>
      <w:r w:rsidRPr="005C6E64">
        <w:rPr>
          <w:sz w:val="20"/>
          <w:szCs w:val="20"/>
        </w:rPr>
        <w:tab/>
      </w:r>
      <w:r w:rsidRPr="005C6E64">
        <w:rPr>
          <w:sz w:val="20"/>
          <w:szCs w:val="20"/>
        </w:rPr>
        <w:tab/>
      </w:r>
      <w:r w:rsidRPr="005C6E64">
        <w:rPr>
          <w:sz w:val="20"/>
          <w:szCs w:val="20"/>
        </w:rPr>
        <w:tab/>
      </w:r>
    </w:p>
    <w:p w:rsidR="002772C5" w:rsidRPr="005C6E64" w:rsidRDefault="002772C5">
      <w:pPr>
        <w:rPr>
          <w:sz w:val="20"/>
          <w:szCs w:val="20"/>
          <w:u w:val="single"/>
        </w:rPr>
      </w:pPr>
      <w:r w:rsidRPr="005C6E64">
        <w:rPr>
          <w:sz w:val="20"/>
          <w:szCs w:val="20"/>
        </w:rPr>
        <w:tab/>
      </w:r>
      <w:r w:rsidRPr="005C6E64">
        <w:rPr>
          <w:sz w:val="20"/>
          <w:szCs w:val="20"/>
        </w:rPr>
        <w:tab/>
      </w:r>
      <w:r w:rsidRPr="005C6E64">
        <w:rPr>
          <w:sz w:val="20"/>
          <w:szCs w:val="20"/>
        </w:rPr>
        <w:tab/>
      </w:r>
      <w:r w:rsidRPr="005C6E64">
        <w:rPr>
          <w:sz w:val="20"/>
          <w:szCs w:val="20"/>
        </w:rPr>
        <w:tab/>
      </w:r>
      <w:r w:rsidRPr="005C6E64">
        <w:rPr>
          <w:sz w:val="20"/>
          <w:szCs w:val="20"/>
        </w:rPr>
        <w:tab/>
      </w:r>
      <w:r w:rsidRPr="005C6E64">
        <w:rPr>
          <w:sz w:val="20"/>
          <w:szCs w:val="20"/>
        </w:rPr>
        <w:tab/>
      </w:r>
      <w:r w:rsidRPr="005C6E64">
        <w:rPr>
          <w:sz w:val="20"/>
          <w:szCs w:val="20"/>
        </w:rPr>
        <w:tab/>
      </w:r>
      <w:r w:rsidRPr="005C6E64">
        <w:rPr>
          <w:sz w:val="20"/>
          <w:szCs w:val="20"/>
          <w:u w:val="single"/>
        </w:rPr>
        <w:t>dice</w:t>
      </w:r>
      <w:r w:rsidRPr="005C6E64">
        <w:rPr>
          <w:sz w:val="20"/>
          <w:szCs w:val="20"/>
        </w:rPr>
        <w:tab/>
      </w:r>
      <w:r w:rsidRPr="005C6E64">
        <w:rPr>
          <w:sz w:val="20"/>
          <w:szCs w:val="20"/>
        </w:rPr>
        <w:tab/>
        <w:t>images of die</w:t>
      </w:r>
    </w:p>
    <w:p w:rsidR="002772C5" w:rsidRPr="005C6E64" w:rsidRDefault="002772C5">
      <w:pPr>
        <w:rPr>
          <w:sz w:val="20"/>
          <w:szCs w:val="20"/>
          <w:u w:val="single"/>
        </w:rPr>
      </w:pPr>
    </w:p>
    <w:p w:rsidR="002772C5" w:rsidRPr="005C6E64" w:rsidRDefault="002772C5">
      <w:pPr>
        <w:rPr>
          <w:sz w:val="20"/>
          <w:szCs w:val="20"/>
        </w:rPr>
      </w:pPr>
      <w:r w:rsidRPr="005C6E64">
        <w:rPr>
          <w:sz w:val="20"/>
          <w:szCs w:val="20"/>
        </w:rPr>
        <w:tab/>
      </w:r>
      <w:r w:rsidRPr="005C6E64">
        <w:rPr>
          <w:sz w:val="20"/>
          <w:szCs w:val="20"/>
        </w:rPr>
        <w:tab/>
      </w:r>
      <w:r w:rsidRPr="005C6E64">
        <w:rPr>
          <w:sz w:val="20"/>
          <w:szCs w:val="20"/>
        </w:rPr>
        <w:tab/>
      </w:r>
      <w:r w:rsidRPr="005C6E64">
        <w:rPr>
          <w:sz w:val="20"/>
          <w:szCs w:val="20"/>
        </w:rPr>
        <w:tab/>
      </w:r>
      <w:r w:rsidRPr="005C6E64">
        <w:rPr>
          <w:sz w:val="20"/>
          <w:szCs w:val="20"/>
        </w:rPr>
        <w:tab/>
      </w:r>
      <w:r w:rsidRPr="005C6E64">
        <w:rPr>
          <w:sz w:val="20"/>
          <w:szCs w:val="20"/>
        </w:rPr>
        <w:tab/>
      </w:r>
      <w:r w:rsidRPr="005C6E64">
        <w:rPr>
          <w:sz w:val="20"/>
          <w:szCs w:val="20"/>
        </w:rPr>
        <w:tab/>
      </w:r>
      <w:r w:rsidRPr="005C6E64">
        <w:rPr>
          <w:b/>
          <w:bCs/>
          <w:sz w:val="20"/>
          <w:szCs w:val="20"/>
          <w:u w:val="single"/>
        </w:rPr>
        <w:t>icons</w:t>
      </w:r>
      <w:r w:rsidRPr="005C6E64">
        <w:rPr>
          <w:b/>
          <w:bCs/>
          <w:sz w:val="20"/>
          <w:szCs w:val="20"/>
        </w:rPr>
        <w:tab/>
      </w:r>
      <w:r w:rsidRPr="005C6E64">
        <w:rPr>
          <w:sz w:val="20"/>
          <w:szCs w:val="20"/>
        </w:rPr>
        <w:tab/>
        <w:t>4 .jpg images  (social media)</w:t>
      </w:r>
    </w:p>
    <w:p w:rsidR="002772C5" w:rsidRPr="005C6E64" w:rsidRDefault="002772C5">
      <w:pPr>
        <w:rPr>
          <w:sz w:val="20"/>
          <w:szCs w:val="20"/>
          <w:u w:val="single"/>
        </w:rPr>
      </w:pPr>
    </w:p>
    <w:p w:rsidR="002772C5" w:rsidRDefault="002772C5">
      <w:pPr>
        <w:rPr>
          <w:sz w:val="20"/>
          <w:szCs w:val="20"/>
        </w:rPr>
      </w:pPr>
      <w:r w:rsidRPr="005C6E64">
        <w:rPr>
          <w:sz w:val="20"/>
          <w:szCs w:val="20"/>
        </w:rPr>
        <w:tab/>
      </w:r>
      <w:r w:rsidRPr="005C6E64">
        <w:rPr>
          <w:sz w:val="20"/>
          <w:szCs w:val="20"/>
        </w:rPr>
        <w:tab/>
      </w:r>
      <w:r w:rsidRPr="005C6E64">
        <w:rPr>
          <w:sz w:val="20"/>
          <w:szCs w:val="20"/>
        </w:rPr>
        <w:tab/>
      </w:r>
      <w:r w:rsidRPr="005C6E64">
        <w:rPr>
          <w:sz w:val="20"/>
          <w:szCs w:val="20"/>
        </w:rPr>
        <w:tab/>
      </w:r>
      <w:r w:rsidRPr="005C6E64">
        <w:rPr>
          <w:sz w:val="20"/>
          <w:szCs w:val="20"/>
        </w:rPr>
        <w:tab/>
      </w:r>
      <w:r w:rsidRPr="005C6E64">
        <w:rPr>
          <w:sz w:val="20"/>
          <w:szCs w:val="20"/>
        </w:rPr>
        <w:tab/>
      </w:r>
      <w:r w:rsidRPr="005C6E64">
        <w:rPr>
          <w:sz w:val="20"/>
          <w:szCs w:val="20"/>
        </w:rPr>
        <w:tab/>
      </w:r>
      <w:r w:rsidRPr="005C6E64">
        <w:rPr>
          <w:b/>
          <w:bCs/>
          <w:sz w:val="20"/>
          <w:szCs w:val="20"/>
          <w:u w:val="single"/>
        </w:rPr>
        <w:t>other</w:t>
      </w:r>
      <w:r w:rsidRPr="005C6E64">
        <w:rPr>
          <w:b/>
          <w:bCs/>
          <w:sz w:val="20"/>
          <w:szCs w:val="20"/>
        </w:rPr>
        <w:tab/>
      </w:r>
      <w:r w:rsidRPr="005C6E64">
        <w:rPr>
          <w:sz w:val="20"/>
          <w:szCs w:val="20"/>
        </w:rPr>
        <w:tab/>
        <w:t>11 .jpg assorted images</w:t>
      </w:r>
    </w:p>
    <w:p w:rsidR="002772C5" w:rsidRDefault="002772C5">
      <w:pPr>
        <w:rPr>
          <w:sz w:val="20"/>
          <w:szCs w:val="20"/>
        </w:rPr>
      </w:pPr>
    </w:p>
    <w:p w:rsidR="002772C5" w:rsidRPr="005C6E64" w:rsidRDefault="002772C5">
      <w:pPr>
        <w:rPr>
          <w:sz w:val="20"/>
          <w:szCs w:val="20"/>
        </w:rPr>
      </w:pP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t>special_deck</w:t>
      </w:r>
      <w:r>
        <w:rPr>
          <w:sz w:val="20"/>
          <w:szCs w:val="20"/>
        </w:rPr>
        <w:tab/>
        <w:t>special deck of young ladies in swimsuits</w:t>
      </w:r>
    </w:p>
    <w:p w:rsidR="002772C5" w:rsidRPr="005C6E64" w:rsidRDefault="002772C5">
      <w:pPr>
        <w:rPr>
          <w:sz w:val="20"/>
          <w:szCs w:val="20"/>
        </w:rPr>
      </w:pPr>
      <w:r w:rsidRPr="005C6E64">
        <w:rPr>
          <w:sz w:val="20"/>
          <w:szCs w:val="20"/>
        </w:rPr>
        <w:tab/>
      </w:r>
      <w:r w:rsidRPr="005C6E64">
        <w:rPr>
          <w:sz w:val="20"/>
          <w:szCs w:val="20"/>
        </w:rPr>
        <w:tab/>
      </w:r>
      <w:r w:rsidRPr="005C6E64">
        <w:rPr>
          <w:sz w:val="20"/>
          <w:szCs w:val="20"/>
        </w:rPr>
        <w:tab/>
      </w:r>
      <w:r w:rsidRPr="005C6E64">
        <w:rPr>
          <w:sz w:val="20"/>
          <w:szCs w:val="20"/>
        </w:rPr>
        <w:tab/>
      </w:r>
      <w:r w:rsidRPr="005C6E64">
        <w:rPr>
          <w:sz w:val="20"/>
          <w:szCs w:val="20"/>
        </w:rPr>
        <w:tab/>
      </w:r>
      <w:r w:rsidRPr="005C6E64">
        <w:rPr>
          <w:sz w:val="20"/>
          <w:szCs w:val="20"/>
        </w:rPr>
        <w:tab/>
      </w:r>
    </w:p>
    <w:p w:rsidR="002772C5" w:rsidRPr="005C6E64" w:rsidRDefault="002772C5">
      <w:pPr>
        <w:rPr>
          <w:sz w:val="20"/>
          <w:szCs w:val="20"/>
        </w:rPr>
      </w:pPr>
      <w:r w:rsidRPr="005C6E64">
        <w:rPr>
          <w:sz w:val="20"/>
          <w:szCs w:val="20"/>
        </w:rPr>
        <w:tab/>
      </w:r>
      <w:r w:rsidRPr="005C6E64">
        <w:rPr>
          <w:sz w:val="20"/>
          <w:szCs w:val="20"/>
        </w:rPr>
        <w:tab/>
      </w:r>
      <w:r w:rsidRPr="005C6E64">
        <w:rPr>
          <w:sz w:val="20"/>
          <w:szCs w:val="20"/>
        </w:rPr>
        <w:tab/>
      </w:r>
      <w:r w:rsidRPr="005C6E64">
        <w:rPr>
          <w:sz w:val="20"/>
          <w:szCs w:val="20"/>
        </w:rPr>
        <w:tab/>
      </w:r>
      <w:r w:rsidRPr="005C6E64">
        <w:rPr>
          <w:sz w:val="20"/>
          <w:szCs w:val="20"/>
        </w:rPr>
        <w:tab/>
      </w:r>
      <w:r w:rsidRPr="005C6E64">
        <w:rPr>
          <w:sz w:val="20"/>
          <w:szCs w:val="20"/>
        </w:rPr>
        <w:tab/>
      </w:r>
      <w:r w:rsidRPr="005C6E64">
        <w:rPr>
          <w:sz w:val="20"/>
          <w:szCs w:val="20"/>
        </w:rPr>
        <w:tab/>
      </w:r>
      <w:r w:rsidRPr="005C6E64">
        <w:rPr>
          <w:sz w:val="20"/>
          <w:szCs w:val="20"/>
          <w:u w:val="single"/>
        </w:rPr>
        <w:t>wheelimages</w:t>
      </w:r>
      <w:r w:rsidRPr="005C6E64">
        <w:rPr>
          <w:sz w:val="20"/>
          <w:szCs w:val="20"/>
        </w:rPr>
        <w:tab/>
        <w:t>36 + images of roulette wheels</w:t>
      </w:r>
      <w:r w:rsidRPr="005C6E64">
        <w:rPr>
          <w:sz w:val="20"/>
          <w:szCs w:val="20"/>
        </w:rPr>
        <w:tab/>
      </w:r>
      <w:r w:rsidRPr="005C6E64">
        <w:rPr>
          <w:sz w:val="20"/>
          <w:szCs w:val="20"/>
        </w:rPr>
        <w:tab/>
      </w:r>
    </w:p>
    <w:p w:rsidR="002772C5" w:rsidRPr="005C6E64" w:rsidRDefault="002772C5">
      <w:pPr>
        <w:rPr>
          <w:sz w:val="20"/>
          <w:szCs w:val="20"/>
          <w:u w:val="single"/>
        </w:rPr>
      </w:pPr>
    </w:p>
    <w:p w:rsidR="002772C5" w:rsidRPr="005C6E64" w:rsidRDefault="002772C5">
      <w:pPr>
        <w:rPr>
          <w:sz w:val="20"/>
          <w:szCs w:val="20"/>
        </w:rPr>
      </w:pPr>
      <w:r w:rsidRPr="005C6E64">
        <w:rPr>
          <w:sz w:val="20"/>
          <w:szCs w:val="20"/>
        </w:rPr>
        <w:tab/>
      </w:r>
      <w:r w:rsidRPr="005C6E64">
        <w:rPr>
          <w:sz w:val="20"/>
          <w:szCs w:val="20"/>
        </w:rPr>
        <w:tab/>
      </w:r>
      <w:r w:rsidRPr="005C6E64">
        <w:rPr>
          <w:sz w:val="20"/>
          <w:szCs w:val="20"/>
        </w:rPr>
        <w:tab/>
      </w:r>
      <w:r w:rsidRPr="005C6E64">
        <w:rPr>
          <w:sz w:val="20"/>
          <w:szCs w:val="20"/>
        </w:rPr>
        <w:tab/>
      </w:r>
      <w:r w:rsidRPr="005C6E64">
        <w:rPr>
          <w:b/>
          <w:bCs/>
          <w:sz w:val="20"/>
          <w:szCs w:val="20"/>
          <w:u w:val="single"/>
        </w:rPr>
        <w:t>javascript</w:t>
      </w:r>
      <w:r w:rsidRPr="005C6E64">
        <w:rPr>
          <w:sz w:val="20"/>
          <w:szCs w:val="20"/>
        </w:rPr>
        <w:tab/>
      </w:r>
      <w:r w:rsidRPr="005C6E64">
        <w:rPr>
          <w:sz w:val="20"/>
          <w:szCs w:val="20"/>
        </w:rPr>
        <w:tab/>
        <w:t xml:space="preserve">jspage01.js  </w:t>
      </w:r>
      <w:r w:rsidRPr="005C6E64">
        <w:rPr>
          <w:sz w:val="20"/>
          <w:szCs w:val="20"/>
        </w:rPr>
        <w:tab/>
        <w:t>(for video poker page only)</w:t>
      </w:r>
    </w:p>
    <w:p w:rsidR="002772C5" w:rsidRPr="005C6E64" w:rsidRDefault="002772C5">
      <w:pPr>
        <w:rPr>
          <w:sz w:val="20"/>
          <w:szCs w:val="20"/>
        </w:rPr>
      </w:pPr>
      <w:r w:rsidRPr="005C6E64">
        <w:rPr>
          <w:sz w:val="20"/>
          <w:szCs w:val="20"/>
        </w:rPr>
        <w:t xml:space="preserve">  </w:t>
      </w:r>
      <w:r w:rsidRPr="005C6E64">
        <w:rPr>
          <w:sz w:val="20"/>
          <w:szCs w:val="20"/>
        </w:rPr>
        <w:tab/>
      </w:r>
      <w:r w:rsidRPr="005C6E64">
        <w:rPr>
          <w:sz w:val="20"/>
          <w:szCs w:val="20"/>
        </w:rPr>
        <w:tab/>
      </w:r>
      <w:r w:rsidRPr="005C6E64">
        <w:rPr>
          <w:sz w:val="20"/>
          <w:szCs w:val="20"/>
        </w:rPr>
        <w:tab/>
      </w:r>
      <w:r w:rsidRPr="005C6E64">
        <w:rPr>
          <w:sz w:val="20"/>
          <w:szCs w:val="20"/>
        </w:rPr>
        <w:tab/>
      </w:r>
      <w:r w:rsidRPr="005C6E64">
        <w:rPr>
          <w:sz w:val="20"/>
          <w:szCs w:val="20"/>
        </w:rPr>
        <w:tab/>
      </w:r>
      <w:r w:rsidRPr="005C6E64">
        <w:rPr>
          <w:sz w:val="20"/>
          <w:szCs w:val="20"/>
        </w:rPr>
        <w:tab/>
      </w:r>
      <w:r w:rsidRPr="005C6E64">
        <w:rPr>
          <w:sz w:val="20"/>
          <w:szCs w:val="20"/>
        </w:rPr>
        <w:tab/>
        <w:t>jspage03.js</w:t>
      </w:r>
      <w:r w:rsidRPr="005C6E64">
        <w:rPr>
          <w:sz w:val="20"/>
          <w:szCs w:val="20"/>
        </w:rPr>
        <w:tab/>
        <w:t>(for roulette page only)</w:t>
      </w:r>
    </w:p>
    <w:p w:rsidR="002772C5" w:rsidRPr="005C6E64" w:rsidRDefault="002772C5">
      <w:pPr>
        <w:rPr>
          <w:sz w:val="20"/>
          <w:szCs w:val="20"/>
        </w:rPr>
      </w:pPr>
      <w:r w:rsidRPr="005C6E64">
        <w:rPr>
          <w:sz w:val="20"/>
          <w:szCs w:val="20"/>
        </w:rPr>
        <w:tab/>
      </w:r>
      <w:r w:rsidRPr="005C6E64">
        <w:rPr>
          <w:sz w:val="20"/>
          <w:szCs w:val="20"/>
        </w:rPr>
        <w:tab/>
      </w:r>
      <w:r w:rsidRPr="005C6E64">
        <w:rPr>
          <w:sz w:val="20"/>
          <w:szCs w:val="20"/>
        </w:rPr>
        <w:tab/>
      </w:r>
      <w:r w:rsidRPr="005C6E64">
        <w:rPr>
          <w:sz w:val="20"/>
          <w:szCs w:val="20"/>
        </w:rPr>
        <w:tab/>
      </w:r>
      <w:r w:rsidRPr="005C6E64">
        <w:rPr>
          <w:sz w:val="20"/>
          <w:szCs w:val="20"/>
        </w:rPr>
        <w:tab/>
      </w:r>
      <w:r w:rsidRPr="005C6E64">
        <w:rPr>
          <w:sz w:val="20"/>
          <w:szCs w:val="20"/>
        </w:rPr>
        <w:tab/>
      </w:r>
      <w:r w:rsidRPr="005C6E64">
        <w:rPr>
          <w:sz w:val="20"/>
          <w:szCs w:val="20"/>
        </w:rPr>
        <w:tab/>
        <w:t>jspage04.js</w:t>
      </w:r>
      <w:r w:rsidRPr="005C6E64">
        <w:rPr>
          <w:sz w:val="20"/>
          <w:szCs w:val="20"/>
        </w:rPr>
        <w:tab/>
        <w:t>(for backcraps only)</w:t>
      </w:r>
    </w:p>
    <w:p w:rsidR="002772C5" w:rsidRPr="005C6E64" w:rsidRDefault="002772C5">
      <w:pPr>
        <w:rPr>
          <w:sz w:val="20"/>
          <w:szCs w:val="20"/>
        </w:rPr>
      </w:pPr>
      <w:r w:rsidRPr="005C6E64">
        <w:rPr>
          <w:sz w:val="20"/>
          <w:szCs w:val="20"/>
        </w:rPr>
        <w:tab/>
      </w:r>
      <w:r w:rsidRPr="005C6E64">
        <w:rPr>
          <w:sz w:val="20"/>
          <w:szCs w:val="20"/>
        </w:rPr>
        <w:tab/>
      </w:r>
      <w:r w:rsidRPr="005C6E64">
        <w:rPr>
          <w:sz w:val="20"/>
          <w:szCs w:val="20"/>
        </w:rPr>
        <w:tab/>
      </w:r>
      <w:r w:rsidRPr="005C6E64">
        <w:rPr>
          <w:sz w:val="20"/>
          <w:szCs w:val="20"/>
        </w:rPr>
        <w:tab/>
      </w:r>
      <w:r w:rsidRPr="005C6E64">
        <w:rPr>
          <w:sz w:val="20"/>
          <w:szCs w:val="20"/>
        </w:rPr>
        <w:tab/>
      </w:r>
      <w:r w:rsidRPr="005C6E64">
        <w:rPr>
          <w:sz w:val="20"/>
          <w:szCs w:val="20"/>
        </w:rPr>
        <w:tab/>
      </w:r>
      <w:r w:rsidRPr="005C6E64">
        <w:rPr>
          <w:sz w:val="20"/>
          <w:szCs w:val="20"/>
        </w:rPr>
        <w:tab/>
        <w:t>jspage9</w:t>
      </w:r>
      <w:r>
        <w:rPr>
          <w:sz w:val="20"/>
          <w:szCs w:val="20"/>
        </w:rPr>
        <w:t>99</w:t>
      </w:r>
      <w:r w:rsidRPr="005C6E64">
        <w:rPr>
          <w:sz w:val="20"/>
          <w:szCs w:val="20"/>
        </w:rPr>
        <w:t>99.js</w:t>
      </w:r>
      <w:r w:rsidRPr="005C6E64">
        <w:rPr>
          <w:sz w:val="20"/>
          <w:szCs w:val="20"/>
        </w:rPr>
        <w:tab/>
        <w:t>(page for keeping extra javascript code)</w:t>
      </w:r>
      <w:r w:rsidRPr="005C6E64">
        <w:rPr>
          <w:sz w:val="20"/>
          <w:szCs w:val="20"/>
        </w:rPr>
        <w:tab/>
        <w:t xml:space="preserve"> </w:t>
      </w:r>
    </w:p>
    <w:p w:rsidR="002772C5" w:rsidRPr="005C6E64" w:rsidRDefault="002772C5">
      <w:pPr>
        <w:rPr>
          <w:sz w:val="20"/>
          <w:szCs w:val="20"/>
        </w:rPr>
      </w:pPr>
    </w:p>
    <w:p w:rsidR="002772C5" w:rsidRPr="005C6E64" w:rsidRDefault="002772C5" w:rsidP="00D17EFD">
      <w:pPr>
        <w:spacing w:line="80" w:lineRule="atLeast"/>
        <w:rPr>
          <w:sz w:val="20"/>
          <w:szCs w:val="20"/>
        </w:rPr>
      </w:pPr>
      <w:r w:rsidRPr="005C6E64">
        <w:rPr>
          <w:sz w:val="20"/>
          <w:szCs w:val="20"/>
        </w:rPr>
        <w:tab/>
      </w:r>
      <w:r w:rsidRPr="005C6E64">
        <w:rPr>
          <w:sz w:val="20"/>
          <w:szCs w:val="20"/>
        </w:rPr>
        <w:tab/>
      </w:r>
      <w:r w:rsidRPr="005C6E64">
        <w:rPr>
          <w:sz w:val="20"/>
          <w:szCs w:val="20"/>
        </w:rPr>
        <w:tab/>
      </w:r>
      <w:r w:rsidRPr="005C6E64">
        <w:rPr>
          <w:sz w:val="20"/>
          <w:szCs w:val="20"/>
        </w:rPr>
        <w:tab/>
        <w:t>00index.htm</w:t>
      </w:r>
      <w:r w:rsidRPr="005C6E64">
        <w:rPr>
          <w:sz w:val="20"/>
          <w:szCs w:val="20"/>
        </w:rPr>
        <w:tab/>
      </w:r>
      <w:r w:rsidRPr="005C6E64">
        <w:rPr>
          <w:sz w:val="20"/>
          <w:szCs w:val="20"/>
        </w:rPr>
        <w:tab/>
        <w:t>index page</w:t>
      </w:r>
      <w:r w:rsidRPr="005C6E64">
        <w:rPr>
          <w:sz w:val="20"/>
          <w:szCs w:val="20"/>
        </w:rPr>
        <w:tab/>
        <w:t xml:space="preserve">Lists which allows selecting other 8 pages </w:t>
      </w:r>
      <w:r w:rsidRPr="005C6E64">
        <w:rPr>
          <w:sz w:val="20"/>
          <w:szCs w:val="20"/>
        </w:rPr>
        <w:tab/>
        <w:t>(completed)</w:t>
      </w:r>
    </w:p>
    <w:p w:rsidR="002772C5" w:rsidRPr="005C6E64" w:rsidRDefault="002772C5" w:rsidP="00D17EFD">
      <w:pPr>
        <w:spacing w:line="80" w:lineRule="atLeast"/>
        <w:rPr>
          <w:sz w:val="20"/>
          <w:szCs w:val="20"/>
        </w:rPr>
      </w:pPr>
    </w:p>
    <w:p w:rsidR="002772C5" w:rsidRPr="005C6E64" w:rsidRDefault="002772C5" w:rsidP="00D17EFD">
      <w:pPr>
        <w:spacing w:line="80" w:lineRule="atLeast"/>
        <w:rPr>
          <w:sz w:val="20"/>
          <w:szCs w:val="20"/>
        </w:rPr>
      </w:pPr>
      <w:r w:rsidRPr="005C6E64">
        <w:rPr>
          <w:sz w:val="20"/>
          <w:szCs w:val="20"/>
        </w:rPr>
        <w:tab/>
      </w:r>
      <w:r w:rsidRPr="005C6E64">
        <w:rPr>
          <w:sz w:val="20"/>
          <w:szCs w:val="20"/>
        </w:rPr>
        <w:tab/>
      </w:r>
      <w:r w:rsidRPr="005C6E64">
        <w:rPr>
          <w:sz w:val="20"/>
          <w:szCs w:val="20"/>
        </w:rPr>
        <w:tab/>
      </w:r>
      <w:r w:rsidRPr="005C6E64">
        <w:rPr>
          <w:sz w:val="20"/>
          <w:szCs w:val="20"/>
        </w:rPr>
        <w:tab/>
        <w:t>01poker.htm</w:t>
      </w:r>
      <w:r w:rsidRPr="005C6E64">
        <w:rPr>
          <w:sz w:val="20"/>
          <w:szCs w:val="20"/>
        </w:rPr>
        <w:tab/>
      </w:r>
      <w:r w:rsidRPr="005C6E64">
        <w:rPr>
          <w:sz w:val="20"/>
          <w:szCs w:val="20"/>
        </w:rPr>
        <w:tab/>
        <w:t>Video poker game</w:t>
      </w:r>
      <w:r w:rsidRPr="005C6E64">
        <w:rPr>
          <w:sz w:val="20"/>
          <w:szCs w:val="20"/>
        </w:rPr>
        <w:tab/>
      </w:r>
      <w:r w:rsidRPr="005C6E64">
        <w:rPr>
          <w:sz w:val="20"/>
          <w:szCs w:val="20"/>
        </w:rPr>
        <w:tab/>
      </w:r>
      <w:r w:rsidRPr="005C6E64">
        <w:rPr>
          <w:sz w:val="20"/>
          <w:szCs w:val="20"/>
        </w:rPr>
        <w:tab/>
      </w:r>
      <w:r w:rsidRPr="005C6E64">
        <w:rPr>
          <w:sz w:val="20"/>
          <w:szCs w:val="20"/>
        </w:rPr>
        <w:tab/>
      </w:r>
      <w:r w:rsidRPr="005C6E64">
        <w:rPr>
          <w:sz w:val="20"/>
          <w:szCs w:val="20"/>
        </w:rPr>
        <w:tab/>
        <w:t>(completed)</w:t>
      </w:r>
    </w:p>
    <w:p w:rsidR="002772C5" w:rsidRPr="005C6E64" w:rsidRDefault="002772C5" w:rsidP="00D17EFD">
      <w:pPr>
        <w:spacing w:line="80" w:lineRule="atLeast"/>
        <w:rPr>
          <w:sz w:val="20"/>
          <w:szCs w:val="20"/>
        </w:rPr>
      </w:pPr>
    </w:p>
    <w:p w:rsidR="002772C5" w:rsidRPr="005C6E64" w:rsidRDefault="002772C5" w:rsidP="00D17EFD">
      <w:pPr>
        <w:spacing w:line="80" w:lineRule="atLeast"/>
        <w:rPr>
          <w:sz w:val="20"/>
          <w:szCs w:val="20"/>
        </w:rPr>
      </w:pPr>
      <w:r w:rsidRPr="005C6E64">
        <w:rPr>
          <w:sz w:val="20"/>
          <w:szCs w:val="20"/>
        </w:rPr>
        <w:tab/>
      </w:r>
      <w:r w:rsidRPr="005C6E64">
        <w:rPr>
          <w:sz w:val="20"/>
          <w:szCs w:val="20"/>
        </w:rPr>
        <w:tab/>
      </w:r>
      <w:r w:rsidRPr="005C6E64">
        <w:rPr>
          <w:sz w:val="20"/>
          <w:szCs w:val="20"/>
        </w:rPr>
        <w:tab/>
      </w:r>
      <w:r w:rsidRPr="005C6E64">
        <w:rPr>
          <w:sz w:val="20"/>
          <w:szCs w:val="20"/>
        </w:rPr>
        <w:tab/>
        <w:t>02blackjack.htm</w:t>
      </w:r>
      <w:r w:rsidRPr="005C6E64">
        <w:rPr>
          <w:sz w:val="20"/>
          <w:szCs w:val="20"/>
        </w:rPr>
        <w:tab/>
      </w:r>
      <w:r>
        <w:rPr>
          <w:sz w:val="20"/>
          <w:szCs w:val="20"/>
        </w:rPr>
        <w:tab/>
      </w:r>
      <w:r w:rsidRPr="005C6E64">
        <w:rPr>
          <w:sz w:val="20"/>
          <w:szCs w:val="20"/>
        </w:rPr>
        <w:t>Blackjack game</w:t>
      </w:r>
      <w:r>
        <w:rPr>
          <w:sz w:val="20"/>
          <w:szCs w:val="20"/>
        </w:rPr>
        <w:tab/>
      </w:r>
      <w:r w:rsidRPr="005C6E64">
        <w:rPr>
          <w:sz w:val="20"/>
          <w:szCs w:val="20"/>
        </w:rPr>
        <w:tab/>
      </w:r>
      <w:r w:rsidRPr="005C6E64">
        <w:rPr>
          <w:sz w:val="20"/>
          <w:szCs w:val="20"/>
        </w:rPr>
        <w:tab/>
      </w:r>
      <w:r w:rsidRPr="005C6E64">
        <w:rPr>
          <w:sz w:val="20"/>
          <w:szCs w:val="20"/>
        </w:rPr>
        <w:tab/>
      </w:r>
      <w:r w:rsidRPr="005C6E64">
        <w:rPr>
          <w:sz w:val="20"/>
          <w:szCs w:val="20"/>
        </w:rPr>
        <w:tab/>
      </w:r>
      <w:r w:rsidRPr="005C6E64">
        <w:rPr>
          <w:sz w:val="20"/>
          <w:szCs w:val="20"/>
        </w:rPr>
        <w:tab/>
        <w:t>(under development)</w:t>
      </w:r>
    </w:p>
    <w:p w:rsidR="002772C5" w:rsidRPr="005C6E64" w:rsidRDefault="002772C5" w:rsidP="00D17EFD">
      <w:pPr>
        <w:spacing w:line="80" w:lineRule="atLeast"/>
        <w:rPr>
          <w:sz w:val="20"/>
          <w:szCs w:val="20"/>
        </w:rPr>
      </w:pPr>
    </w:p>
    <w:p w:rsidR="002772C5" w:rsidRPr="005C6E64" w:rsidRDefault="002772C5" w:rsidP="00D17EFD">
      <w:pPr>
        <w:spacing w:line="80" w:lineRule="atLeast"/>
        <w:rPr>
          <w:sz w:val="20"/>
          <w:szCs w:val="20"/>
        </w:rPr>
      </w:pPr>
      <w:r w:rsidRPr="005C6E64">
        <w:rPr>
          <w:sz w:val="20"/>
          <w:szCs w:val="20"/>
        </w:rPr>
        <w:tab/>
      </w:r>
      <w:r w:rsidRPr="005C6E64">
        <w:rPr>
          <w:sz w:val="20"/>
          <w:szCs w:val="20"/>
        </w:rPr>
        <w:tab/>
      </w:r>
      <w:r w:rsidRPr="005C6E64">
        <w:rPr>
          <w:sz w:val="20"/>
          <w:szCs w:val="20"/>
        </w:rPr>
        <w:tab/>
      </w:r>
      <w:r w:rsidRPr="005C6E64">
        <w:rPr>
          <w:sz w:val="20"/>
          <w:szCs w:val="20"/>
        </w:rPr>
        <w:tab/>
        <w:t>03roulette.htm</w:t>
      </w:r>
      <w:r w:rsidRPr="005C6E64">
        <w:rPr>
          <w:sz w:val="20"/>
          <w:szCs w:val="20"/>
        </w:rPr>
        <w:tab/>
      </w:r>
      <w:r w:rsidRPr="005C6E64">
        <w:rPr>
          <w:sz w:val="20"/>
          <w:szCs w:val="20"/>
        </w:rPr>
        <w:tab/>
        <w:t>Roulette game</w:t>
      </w:r>
      <w:r w:rsidRPr="005C6E64">
        <w:rPr>
          <w:sz w:val="20"/>
          <w:szCs w:val="20"/>
        </w:rPr>
        <w:tab/>
      </w:r>
      <w:r>
        <w:rPr>
          <w:sz w:val="20"/>
          <w:szCs w:val="20"/>
        </w:rPr>
        <w:tab/>
      </w:r>
      <w:r w:rsidRPr="005C6E64">
        <w:rPr>
          <w:sz w:val="20"/>
          <w:szCs w:val="20"/>
        </w:rPr>
        <w:tab/>
      </w:r>
      <w:r w:rsidRPr="005C6E64">
        <w:rPr>
          <w:sz w:val="20"/>
          <w:szCs w:val="20"/>
        </w:rPr>
        <w:tab/>
      </w:r>
      <w:r w:rsidRPr="005C6E64">
        <w:rPr>
          <w:sz w:val="20"/>
          <w:szCs w:val="20"/>
        </w:rPr>
        <w:tab/>
      </w:r>
      <w:r w:rsidRPr="005C6E64">
        <w:rPr>
          <w:sz w:val="20"/>
          <w:szCs w:val="20"/>
        </w:rPr>
        <w:tab/>
        <w:t>(under development)</w:t>
      </w:r>
    </w:p>
    <w:p w:rsidR="002772C5" w:rsidRPr="005C6E64" w:rsidRDefault="002772C5" w:rsidP="00D17EFD">
      <w:pPr>
        <w:spacing w:line="80" w:lineRule="atLeast"/>
        <w:rPr>
          <w:sz w:val="20"/>
          <w:szCs w:val="20"/>
        </w:rPr>
      </w:pPr>
    </w:p>
    <w:p w:rsidR="002772C5" w:rsidRPr="005C6E64" w:rsidRDefault="002772C5" w:rsidP="00D17EFD">
      <w:pPr>
        <w:spacing w:line="80" w:lineRule="atLeast"/>
        <w:rPr>
          <w:sz w:val="20"/>
          <w:szCs w:val="20"/>
        </w:rPr>
      </w:pPr>
      <w:r w:rsidRPr="005C6E64">
        <w:rPr>
          <w:sz w:val="20"/>
          <w:szCs w:val="20"/>
        </w:rPr>
        <w:tab/>
      </w:r>
      <w:r w:rsidRPr="005C6E64">
        <w:rPr>
          <w:sz w:val="20"/>
          <w:szCs w:val="20"/>
        </w:rPr>
        <w:tab/>
      </w:r>
      <w:r w:rsidRPr="005C6E64">
        <w:rPr>
          <w:sz w:val="20"/>
          <w:szCs w:val="20"/>
        </w:rPr>
        <w:tab/>
      </w:r>
      <w:r w:rsidRPr="005C6E64">
        <w:rPr>
          <w:sz w:val="20"/>
          <w:szCs w:val="20"/>
        </w:rPr>
        <w:tab/>
        <w:t>04bankcraps.htm</w:t>
      </w:r>
      <w:r w:rsidRPr="005C6E64">
        <w:rPr>
          <w:sz w:val="20"/>
          <w:szCs w:val="20"/>
        </w:rPr>
        <w:tab/>
      </w:r>
      <w:r>
        <w:rPr>
          <w:sz w:val="20"/>
          <w:szCs w:val="20"/>
        </w:rPr>
        <w:tab/>
      </w:r>
      <w:r w:rsidRPr="005C6E64">
        <w:rPr>
          <w:sz w:val="20"/>
          <w:szCs w:val="20"/>
        </w:rPr>
        <w:t>Bank Craps game</w:t>
      </w:r>
      <w:r w:rsidRPr="005C6E64">
        <w:rPr>
          <w:sz w:val="20"/>
          <w:szCs w:val="20"/>
        </w:rPr>
        <w:tab/>
      </w:r>
      <w:r w:rsidRPr="005C6E64">
        <w:rPr>
          <w:sz w:val="20"/>
          <w:szCs w:val="20"/>
        </w:rPr>
        <w:tab/>
      </w:r>
      <w:r w:rsidRPr="005C6E64">
        <w:rPr>
          <w:sz w:val="20"/>
          <w:szCs w:val="20"/>
        </w:rPr>
        <w:tab/>
      </w:r>
      <w:r>
        <w:rPr>
          <w:sz w:val="20"/>
          <w:szCs w:val="20"/>
        </w:rPr>
        <w:tab/>
      </w:r>
      <w:r w:rsidRPr="005C6E64">
        <w:rPr>
          <w:sz w:val="20"/>
          <w:szCs w:val="20"/>
        </w:rPr>
        <w:tab/>
      </w:r>
      <w:r w:rsidRPr="005C6E64">
        <w:rPr>
          <w:sz w:val="20"/>
          <w:szCs w:val="20"/>
        </w:rPr>
        <w:tab/>
        <w:t>(under development)</w:t>
      </w:r>
    </w:p>
    <w:p w:rsidR="002772C5" w:rsidRPr="005C6E64" w:rsidRDefault="002772C5" w:rsidP="00D17EFD">
      <w:pPr>
        <w:spacing w:line="80" w:lineRule="atLeast"/>
        <w:rPr>
          <w:sz w:val="20"/>
          <w:szCs w:val="20"/>
        </w:rPr>
      </w:pPr>
    </w:p>
    <w:p w:rsidR="002772C5" w:rsidRPr="005C6E64" w:rsidRDefault="002772C5" w:rsidP="00D17EFD">
      <w:pPr>
        <w:spacing w:line="80" w:lineRule="atLeast"/>
        <w:rPr>
          <w:sz w:val="20"/>
          <w:szCs w:val="20"/>
        </w:rPr>
      </w:pPr>
      <w:r w:rsidRPr="005C6E64">
        <w:rPr>
          <w:sz w:val="20"/>
          <w:szCs w:val="20"/>
        </w:rPr>
        <w:tab/>
      </w:r>
      <w:r w:rsidRPr="005C6E64">
        <w:rPr>
          <w:sz w:val="20"/>
          <w:szCs w:val="20"/>
        </w:rPr>
        <w:tab/>
      </w:r>
      <w:r w:rsidRPr="005C6E64">
        <w:rPr>
          <w:sz w:val="20"/>
          <w:szCs w:val="20"/>
        </w:rPr>
        <w:tab/>
      </w:r>
      <w:r w:rsidRPr="005C6E64">
        <w:rPr>
          <w:sz w:val="20"/>
          <w:szCs w:val="20"/>
        </w:rPr>
        <w:tab/>
        <w:t>05option5.htm</w:t>
      </w:r>
      <w:r w:rsidRPr="005C6E64">
        <w:rPr>
          <w:sz w:val="20"/>
          <w:szCs w:val="20"/>
        </w:rPr>
        <w:tab/>
      </w:r>
      <w:r w:rsidRPr="005C6E64">
        <w:rPr>
          <w:sz w:val="20"/>
          <w:szCs w:val="20"/>
        </w:rPr>
        <w:tab/>
        <w:t>Demolition Roller Derby game</w:t>
      </w:r>
      <w:r w:rsidRPr="005C6E64">
        <w:rPr>
          <w:sz w:val="20"/>
          <w:szCs w:val="20"/>
        </w:rPr>
        <w:tab/>
      </w:r>
      <w:r w:rsidRPr="005C6E64">
        <w:rPr>
          <w:sz w:val="20"/>
          <w:szCs w:val="20"/>
        </w:rPr>
        <w:tab/>
      </w:r>
      <w:r w:rsidRPr="005C6E64">
        <w:rPr>
          <w:sz w:val="20"/>
          <w:szCs w:val="20"/>
        </w:rPr>
        <w:tab/>
      </w:r>
      <w:r w:rsidRPr="005C6E64">
        <w:rPr>
          <w:sz w:val="20"/>
          <w:szCs w:val="20"/>
        </w:rPr>
        <w:tab/>
        <w:t>(suggested)</w:t>
      </w:r>
    </w:p>
    <w:p w:rsidR="002772C5" w:rsidRPr="005C6E64" w:rsidRDefault="002772C5" w:rsidP="00D17EFD">
      <w:pPr>
        <w:spacing w:line="80" w:lineRule="atLeast"/>
        <w:rPr>
          <w:sz w:val="20"/>
          <w:szCs w:val="20"/>
        </w:rPr>
      </w:pPr>
    </w:p>
    <w:p w:rsidR="002772C5" w:rsidRPr="005C6E64" w:rsidRDefault="002772C5" w:rsidP="00D17EFD">
      <w:pPr>
        <w:spacing w:line="80" w:lineRule="atLeast"/>
        <w:rPr>
          <w:sz w:val="20"/>
          <w:szCs w:val="20"/>
        </w:rPr>
      </w:pPr>
      <w:r w:rsidRPr="005C6E64">
        <w:rPr>
          <w:sz w:val="20"/>
          <w:szCs w:val="20"/>
        </w:rPr>
        <w:tab/>
      </w:r>
      <w:r w:rsidRPr="005C6E64">
        <w:rPr>
          <w:sz w:val="20"/>
          <w:szCs w:val="20"/>
        </w:rPr>
        <w:tab/>
      </w:r>
      <w:r w:rsidRPr="005C6E64">
        <w:rPr>
          <w:sz w:val="20"/>
          <w:szCs w:val="20"/>
        </w:rPr>
        <w:tab/>
      </w:r>
      <w:r w:rsidRPr="005C6E64">
        <w:rPr>
          <w:sz w:val="20"/>
          <w:szCs w:val="20"/>
        </w:rPr>
        <w:tab/>
        <w:t>06option6.htm</w:t>
      </w:r>
      <w:r w:rsidRPr="005C6E64">
        <w:rPr>
          <w:sz w:val="20"/>
          <w:szCs w:val="20"/>
        </w:rPr>
        <w:tab/>
      </w:r>
      <w:r w:rsidRPr="005C6E64">
        <w:rPr>
          <w:sz w:val="20"/>
          <w:szCs w:val="20"/>
        </w:rPr>
        <w:tab/>
        <w:t>Mack Truck Chicken Challenge game</w:t>
      </w:r>
      <w:r w:rsidRPr="005C6E64">
        <w:rPr>
          <w:sz w:val="20"/>
          <w:szCs w:val="20"/>
        </w:rPr>
        <w:tab/>
      </w:r>
      <w:r w:rsidRPr="005C6E64">
        <w:rPr>
          <w:sz w:val="20"/>
          <w:szCs w:val="20"/>
        </w:rPr>
        <w:tab/>
      </w:r>
      <w:r w:rsidRPr="005C6E64">
        <w:rPr>
          <w:sz w:val="20"/>
          <w:szCs w:val="20"/>
        </w:rPr>
        <w:tab/>
        <w:t>(suggested)</w:t>
      </w:r>
      <w:r w:rsidRPr="005C6E64">
        <w:rPr>
          <w:sz w:val="20"/>
          <w:szCs w:val="20"/>
        </w:rPr>
        <w:tab/>
      </w:r>
    </w:p>
    <w:p w:rsidR="002772C5" w:rsidRPr="005C6E64" w:rsidRDefault="002772C5" w:rsidP="00D17EFD">
      <w:pPr>
        <w:spacing w:line="80" w:lineRule="atLeast"/>
        <w:rPr>
          <w:sz w:val="20"/>
          <w:szCs w:val="20"/>
        </w:rPr>
      </w:pPr>
    </w:p>
    <w:p w:rsidR="002772C5" w:rsidRPr="005C6E64" w:rsidRDefault="002772C5" w:rsidP="00D17EFD">
      <w:pPr>
        <w:spacing w:line="80" w:lineRule="atLeast"/>
        <w:rPr>
          <w:sz w:val="20"/>
          <w:szCs w:val="20"/>
        </w:rPr>
      </w:pPr>
      <w:r w:rsidRPr="005C6E64">
        <w:rPr>
          <w:sz w:val="20"/>
          <w:szCs w:val="20"/>
        </w:rPr>
        <w:tab/>
      </w:r>
      <w:r w:rsidRPr="005C6E64">
        <w:rPr>
          <w:sz w:val="20"/>
          <w:szCs w:val="20"/>
        </w:rPr>
        <w:tab/>
      </w:r>
      <w:r w:rsidRPr="005C6E64">
        <w:rPr>
          <w:sz w:val="20"/>
          <w:szCs w:val="20"/>
        </w:rPr>
        <w:tab/>
      </w:r>
      <w:r w:rsidRPr="005C6E64">
        <w:rPr>
          <w:sz w:val="20"/>
          <w:szCs w:val="20"/>
        </w:rPr>
        <w:tab/>
        <w:t>07option7.htm</w:t>
      </w:r>
      <w:r w:rsidRPr="005C6E64">
        <w:rPr>
          <w:sz w:val="20"/>
          <w:szCs w:val="20"/>
        </w:rPr>
        <w:tab/>
      </w:r>
      <w:r w:rsidRPr="005C6E64">
        <w:rPr>
          <w:sz w:val="20"/>
          <w:szCs w:val="20"/>
        </w:rPr>
        <w:tab/>
      </w:r>
      <w:r>
        <w:rPr>
          <w:sz w:val="20"/>
          <w:szCs w:val="20"/>
        </w:rPr>
        <w:t xml:space="preserve">AD&amp;D:  The Day of </w:t>
      </w:r>
      <w:r w:rsidRPr="005C6E64">
        <w:rPr>
          <w:sz w:val="20"/>
          <w:szCs w:val="20"/>
        </w:rPr>
        <w:t>Judgement</w:t>
      </w:r>
      <w:r w:rsidRPr="005C6E64">
        <w:rPr>
          <w:sz w:val="20"/>
          <w:szCs w:val="20"/>
        </w:rPr>
        <w:tab/>
      </w:r>
      <w:r w:rsidRPr="005C6E64">
        <w:rPr>
          <w:sz w:val="20"/>
          <w:szCs w:val="20"/>
        </w:rPr>
        <w:tab/>
      </w:r>
      <w:r w:rsidRPr="005C6E64">
        <w:rPr>
          <w:sz w:val="20"/>
          <w:szCs w:val="20"/>
        </w:rPr>
        <w:tab/>
      </w:r>
      <w:r w:rsidRPr="005C6E64">
        <w:rPr>
          <w:sz w:val="20"/>
          <w:szCs w:val="20"/>
        </w:rPr>
        <w:tab/>
        <w:t>(dummy page)</w:t>
      </w:r>
      <w:r w:rsidRPr="005C6E64">
        <w:rPr>
          <w:sz w:val="20"/>
          <w:szCs w:val="20"/>
        </w:rPr>
        <w:tab/>
      </w:r>
    </w:p>
    <w:p w:rsidR="002772C5" w:rsidRPr="005C6E64" w:rsidRDefault="002772C5" w:rsidP="00D17EFD">
      <w:pPr>
        <w:spacing w:line="80" w:lineRule="atLeast"/>
        <w:rPr>
          <w:sz w:val="20"/>
          <w:szCs w:val="20"/>
        </w:rPr>
      </w:pPr>
    </w:p>
    <w:p w:rsidR="002772C5" w:rsidRPr="005C6E64" w:rsidRDefault="002772C5" w:rsidP="00D17EFD">
      <w:pPr>
        <w:spacing w:line="80" w:lineRule="atLeast"/>
        <w:rPr>
          <w:sz w:val="20"/>
          <w:szCs w:val="20"/>
        </w:rPr>
      </w:pPr>
      <w:r w:rsidRPr="005C6E64">
        <w:rPr>
          <w:sz w:val="20"/>
          <w:szCs w:val="20"/>
        </w:rPr>
        <w:tab/>
      </w:r>
      <w:r w:rsidRPr="005C6E64">
        <w:rPr>
          <w:sz w:val="20"/>
          <w:szCs w:val="20"/>
        </w:rPr>
        <w:tab/>
      </w:r>
      <w:r w:rsidRPr="005C6E64">
        <w:rPr>
          <w:sz w:val="20"/>
          <w:szCs w:val="20"/>
        </w:rPr>
        <w:tab/>
      </w:r>
      <w:r w:rsidRPr="005C6E64">
        <w:rPr>
          <w:sz w:val="20"/>
          <w:szCs w:val="20"/>
        </w:rPr>
        <w:tab/>
        <w:t>08option8.htm</w:t>
      </w:r>
      <w:r w:rsidRPr="005C6E64">
        <w:rPr>
          <w:sz w:val="20"/>
          <w:szCs w:val="20"/>
        </w:rPr>
        <w:tab/>
      </w:r>
      <w:r w:rsidRPr="005C6E64">
        <w:rPr>
          <w:sz w:val="20"/>
          <w:szCs w:val="20"/>
        </w:rPr>
        <w:tab/>
        <w:t>The Inferno</w:t>
      </w:r>
      <w:r w:rsidRPr="005C6E64">
        <w:rPr>
          <w:sz w:val="20"/>
          <w:szCs w:val="20"/>
        </w:rPr>
        <w:tab/>
      </w:r>
      <w:r w:rsidRPr="005C6E64">
        <w:rPr>
          <w:sz w:val="20"/>
          <w:szCs w:val="20"/>
        </w:rPr>
        <w:tab/>
      </w:r>
      <w:r w:rsidRPr="005C6E64">
        <w:rPr>
          <w:sz w:val="20"/>
          <w:szCs w:val="20"/>
        </w:rPr>
        <w:tab/>
      </w:r>
      <w:r w:rsidRPr="005C6E64">
        <w:rPr>
          <w:sz w:val="20"/>
          <w:szCs w:val="20"/>
        </w:rPr>
        <w:tab/>
      </w:r>
      <w:r w:rsidRPr="005C6E64">
        <w:rPr>
          <w:sz w:val="20"/>
          <w:szCs w:val="20"/>
        </w:rPr>
        <w:tab/>
      </w:r>
      <w:r w:rsidRPr="005C6E64">
        <w:rPr>
          <w:sz w:val="20"/>
          <w:szCs w:val="20"/>
        </w:rPr>
        <w:tab/>
        <w:t>(dummy page)</w:t>
      </w:r>
    </w:p>
    <w:p w:rsidR="002772C5" w:rsidRPr="005C6E64" w:rsidRDefault="002772C5" w:rsidP="00D17EFD">
      <w:pPr>
        <w:spacing w:line="80" w:lineRule="atLeast"/>
        <w:rPr>
          <w:sz w:val="20"/>
          <w:szCs w:val="20"/>
        </w:rPr>
      </w:pPr>
    </w:p>
    <w:p w:rsidR="002772C5" w:rsidRPr="005C6E64" w:rsidRDefault="002772C5" w:rsidP="005C6E64">
      <w:pPr>
        <w:spacing w:line="80" w:lineRule="atLeast"/>
        <w:sectPr w:rsidR="002772C5" w:rsidRPr="005C6E64" w:rsidSect="00BF635E">
          <w:pgSz w:w="15840" w:h="12240" w:orient="landscape"/>
          <w:pgMar w:top="720" w:right="1440" w:bottom="720" w:left="1440" w:header="720" w:footer="720" w:gutter="0"/>
          <w:cols w:space="720"/>
          <w:docGrid w:linePitch="360"/>
        </w:sectPr>
      </w:pPr>
      <w:r w:rsidRPr="005C6E64">
        <w:rPr>
          <w:sz w:val="20"/>
          <w:szCs w:val="20"/>
        </w:rPr>
        <w:tab/>
      </w:r>
      <w:r w:rsidRPr="005C6E64">
        <w:rPr>
          <w:sz w:val="20"/>
          <w:szCs w:val="20"/>
        </w:rPr>
        <w:tab/>
      </w:r>
      <w:r w:rsidRPr="005C6E64">
        <w:rPr>
          <w:sz w:val="20"/>
          <w:szCs w:val="20"/>
        </w:rPr>
        <w:tab/>
      </w:r>
      <w:r w:rsidRPr="005C6E64">
        <w:rPr>
          <w:sz w:val="20"/>
          <w:szCs w:val="20"/>
        </w:rPr>
        <w:tab/>
        <w:t>09about.htm</w:t>
      </w:r>
      <w:r w:rsidRPr="005C6E64">
        <w:rPr>
          <w:sz w:val="20"/>
          <w:szCs w:val="20"/>
        </w:rPr>
        <w:tab/>
      </w:r>
      <w:r w:rsidRPr="005C6E64">
        <w:rPr>
          <w:sz w:val="20"/>
          <w:szCs w:val="20"/>
        </w:rPr>
        <w:tab/>
        <w:t>About Page</w:t>
      </w:r>
      <w:r w:rsidRPr="005C6E64">
        <w:rPr>
          <w:sz w:val="20"/>
          <w:szCs w:val="20"/>
        </w:rPr>
        <w:tab/>
      </w:r>
      <w:r>
        <w:tab/>
      </w:r>
      <w:r>
        <w:tab/>
      </w:r>
      <w:r>
        <w:tab/>
      </w:r>
      <w:r>
        <w:tab/>
      </w:r>
      <w:r>
        <w:tab/>
      </w:r>
      <w:r w:rsidRPr="005C6E64">
        <w:rPr>
          <w:sz w:val="20"/>
          <w:szCs w:val="20"/>
        </w:rPr>
        <w:t>(completed)</w:t>
      </w:r>
    </w:p>
    <w:p w:rsidR="002772C5" w:rsidRDefault="002772C5" w:rsidP="006C354F">
      <w:pPr>
        <w:jc w:val="center"/>
        <w:rPr>
          <w:rFonts w:ascii="Arial Black" w:hAnsi="Arial Black" w:cs="Arial Black"/>
          <w:sz w:val="32"/>
          <w:szCs w:val="32"/>
          <w:u w:val="double"/>
        </w:rPr>
      </w:pPr>
      <w:r w:rsidRPr="00C42073">
        <w:rPr>
          <w:rFonts w:ascii="Arial Black" w:hAnsi="Arial Black" w:cs="Arial Black"/>
          <w:sz w:val="32"/>
          <w:szCs w:val="32"/>
          <w:u w:val="double"/>
        </w:rPr>
        <w:t>Site Map</w:t>
      </w:r>
      <w:r>
        <w:rPr>
          <w:rFonts w:ascii="Arial Black" w:hAnsi="Arial Black" w:cs="Arial Black"/>
          <w:sz w:val="32"/>
          <w:szCs w:val="32"/>
          <w:u w:val="double"/>
        </w:rPr>
        <w:t xml:space="preserve"> Diagram</w:t>
      </w:r>
    </w:p>
    <w:p w:rsidR="002772C5" w:rsidRDefault="002772C5" w:rsidP="006C354F">
      <w:pPr>
        <w:jc w:val="both"/>
        <w:rPr>
          <w:b/>
          <w:bCs/>
        </w:rPr>
      </w:pPr>
    </w:p>
    <w:p w:rsidR="002772C5" w:rsidRPr="00E07049" w:rsidRDefault="002772C5" w:rsidP="006C354F">
      <w:pPr>
        <w:jc w:val="both"/>
        <w:rPr>
          <w:rFonts w:ascii="Arial" w:hAnsi="Arial" w:cs="Arial"/>
          <w:b/>
          <w:bCs/>
        </w:rPr>
      </w:pPr>
      <w:r>
        <w:rPr>
          <w:b/>
          <w:bCs/>
        </w:rPr>
        <w:t xml:space="preserve">                          </w:t>
      </w:r>
      <w:r>
        <w:rPr>
          <w:noProof/>
        </w:rPr>
      </w:r>
      <w:r w:rsidRPr="00A26D4E">
        <w:rPr>
          <w:b/>
          <w:bCs/>
        </w:rPr>
        <w:pict>
          <v:group id="_x0000_s1026" editas="canvas" style="width:471.6pt;height:585pt;mso-position-horizontal-relative:char;mso-position-vertical-relative:line" coordorigin="2448,4395" coordsize="7255,9058">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2448;top:4395;width:7255;height:9058" o:preferrelative="f" filled="t" fillcolor="#cfc" stroked="t">
              <v:fill opacity="33423f" o:detectmouseclick="t"/>
              <v:path o:extrusionok="t" o:connecttype="none"/>
              <o:lock v:ext="edit" text="t"/>
            </v:shape>
            <v:shapetype id="_x0000_t202" coordsize="21600,21600" o:spt="202" path="m,l,21600r21600,l21600,xe">
              <v:stroke joinstyle="miter"/>
              <v:path gradientshapeok="t" o:connecttype="rect"/>
            </v:shapetype>
            <v:shape id="_x0000_s1028" type="#_x0000_t202" style="position:absolute;left:2503;top:8297;width:1385;height:3343" fillcolor="#9c0" stroked="f">
              <v:fill opacity="39322f"/>
              <v:textbox style="mso-next-textbox:#_x0000_s1028">
                <w:txbxContent>
                  <w:p w:rsidR="002772C5" w:rsidRDefault="002772C5" w:rsidP="00A14A9C">
                    <w:pPr>
                      <w:rPr>
                        <w:rFonts w:ascii="Arial Black" w:hAnsi="Arial Black" w:cs="Arial Black"/>
                        <w:u w:val="single"/>
                      </w:rPr>
                    </w:pPr>
                    <w:r w:rsidRPr="00E70FE8">
                      <w:rPr>
                        <w:rFonts w:ascii="Arial Black" w:hAnsi="Arial Black" w:cs="Arial Black"/>
                        <w:u w:val="single"/>
                      </w:rPr>
                      <w:t>Images</w:t>
                    </w:r>
                  </w:p>
                  <w:p w:rsidR="002772C5" w:rsidRDefault="002772C5" w:rsidP="00A14A9C">
                    <w:pPr>
                      <w:rPr>
                        <w:rFonts w:ascii="Arial Black" w:hAnsi="Arial Black" w:cs="Arial Black"/>
                      </w:rPr>
                    </w:pPr>
                    <w:r>
                      <w:rPr>
                        <w:rFonts w:ascii="Arial Black" w:hAnsi="Arial Black" w:cs="Arial Black"/>
                      </w:rPr>
                      <w:t xml:space="preserve"> w</w:t>
                    </w:r>
                    <w:r w:rsidRPr="0025255F">
                      <w:rPr>
                        <w:rFonts w:ascii="Arial Black" w:hAnsi="Arial Black" w:cs="Arial Black"/>
                      </w:rPr>
                      <w:t xml:space="preserve">heel- </w:t>
                    </w:r>
                  </w:p>
                  <w:p w:rsidR="002772C5" w:rsidRPr="0025255F" w:rsidRDefault="002772C5" w:rsidP="00A14A9C">
                    <w:pPr>
                      <w:rPr>
                        <w:rFonts w:ascii="Arial Black" w:hAnsi="Arial Black" w:cs="Arial Black"/>
                      </w:rPr>
                    </w:pPr>
                    <w:r>
                      <w:rPr>
                        <w:rFonts w:ascii="Arial Black" w:hAnsi="Arial Black" w:cs="Arial Black"/>
                      </w:rPr>
                      <w:t xml:space="preserve">  </w:t>
                    </w:r>
                    <w:r w:rsidRPr="0025255F">
                      <w:rPr>
                        <w:rFonts w:ascii="Arial Black" w:hAnsi="Arial Black" w:cs="Arial Black"/>
                      </w:rPr>
                      <w:t>images</w:t>
                    </w:r>
                  </w:p>
                  <w:p w:rsidR="002772C5" w:rsidRPr="0025255F" w:rsidRDefault="002772C5" w:rsidP="00A14A9C">
                    <w:pPr>
                      <w:rPr>
                        <w:rFonts w:ascii="Arial Black" w:hAnsi="Arial Black" w:cs="Arial Black"/>
                        <w:sz w:val="16"/>
                        <w:szCs w:val="16"/>
                        <w:u w:val="single"/>
                      </w:rPr>
                    </w:pPr>
                    <w:r>
                      <w:rPr>
                        <w:rFonts w:ascii="Arial Black" w:hAnsi="Arial Black" w:cs="Arial Black"/>
                        <w:sz w:val="16"/>
                        <w:szCs w:val="16"/>
                        <w:u w:val="single"/>
                      </w:rPr>
                      <w:t xml:space="preserve"> </w:t>
                    </w:r>
                  </w:p>
                  <w:p w:rsidR="002772C5" w:rsidRDefault="002772C5" w:rsidP="00A14A9C">
                    <w:pPr>
                      <w:rPr>
                        <w:rFonts w:ascii="Arial Black" w:hAnsi="Arial Black" w:cs="Arial Black"/>
                      </w:rPr>
                    </w:pPr>
                    <w:r w:rsidRPr="0025255F">
                      <w:rPr>
                        <w:rFonts w:ascii="Arial Black" w:hAnsi="Arial Black" w:cs="Arial Black"/>
                      </w:rPr>
                      <w:t xml:space="preserve">   </w:t>
                    </w:r>
                    <w:r>
                      <w:rPr>
                        <w:rFonts w:ascii="Arial Black" w:hAnsi="Arial Black" w:cs="Arial Black"/>
                      </w:rPr>
                      <w:t>d</w:t>
                    </w:r>
                    <w:r w:rsidRPr="0025255F">
                      <w:rPr>
                        <w:rFonts w:ascii="Arial Black" w:hAnsi="Arial Black" w:cs="Arial Black"/>
                      </w:rPr>
                      <w:t>ice</w:t>
                    </w:r>
                  </w:p>
                  <w:p w:rsidR="002772C5" w:rsidRPr="0025255F" w:rsidRDefault="002772C5" w:rsidP="00A14A9C">
                    <w:pPr>
                      <w:rPr>
                        <w:rFonts w:ascii="Arial Black" w:hAnsi="Arial Black" w:cs="Arial Black"/>
                        <w:sz w:val="16"/>
                        <w:szCs w:val="16"/>
                      </w:rPr>
                    </w:pPr>
                  </w:p>
                  <w:p w:rsidR="002772C5" w:rsidRDefault="002772C5" w:rsidP="00A14A9C">
                    <w:pPr>
                      <w:rPr>
                        <w:rFonts w:ascii="Arial Black" w:hAnsi="Arial Black" w:cs="Arial Black"/>
                      </w:rPr>
                    </w:pPr>
                    <w:r>
                      <w:rPr>
                        <w:rFonts w:ascii="Arial Black" w:hAnsi="Arial Black" w:cs="Arial Black"/>
                      </w:rPr>
                      <w:t xml:space="preserve">  special_ </w:t>
                    </w:r>
                  </w:p>
                  <w:p w:rsidR="002772C5" w:rsidRPr="0025255F" w:rsidRDefault="002772C5" w:rsidP="00A14A9C">
                    <w:pPr>
                      <w:rPr>
                        <w:rFonts w:ascii="Arial Black" w:hAnsi="Arial Black" w:cs="Arial Black"/>
                      </w:rPr>
                    </w:pPr>
                    <w:r>
                      <w:rPr>
                        <w:rFonts w:ascii="Arial Black" w:hAnsi="Arial Black" w:cs="Arial Black"/>
                      </w:rPr>
                      <w:t xml:space="preserve">  deck</w:t>
                    </w:r>
                  </w:p>
                  <w:p w:rsidR="002772C5" w:rsidRPr="0025255F" w:rsidRDefault="002772C5" w:rsidP="00A14A9C">
                    <w:pPr>
                      <w:rPr>
                        <w:rFonts w:ascii="Arial Black" w:hAnsi="Arial Black" w:cs="Arial Black"/>
                        <w:sz w:val="16"/>
                        <w:szCs w:val="16"/>
                      </w:rPr>
                    </w:pPr>
                  </w:p>
                  <w:p w:rsidR="002772C5" w:rsidRPr="00E70FE8" w:rsidRDefault="002772C5" w:rsidP="00A14A9C">
                    <w:pPr>
                      <w:rPr>
                        <w:rFonts w:ascii="Arial Black" w:hAnsi="Arial Black" w:cs="Arial Black"/>
                        <w:u w:val="single"/>
                      </w:rPr>
                    </w:pPr>
                    <w:r w:rsidRPr="00E70FE8">
                      <w:rPr>
                        <w:rFonts w:ascii="Arial Black" w:hAnsi="Arial Black" w:cs="Arial Black"/>
                      </w:rPr>
                      <w:t xml:space="preserve">  </w:t>
                    </w:r>
                    <w:r w:rsidRPr="00E70FE8">
                      <w:rPr>
                        <w:rFonts w:ascii="Arial Black" w:hAnsi="Arial Black" w:cs="Arial Black"/>
                        <w:u w:val="single"/>
                      </w:rPr>
                      <w:t>all_cards</w:t>
                    </w:r>
                  </w:p>
                  <w:p w:rsidR="002772C5" w:rsidRPr="00E70FE8" w:rsidRDefault="002772C5" w:rsidP="00A14A9C">
                    <w:pPr>
                      <w:rPr>
                        <w:rFonts w:ascii="Arial Black" w:hAnsi="Arial Black" w:cs="Arial Black"/>
                        <w:sz w:val="16"/>
                        <w:szCs w:val="16"/>
                        <w:u w:val="single"/>
                      </w:rPr>
                    </w:pPr>
                  </w:p>
                  <w:p w:rsidR="002772C5" w:rsidRPr="00E70FE8" w:rsidRDefault="002772C5" w:rsidP="00A14A9C">
                    <w:pPr>
                      <w:rPr>
                        <w:rFonts w:ascii="Arial Black" w:hAnsi="Arial Black" w:cs="Arial Black"/>
                        <w:u w:val="single"/>
                      </w:rPr>
                    </w:pPr>
                    <w:r w:rsidRPr="00E70FE8">
                      <w:rPr>
                        <w:rFonts w:ascii="Arial Black" w:hAnsi="Arial Black" w:cs="Arial Black"/>
                      </w:rPr>
                      <w:t xml:space="preserve">  </w:t>
                    </w:r>
                    <w:r w:rsidRPr="00E70FE8">
                      <w:rPr>
                        <w:rFonts w:ascii="Arial Black" w:hAnsi="Arial Black" w:cs="Arial Black"/>
                        <w:u w:val="single"/>
                      </w:rPr>
                      <w:t>icons</w:t>
                    </w:r>
                  </w:p>
                  <w:p w:rsidR="002772C5" w:rsidRPr="00E70FE8" w:rsidRDefault="002772C5" w:rsidP="00A14A9C">
                    <w:pPr>
                      <w:rPr>
                        <w:rFonts w:ascii="Arial Black" w:hAnsi="Arial Black" w:cs="Arial Black"/>
                        <w:sz w:val="16"/>
                        <w:szCs w:val="16"/>
                        <w:u w:val="single"/>
                      </w:rPr>
                    </w:pPr>
                  </w:p>
                  <w:p w:rsidR="002772C5" w:rsidRPr="00E70FE8" w:rsidRDefault="002772C5" w:rsidP="00A14A9C">
                    <w:pPr>
                      <w:rPr>
                        <w:rFonts w:ascii="Arial Black" w:hAnsi="Arial Black" w:cs="Arial Black"/>
                        <w:u w:val="single"/>
                      </w:rPr>
                    </w:pPr>
                    <w:r w:rsidRPr="00E70FE8">
                      <w:rPr>
                        <w:rFonts w:ascii="Arial Black" w:hAnsi="Arial Black" w:cs="Arial Black"/>
                        <w:b/>
                        <w:bCs/>
                      </w:rPr>
                      <w:t xml:space="preserve">  </w:t>
                    </w:r>
                    <w:r w:rsidRPr="00E70FE8">
                      <w:rPr>
                        <w:rFonts w:ascii="Arial Black" w:hAnsi="Arial Black" w:cs="Arial Black"/>
                        <w:u w:val="single"/>
                      </w:rPr>
                      <w:t>other</w:t>
                    </w:r>
                  </w:p>
                  <w:p w:rsidR="002772C5" w:rsidRPr="00E70FE8" w:rsidRDefault="002772C5" w:rsidP="00A14A9C">
                    <w:r w:rsidRPr="00E70FE8">
                      <w:tab/>
                    </w:r>
                  </w:p>
                </w:txbxContent>
              </v:textbox>
            </v:shape>
            <v:shape id="_x0000_s1029" type="#_x0000_t202" style="position:absolute;left:2503;top:5928;width:1385;height:2090" fillcolor="red" stroked="f">
              <v:fill opacity="39322f"/>
              <v:textbox style="mso-next-textbox:#_x0000_s1029">
                <w:txbxContent>
                  <w:p w:rsidR="002772C5" w:rsidRDefault="002772C5" w:rsidP="00A14A9C">
                    <w:pPr>
                      <w:rPr>
                        <w:rFonts w:ascii="Arial Black" w:hAnsi="Arial Black" w:cs="Arial Black"/>
                        <w:u w:val="single"/>
                        <w:lang w:val="fr-FR"/>
                      </w:rPr>
                    </w:pPr>
                    <w:r>
                      <w:rPr>
                        <w:rFonts w:ascii="Arial Black" w:hAnsi="Arial Black" w:cs="Arial Black"/>
                        <w:u w:val="single"/>
                        <w:lang w:val="fr-FR"/>
                      </w:rPr>
                      <w:t>Javascript</w:t>
                    </w:r>
                  </w:p>
                  <w:p w:rsidR="002772C5" w:rsidRDefault="002772C5" w:rsidP="00A14A9C">
                    <w:pPr>
                      <w:rPr>
                        <w:rFonts w:ascii="Arial Black" w:hAnsi="Arial Black" w:cs="Arial Black"/>
                        <w:sz w:val="20"/>
                        <w:szCs w:val="20"/>
                        <w:lang w:val="fr-FR"/>
                      </w:rPr>
                    </w:pPr>
                    <w:r>
                      <w:rPr>
                        <w:rFonts w:ascii="Arial Black" w:hAnsi="Arial Black" w:cs="Arial Black"/>
                        <w:lang w:val="fr-FR"/>
                      </w:rPr>
                      <w:t xml:space="preserve"> </w:t>
                    </w:r>
                    <w:r w:rsidRPr="006C6F75">
                      <w:rPr>
                        <w:rFonts w:ascii="Arial Black" w:hAnsi="Arial Black" w:cs="Arial Black"/>
                        <w:sz w:val="20"/>
                        <w:szCs w:val="20"/>
                        <w:lang w:val="fr-FR"/>
                      </w:rPr>
                      <w:t xml:space="preserve"> jspage01</w:t>
                    </w:r>
                  </w:p>
                  <w:p w:rsidR="002772C5" w:rsidRDefault="002772C5" w:rsidP="00A14A9C">
                    <w:pPr>
                      <w:rPr>
                        <w:rFonts w:ascii="Arial Black" w:hAnsi="Arial Black" w:cs="Arial Black"/>
                        <w:sz w:val="20"/>
                        <w:szCs w:val="20"/>
                        <w:lang w:val="fr-FR"/>
                      </w:rPr>
                    </w:pPr>
                    <w:r>
                      <w:rPr>
                        <w:rFonts w:ascii="Arial Black" w:hAnsi="Arial Black" w:cs="Arial Black"/>
                        <w:sz w:val="20"/>
                        <w:szCs w:val="20"/>
                        <w:lang w:val="fr-FR"/>
                      </w:rPr>
                      <w:t xml:space="preserve">  jspage03</w:t>
                    </w:r>
                  </w:p>
                  <w:p w:rsidR="002772C5" w:rsidRDefault="002772C5" w:rsidP="00A14A9C">
                    <w:pPr>
                      <w:rPr>
                        <w:rFonts w:ascii="Arial Black" w:hAnsi="Arial Black" w:cs="Arial Black"/>
                        <w:sz w:val="20"/>
                        <w:szCs w:val="20"/>
                        <w:lang w:val="fr-FR"/>
                      </w:rPr>
                    </w:pPr>
                    <w:r>
                      <w:rPr>
                        <w:rFonts w:ascii="Arial Black" w:hAnsi="Arial Black" w:cs="Arial Black"/>
                        <w:sz w:val="20"/>
                        <w:szCs w:val="20"/>
                        <w:lang w:val="fr-FR"/>
                      </w:rPr>
                      <w:t xml:space="preserve">  jspage04</w:t>
                    </w:r>
                  </w:p>
                  <w:p w:rsidR="002772C5" w:rsidRPr="006C6F75" w:rsidRDefault="002772C5" w:rsidP="00A14A9C">
                    <w:pPr>
                      <w:rPr>
                        <w:rFonts w:ascii="Arial Black" w:hAnsi="Arial Black" w:cs="Arial Black"/>
                        <w:sz w:val="20"/>
                        <w:szCs w:val="20"/>
                        <w:lang w:val="fr-FR"/>
                      </w:rPr>
                    </w:pPr>
                    <w:r>
                      <w:rPr>
                        <w:rFonts w:ascii="Arial Black" w:hAnsi="Arial Black" w:cs="Arial Black"/>
                        <w:sz w:val="20"/>
                        <w:szCs w:val="20"/>
                        <w:lang w:val="fr-FR"/>
                      </w:rPr>
                      <w:t xml:space="preserve">  slides</w:t>
                    </w:r>
                  </w:p>
                  <w:p w:rsidR="002772C5" w:rsidRDefault="002772C5" w:rsidP="00A14A9C">
                    <w:r w:rsidRPr="00A140C2">
                      <w:rPr>
                        <w:rFonts w:ascii="Arial Black" w:hAnsi="Arial Black" w:cs="Arial Black"/>
                        <w:lang w:val="fr-FR"/>
                      </w:rPr>
                      <w:tab/>
                    </w:r>
                  </w:p>
                </w:txbxContent>
              </v:textbox>
            </v:shape>
            <v:group id="_x0000_s1030" style="position:absolute;left:4442;top:5510;width:1523;height:6692" coordorigin="3750,5370" coordsize="1523,6692">
              <v:shape id="_x0000_s1031" type="#_x0000_t202" style="position:absolute;left:3750;top:5370;width:1246;height:419" fillcolor="#ff9" stroked="f">
                <v:textbox style="mso-next-textbox:#_x0000_s1031">
                  <w:txbxContent>
                    <w:p w:rsidR="002772C5" w:rsidRDefault="002772C5" w:rsidP="00A14A9C">
                      <w:r>
                        <w:t>00Index.htm</w:t>
                      </w:r>
                    </w:p>
                  </w:txbxContent>
                </v:textbox>
              </v:shape>
              <v:shape id="_x0000_s1032" type="#_x0000_t202" style="position:absolute;left:3750;top:6067;width:1245;height:420" fillcolor="#ff9" stroked="f">
                <v:textbox style="mso-next-textbox:#_x0000_s1032">
                  <w:txbxContent>
                    <w:p w:rsidR="002772C5" w:rsidRDefault="002772C5" w:rsidP="00A14A9C">
                      <w:r>
                        <w:t>01poker.htm</w:t>
                      </w:r>
                    </w:p>
                  </w:txbxContent>
                </v:textbox>
              </v:shape>
              <v:shape id="_x0000_s1033" type="#_x0000_t202" style="position:absolute;left:3750;top:6764;width:1523;height:420" fillcolor="#ff9" stroked="f">
                <v:textbox style="mso-next-textbox:#_x0000_s1033">
                  <w:txbxContent>
                    <w:p w:rsidR="002772C5" w:rsidRDefault="002772C5" w:rsidP="00A14A9C">
                      <w:r>
                        <w:t>02blackjack.htm</w:t>
                      </w:r>
                    </w:p>
                  </w:txbxContent>
                </v:textbox>
              </v:shape>
              <v:shape id="_x0000_s1034" type="#_x0000_t202" style="position:absolute;left:3750;top:7461;width:1523;height:420" fillcolor="#ff9" stroked="f">
                <v:textbox style="mso-next-textbox:#_x0000_s1034">
                  <w:txbxContent>
                    <w:p w:rsidR="002772C5" w:rsidRDefault="002772C5" w:rsidP="00A14A9C">
                      <w:r>
                        <w:t>03roulette.htm</w:t>
                      </w:r>
                    </w:p>
                  </w:txbxContent>
                </v:textbox>
              </v:shape>
              <v:shape id="_x0000_s1035" type="#_x0000_t202" style="position:absolute;left:3750;top:8854;width:1523;height:421" fillcolor="#ff9" stroked="f">
                <v:textbox style="mso-next-textbox:#_x0000_s1035">
                  <w:txbxContent>
                    <w:p w:rsidR="002772C5" w:rsidRDefault="002772C5" w:rsidP="00A14A9C">
                      <w:r>
                        <w:t>05option5.htm</w:t>
                      </w:r>
                    </w:p>
                  </w:txbxContent>
                </v:textbox>
              </v:shape>
              <v:shape id="_x0000_s1036" type="#_x0000_t202" style="position:absolute;left:3750;top:8158;width:1522;height:419" fillcolor="#ff9" stroked="f">
                <v:textbox style="mso-next-textbox:#_x0000_s1036">
                  <w:txbxContent>
                    <w:p w:rsidR="002772C5" w:rsidRDefault="002772C5" w:rsidP="00A14A9C">
                      <w:r>
                        <w:t>04bankcraps.htm</w:t>
                      </w:r>
                    </w:p>
                  </w:txbxContent>
                </v:textbox>
              </v:shape>
              <v:shape id="_x0000_s1037" type="#_x0000_t202" style="position:absolute;left:3750;top:9551;width:1523;height:421" fillcolor="#ff9" stroked="f">
                <v:textbox style="mso-next-textbox:#_x0000_s1037">
                  <w:txbxContent>
                    <w:p w:rsidR="002772C5" w:rsidRDefault="002772C5" w:rsidP="00A14A9C">
                      <w:r>
                        <w:t>06option6.htm</w:t>
                      </w:r>
                    </w:p>
                  </w:txbxContent>
                </v:textbox>
              </v:shape>
              <v:shape id="_x0000_s1038" type="#_x0000_t202" style="position:absolute;left:3750;top:10248;width:1523;height:421" fillcolor="#ff9" stroked="f">
                <v:textbox style="mso-next-textbox:#_x0000_s1038">
                  <w:txbxContent>
                    <w:p w:rsidR="002772C5" w:rsidRDefault="002772C5" w:rsidP="00A14A9C">
                      <w:r>
                        <w:t>07option7.htm</w:t>
                      </w:r>
                    </w:p>
                  </w:txbxContent>
                </v:textbox>
              </v:shape>
              <v:shape id="_x0000_s1039" type="#_x0000_t202" style="position:absolute;left:3750;top:10945;width:1523;height:421" fillcolor="#ff9" stroked="f">
                <v:textbox style="mso-next-textbox:#_x0000_s1039">
                  <w:txbxContent>
                    <w:p w:rsidR="002772C5" w:rsidRDefault="002772C5" w:rsidP="00A14A9C">
                      <w:r>
                        <w:t>08option8.htm</w:t>
                      </w:r>
                    </w:p>
                  </w:txbxContent>
                </v:textbox>
              </v:shape>
              <v:shape id="_x0000_s1040" type="#_x0000_t202" style="position:absolute;left:3750;top:11641;width:1523;height:421" fillcolor="#ff9" stroked="f">
                <v:textbox style="mso-next-textbox:#_x0000_s1040">
                  <w:txbxContent>
                    <w:p w:rsidR="002772C5" w:rsidRDefault="002772C5" w:rsidP="00A14A9C">
                      <w:r>
                        <w:t>09about.htm</w:t>
                      </w:r>
                    </w:p>
                  </w:txbxContent>
                </v:textbox>
              </v:shape>
            </v:group>
            <v:group id="_x0000_s1041" style="position:absolute;left:5771;top:9272;width:830;height:1956" coordorigin="5411,9133" coordsize="1386,1956">
              <v:line id="_x0000_s1042" style="position:absolute" from="6795,9133" to="6797,11089" strokecolor="#036" strokeweight="1.25pt"/>
              <v:line id="_x0000_s1043" style="position:absolute" from="5411,11084" to="6796,11086" strokecolor="#036" strokeweight="1.25pt">
                <v:stroke startarrow="block"/>
              </v:line>
              <v:line id="_x0000_s1044" style="position:absolute" from="5411,10527" to="6796,10530" strokecolor="#036" strokeweight="1.25pt">
                <v:stroke startarrow="block"/>
              </v:line>
              <v:line id="_x0000_s1045" style="position:absolute" from="5411,9830" to="6796,9834" strokecolor="#036" strokeweight="1.25pt">
                <v:stroke startarrow="block"/>
              </v:line>
              <v:line id="_x0000_s1046" style="position:absolute" from="5411,9133" to="6796,9138" strokecolor="#036" strokeweight="1.25pt">
                <v:stroke startarrow="block"/>
              </v:line>
            </v:group>
            <v:group id="_x0000_s1047" style="position:absolute;left:7349;top:7321;width:2216;height:1673" coordorigin="7349,9690" coordsize="2216,1673">
              <v:shape id="_x0000_s1048" type="#_x0000_t202" style="position:absolute;left:7349;top:9690;width:2216;height:1673" fillcolor="#036" stroked="f">
                <v:fill opacity="37356f"/>
                <v:textbox style="mso-next-textbox:#_x0000_s1048">
                  <w:txbxContent>
                    <w:p w:rsidR="002772C5" w:rsidRPr="00221877" w:rsidRDefault="002772C5" w:rsidP="00A14A9C">
                      <w:pPr>
                        <w:rPr>
                          <w:rFonts w:ascii="Arial Black" w:hAnsi="Arial Black" w:cs="Arial Black"/>
                          <w:u w:val="single"/>
                          <w:lang w:val="fr-FR"/>
                        </w:rPr>
                      </w:pPr>
                      <w:r>
                        <w:rPr>
                          <w:rFonts w:ascii="Arial Black" w:hAnsi="Arial Black" w:cs="Arial Black"/>
                          <w:u w:val="single"/>
                          <w:lang w:val="fr-FR"/>
                        </w:rPr>
                        <w:t xml:space="preserve">CSS </w:t>
                      </w:r>
                    </w:p>
                    <w:p w:rsidR="002772C5" w:rsidRPr="00221877" w:rsidRDefault="002772C5" w:rsidP="00A14A9C">
                      <w:pPr>
                        <w:rPr>
                          <w:lang w:val="fr-FR"/>
                        </w:rPr>
                      </w:pPr>
                      <w:r w:rsidRPr="00221877">
                        <w:rPr>
                          <w:lang w:val="fr-FR"/>
                        </w:rPr>
                        <w:t>main00.cs</w:t>
                      </w:r>
                    </w:p>
                    <w:p w:rsidR="002772C5" w:rsidRPr="00221877" w:rsidRDefault="002772C5" w:rsidP="00A14A9C">
                      <w:pPr>
                        <w:rPr>
                          <w:lang w:val="fr-FR"/>
                        </w:rPr>
                      </w:pPr>
                      <w:r w:rsidRPr="00221877">
                        <w:rPr>
                          <w:lang w:val="fr-FR"/>
                        </w:rPr>
                        <w:t>main01.cs</w:t>
                      </w:r>
                    </w:p>
                    <w:p w:rsidR="002772C5" w:rsidRDefault="002772C5" w:rsidP="00A14A9C">
                      <w:r w:rsidRPr="00221877">
                        <w:rPr>
                          <w:lang w:val="fr-FR"/>
                        </w:rPr>
                        <w:t>main02.cs</w:t>
                      </w:r>
                      <w:r>
                        <w:rPr>
                          <w:lang w:val="fr-FR"/>
                        </w:rPr>
                        <w:tab/>
                        <w:t>main99.cs</w:t>
                      </w:r>
                    </w:p>
                    <w:p w:rsidR="002772C5" w:rsidRDefault="002772C5" w:rsidP="00A14A9C">
                      <w:r>
                        <w:t>main03.cs</w:t>
                      </w:r>
                      <w:r>
                        <w:tab/>
                      </w:r>
                    </w:p>
                    <w:p w:rsidR="002772C5" w:rsidRDefault="002772C5" w:rsidP="00A14A9C">
                      <w:r>
                        <w:t>main04.cs</w:t>
                      </w:r>
                    </w:p>
                    <w:p w:rsidR="002772C5" w:rsidRDefault="002772C5" w:rsidP="00A14A9C">
                      <w:r>
                        <w:t>main09.cs</w:t>
                      </w:r>
                    </w:p>
                    <w:p w:rsidR="002772C5" w:rsidRDefault="002772C5" w:rsidP="00A14A9C"/>
                  </w:txbxContent>
                </v:textbox>
              </v:shape>
              <v:group id="_x0000_s1049" style="position:absolute;left:8319;top:10667;width:333;height:111" coordorigin="5550,8297" coordsize="555,280">
                <v:line id="_x0000_s1050" style="position:absolute" from="5550,8576" to="6103,8577">
                  <v:stroke startarrow="block"/>
                </v:line>
                <v:line id="_x0000_s1051" style="position:absolute;flip:x" from="6103,8297" to="6105,8576"/>
              </v:group>
              <v:line id="_x0000_s1052" style="position:absolute;flip:x" from="8319,10527" to="8540,10530">
                <v:stroke endarrow="block"/>
              </v:line>
              <v:group id="_x0000_s1053" style="position:absolute;left:8319;top:10109;width:554;height:302" coordorigin="7073,5649" coordsize="693,301">
                <v:line id="_x0000_s1054" style="position:absolute" from="7073,5649" to="7765,5650">
                  <v:stroke startarrow="block"/>
                </v:line>
                <v:line id="_x0000_s1055" style="position:absolute;flip:x" from="7765,5649" to="7766,5950"/>
              </v:group>
              <v:group id="_x0000_s1056" style="position:absolute;left:8333;top:10339;width:332;height:111" coordorigin="7073,5649" coordsize="693,301">
                <v:line id="_x0000_s1057" style="position:absolute" from="7073,5649" to="7765,5650">
                  <v:stroke startarrow="block"/>
                </v:line>
                <v:line id="_x0000_s1058" style="position:absolute;flip:x" from="7765,5649" to="7766,5950"/>
              </v:group>
              <v:group id="_x0000_s1059" style="position:absolute;left:8319;top:10667;width:554;height:301" coordorigin="5550,8297" coordsize="555,280">
                <v:line id="_x0000_s1060" style="position:absolute" from="5550,8576" to="6103,8577">
                  <v:stroke startarrow="block"/>
                </v:line>
                <v:line id="_x0000_s1061" style="position:absolute;flip:x" from="6103,8297" to="6105,8576"/>
              </v:group>
              <v:line id="_x0000_s1062" style="position:absolute;flip:x" from="8859,10946" to="8867,11214"/>
              <v:line id="_x0000_s1063" style="position:absolute" from="8319,11224" to="8873,11225">
                <v:stroke startarrow="block"/>
              </v:line>
            </v:group>
            <v:line id="_x0000_s1064" style="position:absolute" from="7080,8852" to="7085,11974" strokecolor="#036" strokeweight="1.25pt"/>
            <v:line id="_x0000_s1065" style="position:absolute;flip:x y" from="5693,11984" to="7076,11991" strokecolor="#036" strokeweight="1.25pt">
              <v:stroke endarrow="block"/>
            </v:line>
            <v:line id="_x0000_s1066" style="position:absolute" from="9011,8297" to="9011,10248" strokecolor="#036" strokeweight="1.25pt"/>
            <v:line id="_x0000_s1067" style="position:absolute" from="7211,10248" to="9011,10248" strokecolor="#036" strokeweight="1.25pt"/>
            <v:line id="_x0000_s1068" style="position:absolute" from="6602,10248" to="7027,10249" strokecolor="#036" strokeweight="1.25pt"/>
            <v:line id="_x0000_s1069" style="position:absolute;flip:x y" from="5549,5789" to="7488,7739" strokecolor="#036" strokeweight="1.25pt">
              <v:stroke endarrow="block"/>
            </v:line>
            <v:line id="_x0000_s1070" style="position:absolute;flip:x y" from="5532,6462" to="7488,8018" strokecolor="#036" strokeweight="1.25pt">
              <v:stroke endarrow="block"/>
            </v:line>
            <v:line id="_x0000_s1071" style="position:absolute;flip:x y" from="5826,7182" to="7488,8158" strokecolor="#036" strokeweight="1.25pt">
              <v:stroke endarrow="block"/>
            </v:line>
            <v:line id="_x0000_s1072" style="position:absolute;flip:x y" from="5688,7879" to="7488,8436" strokecolor="#036" strokeweight="1.25pt">
              <v:stroke endarrow="block"/>
            </v:line>
            <v:line id="_x0000_s1073" style="position:absolute;flip:x y" from="5921,8497" to="7488,8576" strokecolor="#036" strokeweight="1.25pt">
              <v:stroke endarrow="block"/>
            </v:line>
            <v:line id="_x0000_s1074" style="position:absolute;flip:x" from="7072,8854" to="7349,8854"/>
            <v:line id="_x0000_s1075" style="position:absolute;flip:y" from="3473,6346" to="4442,6347" strokeweight="1.25pt">
              <v:stroke endarrow="block"/>
            </v:line>
            <v:line id="_x0000_s1076" style="position:absolute;flip:y" from="3473,6485" to="4580,10527" strokecolor="green" strokeweight="1.25pt">
              <v:stroke endarrow="block"/>
            </v:line>
            <v:line id="_x0000_s1077" style="position:absolute;flip:y" from="3509,7182" to="4580,10513" strokecolor="green" strokeweight="1.25pt">
              <v:stroke endarrow="block"/>
            </v:line>
            <v:line id="_x0000_s1078" style="position:absolute" from="3334,11503" to="4442,11920" strokecolor="green" strokeweight="1.25pt">
              <v:stroke endarrow="block"/>
            </v:line>
            <v:line id="_x0000_s1079" style="position:absolute" from="3334,11084" to="4442,11781" strokecolor="green" strokeweight="1.25pt">
              <v:stroke endarrow="block"/>
            </v:line>
            <v:line id="_x0000_s1080" style="position:absolute;flip:y" from="3334,8576" to="4580,11503" strokecolor="green" strokeweight="1.25pt">
              <v:stroke endarrow="block"/>
            </v:line>
            <v:line id="_x0000_s1081" style="position:absolute;flip:y" from="3334,9272" to="4579,11502" strokecolor="green" strokeweight="1.25pt">
              <v:stroke endarrow="block"/>
            </v:line>
            <v:line id="_x0000_s1082" style="position:absolute;flip:y" from="3334,9969" to="4580,11502" strokecolor="green" strokeweight="1.25pt">
              <v:stroke endarrow="block"/>
            </v:line>
            <v:line id="_x0000_s1083" style="position:absolute;flip:y" from="3334,11363" to="4580,11502" strokecolor="green" strokeweight="1.25pt">
              <v:stroke endarrow="block"/>
            </v:line>
            <v:line id="_x0000_s1084" style="position:absolute;flip:y" from="3334,10666" to="4580,11502" strokecolor="green" strokeweight="1.25pt">
              <v:stroke endarrow="block"/>
            </v:line>
            <v:line id="_x0000_s1085" style="position:absolute;flip:y" from="3334,7879" to="4580,11489" strokecolor="green" strokeweight="1.25pt">
              <v:stroke endarrow="block"/>
            </v:line>
            <v:line id="_x0000_s1086" style="position:absolute" from="3279,7044" to="4940,7600" strokeweight="1.25pt">
              <v:stroke endarrow="block"/>
            </v:line>
            <v:line id="_x0000_s1087" style="position:absolute" from="3497,6604" to="5146,7602" strokeweight="1.25pt">
              <v:stroke endarrow="block"/>
            </v:line>
            <v:line id="_x0000_s1088" style="position:absolute" from="3497,6848" to="5054,8321" strokeweight="1.25pt">
              <v:stroke endarrow="block"/>
            </v:line>
            <v:line id="_x0000_s1089" style="position:absolute;flip:y" from="3279,8682" to="4916,9412" strokecolor="green" strokeweight="1.25pt">
              <v:stroke endarrow="block"/>
            </v:line>
            <v:line id="_x0000_s1090" style="position:absolute;flip:y" from="3140,6615" to="4962,9830" strokecolor="green" strokeweight="1.25pt">
              <v:stroke endarrow="block"/>
            </v:line>
            <v:line id="_x0000_s1091" style="position:absolute;flip:y" from="3416,7997" to="5054,8728" strokecolor="green" strokeweight="1.25pt">
              <v:stroke endarrow="block"/>
            </v:line>
            <w10:anchorlock/>
          </v:group>
        </w:pict>
      </w:r>
    </w:p>
    <w:p w:rsidR="002772C5" w:rsidRDefault="002772C5" w:rsidP="008D0A89">
      <w:pPr>
        <w:tabs>
          <w:tab w:val="left" w:pos="3915"/>
        </w:tabs>
        <w:rPr>
          <w:rFonts w:ascii="Arial" w:hAnsi="Arial" w:cs="Arial"/>
        </w:rPr>
        <w:sectPr w:rsidR="002772C5" w:rsidSect="006C354F">
          <w:pgSz w:w="12240" w:h="15840"/>
          <w:pgMar w:top="1440" w:right="1440" w:bottom="1440" w:left="1440" w:header="720" w:footer="720" w:gutter="0"/>
          <w:cols w:space="720"/>
          <w:docGrid w:linePitch="360"/>
        </w:sectPr>
      </w:pPr>
    </w:p>
    <w:p w:rsidR="002772C5" w:rsidRDefault="002772C5" w:rsidP="002D4D8D">
      <w:pPr>
        <w:jc w:val="center"/>
        <w:rPr>
          <w:rFonts w:ascii="Arial Black" w:hAnsi="Arial Black" w:cs="Arial Black"/>
          <w:sz w:val="32"/>
          <w:szCs w:val="32"/>
          <w:u w:val="double"/>
        </w:rPr>
      </w:pPr>
      <w:r>
        <w:rPr>
          <w:noProof/>
        </w:rPr>
        <w:pict>
          <v:line id="_x0000_s1092" style="position:absolute;left:0;text-align:left;flip:x;z-index:251650560" from="153pt,-45pt" to="3in,27pt" stroked="f">
            <w10:wrap side="left"/>
          </v:line>
        </w:pict>
      </w:r>
      <w:r>
        <w:rPr>
          <w:rFonts w:ascii="Arial Black" w:hAnsi="Arial Black" w:cs="Arial Black"/>
          <w:sz w:val="32"/>
          <w:szCs w:val="32"/>
          <w:u w:val="double"/>
        </w:rPr>
        <w:t>Site Map Control Flows</w:t>
      </w:r>
    </w:p>
    <w:p w:rsidR="002772C5" w:rsidRDefault="002772C5" w:rsidP="002D4D8D">
      <w:pPr>
        <w:jc w:val="center"/>
        <w:rPr>
          <w:rFonts w:ascii="Arial Black" w:hAnsi="Arial Black" w:cs="Arial Black"/>
          <w:sz w:val="32"/>
          <w:szCs w:val="32"/>
          <w:u w:val="double"/>
        </w:rPr>
      </w:pPr>
    </w:p>
    <w:p w:rsidR="002772C5" w:rsidRDefault="002772C5" w:rsidP="002D4D8D">
      <w:pPr>
        <w:jc w:val="center"/>
        <w:rPr>
          <w:rFonts w:ascii="Arial Black" w:hAnsi="Arial Black" w:cs="Arial Black"/>
          <w:sz w:val="32"/>
          <w:szCs w:val="32"/>
          <w:u w:val="double"/>
        </w:rPr>
      </w:pPr>
      <w:r>
        <w:rPr>
          <w:noProof/>
        </w:rPr>
      </w:r>
      <w:r w:rsidRPr="00A26D4E">
        <w:rPr>
          <w:rFonts w:ascii="Arial Black" w:hAnsi="Arial Black" w:cs="Arial Black"/>
          <w:sz w:val="32"/>
          <w:szCs w:val="32"/>
          <w:u w:val="double"/>
        </w:rPr>
        <w:pict>
          <v:group id="_x0000_s1093" editas="canvas" style="width:9in;height:387pt;mso-position-horizontal-relative:char;mso-position-vertical-relative:line" coordorigin="4320,4261" coordsize="7200,4321">
            <o:lock v:ext="edit" aspectratio="t"/>
            <v:shape id="_x0000_s1094" type="#_x0000_t75" style="position:absolute;left:4320;top:4261;width:7200;height:4321" o:preferrelative="f" filled="t" fillcolor="#cfc" stroked="t">
              <v:fill opacity=".5" o:detectmouseclick="t"/>
              <v:path o:extrusionok="t" o:connecttype="none"/>
              <o:lock v:ext="edit" text="t"/>
            </v:shape>
            <v:line id="_x0000_s1095" style="position:absolute" from="6820,4362" to="8820,4965" stroked="f"/>
            <v:shape id="_x0000_s1096" type="#_x0000_t202" style="position:absolute;left:7320;top:4864;width:1600;height:523" fillcolor="#ff9" strokeweight="1pt">
              <v:textbox style="mso-next-textbox:#_x0000_s1096">
                <w:txbxContent>
                  <w:p w:rsidR="002772C5" w:rsidRPr="00653A56" w:rsidRDefault="002772C5" w:rsidP="002775D7">
                    <w:pPr>
                      <w:jc w:val="center"/>
                      <w:rPr>
                        <w:sz w:val="52"/>
                        <w:szCs w:val="52"/>
                      </w:rPr>
                    </w:pPr>
                    <w:r>
                      <w:rPr>
                        <w:sz w:val="52"/>
                        <w:szCs w:val="52"/>
                      </w:rPr>
                      <w:t>00i</w:t>
                    </w:r>
                    <w:r w:rsidRPr="00653A56">
                      <w:rPr>
                        <w:sz w:val="52"/>
                        <w:szCs w:val="52"/>
                      </w:rPr>
                      <w:t>ndex</w:t>
                    </w:r>
                  </w:p>
                </w:txbxContent>
              </v:textbox>
            </v:shape>
            <v:shape id="_x0000_s1097" type="#_x0000_t202" style="position:absolute;left:4720;top:6170;width:900;height:322" fillcolor="#ff9" strokeweight="1pt">
              <v:textbox style="mso-next-textbox:#_x0000_s1097">
                <w:txbxContent>
                  <w:p w:rsidR="002772C5" w:rsidRDefault="002772C5" w:rsidP="002775D7">
                    <w:pPr>
                      <w:jc w:val="center"/>
                    </w:pPr>
                    <w:r w:rsidRPr="00653A56">
                      <w:rPr>
                        <w:sz w:val="28"/>
                        <w:szCs w:val="28"/>
                      </w:rPr>
                      <w:t>01poker</w:t>
                    </w:r>
                    <w:r>
                      <w:t>.</w:t>
                    </w:r>
                  </w:p>
                </w:txbxContent>
              </v:textbox>
            </v:shape>
            <v:shape id="_x0000_s1098" type="#_x0000_t202" style="position:absolute;left:5820;top:6170;width:1100;height:322" fillcolor="#ff9" strokeweight="1pt">
              <v:textbox style="mso-next-textbox:#_x0000_s1098">
                <w:txbxContent>
                  <w:p w:rsidR="002772C5" w:rsidRPr="00653A56" w:rsidRDefault="002772C5" w:rsidP="002775D7">
                    <w:pPr>
                      <w:jc w:val="center"/>
                      <w:rPr>
                        <w:sz w:val="28"/>
                        <w:szCs w:val="28"/>
                      </w:rPr>
                    </w:pPr>
                    <w:r w:rsidRPr="00653A56">
                      <w:rPr>
                        <w:sz w:val="28"/>
                        <w:szCs w:val="28"/>
                      </w:rPr>
                      <w:t>02blackjack</w:t>
                    </w:r>
                  </w:p>
                </w:txbxContent>
              </v:textbox>
            </v:shape>
            <v:shape id="_x0000_s1099" type="#_x0000_t202" style="position:absolute;left:7620;top:6170;width:900;height:322" fillcolor="#ff9" strokeweight="1pt">
              <v:textbox style="mso-next-textbox:#_x0000_s1099">
                <w:txbxContent>
                  <w:p w:rsidR="002772C5" w:rsidRPr="00653A56" w:rsidRDefault="002772C5" w:rsidP="002775D7">
                    <w:pPr>
                      <w:jc w:val="center"/>
                      <w:rPr>
                        <w:sz w:val="28"/>
                        <w:szCs w:val="28"/>
                      </w:rPr>
                    </w:pPr>
                    <w:r w:rsidRPr="00653A56">
                      <w:rPr>
                        <w:sz w:val="28"/>
                        <w:szCs w:val="28"/>
                      </w:rPr>
                      <w:t>03roulette</w:t>
                    </w:r>
                  </w:p>
                </w:txbxContent>
              </v:textbox>
            </v:shape>
            <v:shape id="_x0000_s1100" type="#_x0000_t202" style="position:absolute;left:10220;top:6170;width:900;height:322" fillcolor="#ff9" strokeweight="1pt">
              <v:textbox style="mso-next-textbox:#_x0000_s1100">
                <w:txbxContent>
                  <w:p w:rsidR="002772C5" w:rsidRPr="00653A56" w:rsidRDefault="002772C5" w:rsidP="002775D7">
                    <w:pPr>
                      <w:jc w:val="center"/>
                      <w:rPr>
                        <w:sz w:val="28"/>
                        <w:szCs w:val="28"/>
                      </w:rPr>
                    </w:pPr>
                    <w:r w:rsidRPr="00653A56">
                      <w:rPr>
                        <w:sz w:val="28"/>
                        <w:szCs w:val="28"/>
                      </w:rPr>
                      <w:t>05option5</w:t>
                    </w:r>
                  </w:p>
                </w:txbxContent>
              </v:textbox>
            </v:shape>
            <v:shape id="_x0000_s1101" type="#_x0000_t202" style="position:absolute;left:9169;top:6170;width:1034;height:322" fillcolor="#ff9" strokeweight="1pt">
              <v:textbox style="mso-next-textbox:#_x0000_s1101">
                <w:txbxContent>
                  <w:p w:rsidR="002772C5" w:rsidRDefault="002772C5" w:rsidP="002775D7">
                    <w:pPr>
                      <w:jc w:val="center"/>
                    </w:pPr>
                    <w:r w:rsidRPr="00653A56">
                      <w:rPr>
                        <w:sz w:val="28"/>
                        <w:szCs w:val="28"/>
                      </w:rPr>
                      <w:t>04bankcrap</w:t>
                    </w:r>
                    <w:r>
                      <w:rPr>
                        <w:sz w:val="28"/>
                        <w:szCs w:val="28"/>
                      </w:rPr>
                      <w:t>s</w:t>
                    </w:r>
                  </w:p>
                </w:txbxContent>
              </v:textbox>
            </v:shape>
            <v:shape id="_x0000_s1102" type="#_x0000_t202" style="position:absolute;left:5820;top:6974;width:900;height:322" fillcolor="#ff9" strokeweight="1pt">
              <v:textbox style="mso-next-textbox:#_x0000_s1102">
                <w:txbxContent>
                  <w:p w:rsidR="002772C5" w:rsidRPr="00653A56" w:rsidRDefault="002772C5" w:rsidP="002775D7">
                    <w:pPr>
                      <w:jc w:val="center"/>
                      <w:rPr>
                        <w:sz w:val="28"/>
                        <w:szCs w:val="28"/>
                      </w:rPr>
                    </w:pPr>
                    <w:r w:rsidRPr="00653A56">
                      <w:rPr>
                        <w:sz w:val="28"/>
                        <w:szCs w:val="28"/>
                      </w:rPr>
                      <w:t>06option6</w:t>
                    </w:r>
                  </w:p>
                </w:txbxContent>
              </v:textbox>
            </v:shape>
            <v:shape id="_x0000_s1103" type="#_x0000_t202" style="position:absolute;left:6820;top:6974;width:900;height:322" fillcolor="#ff9" strokeweight="1pt">
              <v:textbox style="mso-next-textbox:#_x0000_s1103">
                <w:txbxContent>
                  <w:p w:rsidR="002772C5" w:rsidRDefault="002772C5" w:rsidP="002775D7">
                    <w:pPr>
                      <w:jc w:val="center"/>
                    </w:pPr>
                    <w:r w:rsidRPr="00653A56">
                      <w:rPr>
                        <w:sz w:val="28"/>
                        <w:szCs w:val="28"/>
                      </w:rPr>
                      <w:t>07option7</w:t>
                    </w:r>
                  </w:p>
                </w:txbxContent>
              </v:textbox>
            </v:shape>
            <v:shape id="_x0000_s1104" type="#_x0000_t202" style="position:absolute;left:8320;top:6974;width:900;height:322" fillcolor="#ff9" strokeweight="1pt">
              <v:textbox style="mso-next-textbox:#_x0000_s1104">
                <w:txbxContent>
                  <w:p w:rsidR="002772C5" w:rsidRDefault="002772C5" w:rsidP="002775D7">
                    <w:pPr>
                      <w:jc w:val="center"/>
                    </w:pPr>
                    <w:r w:rsidRPr="00653A56">
                      <w:rPr>
                        <w:sz w:val="28"/>
                        <w:szCs w:val="28"/>
                      </w:rPr>
                      <w:t>08option8</w:t>
                    </w:r>
                  </w:p>
                </w:txbxContent>
              </v:textbox>
            </v:shape>
            <v:shape id="_x0000_s1105" type="#_x0000_t202" style="position:absolute;left:9320;top:6974;width:900;height:322" fillcolor="#ff9" strokeweight="1pt">
              <v:textbox style="mso-next-textbox:#_x0000_s1105">
                <w:txbxContent>
                  <w:p w:rsidR="002772C5" w:rsidRDefault="002772C5" w:rsidP="002775D7">
                    <w:pPr>
                      <w:jc w:val="center"/>
                    </w:pPr>
                    <w:r w:rsidRPr="00653A56">
                      <w:rPr>
                        <w:sz w:val="28"/>
                        <w:szCs w:val="28"/>
                      </w:rPr>
                      <w:t>09about</w:t>
                    </w:r>
                  </w:p>
                </w:txbxContent>
              </v:textbox>
            </v:shape>
            <v:line id="_x0000_s1106" style="position:absolute;flip:y" from="5220,5367" to="7320,6170" strokeweight="2pt">
              <v:stroke startarrow="block" endarrow="block"/>
            </v:line>
            <v:line id="_x0000_s1107" style="position:absolute;flip:y" from="6420,5367" to="7520,6170" strokeweight="2pt">
              <v:stroke startarrow="block" endarrow="block"/>
            </v:line>
            <v:line id="_x0000_s1108" style="position:absolute;flip:y" from="8120,5367" to="8121,6170" strokeweight="2pt">
              <v:stroke startarrow="block" endarrow="block"/>
            </v:line>
            <v:line id="_x0000_s1109" style="position:absolute;flip:x y" from="8720,5367" to="9620,6170" strokeweight="2pt">
              <v:stroke startarrow="block" endarrow="block"/>
            </v:line>
            <v:line id="_x0000_s1110" style="position:absolute;flip:x y" from="8920,5367" to="10620,6170" strokeweight="2pt">
              <v:stroke startarrow="block" endarrow="block"/>
            </v:line>
            <v:line id="_x0000_s1111" style="position:absolute;flip:x y" from="8521,5367" to="8720,6974" strokeweight="2pt">
              <v:stroke startarrow="block" endarrow="block"/>
            </v:line>
            <v:line id="_x0000_s1112" style="position:absolute;flip:y" from="7320,5367" to="7820,6974" strokeweight="2pt">
              <v:stroke startarrow="block" endarrow="block"/>
            </v:line>
            <v:line id="_x0000_s1113" style="position:absolute;flip:y" from="6643,5367" to="7720,6977" strokeweight="2pt">
              <v:stroke startarrow="block" endarrow="block"/>
            </v:line>
            <v:line id="_x0000_s1114" style="position:absolute;flip:x y" from="8620,5367" to="9420,6974" strokeweight="2pt">
              <v:stroke startarrow="block" endarrow="block"/>
            </v:line>
            <v:shape id="_x0000_s1115" type="#_x0000_t202" style="position:absolute;left:4820;top:7979;width:6400;height:402" filled="f" fillcolor="#ff9" stroked="f">
              <v:textbox style="mso-next-textbox:#_x0000_s1115">
                <w:txbxContent>
                  <w:p w:rsidR="002772C5" w:rsidRDefault="002772C5" w:rsidP="002775D7">
                    <w:r>
                      <w:t>Arrows indicate control flow dictated by the user between the web pages.</w:t>
                    </w:r>
                  </w:p>
                </w:txbxContent>
              </v:textbox>
            </v:shape>
            <w10:wrap side="left"/>
            <w10:anchorlock/>
          </v:group>
        </w:pict>
      </w:r>
    </w:p>
    <w:p w:rsidR="002772C5" w:rsidRDefault="002772C5" w:rsidP="00135381">
      <w:pPr>
        <w:rPr>
          <w:rFonts w:ascii="Arial Black" w:hAnsi="Arial Black" w:cs="Arial Black"/>
          <w:sz w:val="32"/>
          <w:szCs w:val="32"/>
        </w:rPr>
      </w:pPr>
      <w:r>
        <w:rPr>
          <w:rFonts w:ascii="Arial Black" w:hAnsi="Arial Black" w:cs="Arial Black"/>
          <w:sz w:val="32"/>
          <w:szCs w:val="32"/>
          <w:u w:val="double"/>
        </w:rPr>
        <w:br w:type="page"/>
        <w:t>HTML Page:</w:t>
      </w:r>
      <w:r w:rsidRPr="00135381">
        <w:rPr>
          <w:rFonts w:ascii="Arial Black" w:hAnsi="Arial Black" w:cs="Arial Black"/>
          <w:sz w:val="32"/>
          <w:szCs w:val="32"/>
        </w:rPr>
        <w:t xml:space="preserve">  </w:t>
      </w:r>
      <w:r>
        <w:rPr>
          <w:rFonts w:ascii="Arial Black" w:hAnsi="Arial Black" w:cs="Arial Black"/>
          <w:sz w:val="32"/>
          <w:szCs w:val="32"/>
        </w:rPr>
        <w:t>00i</w:t>
      </w:r>
      <w:r w:rsidRPr="00135381">
        <w:rPr>
          <w:rFonts w:ascii="Arial Black" w:hAnsi="Arial Black" w:cs="Arial Black"/>
          <w:sz w:val="32"/>
          <w:szCs w:val="32"/>
        </w:rPr>
        <w:t>ndex</w:t>
      </w:r>
    </w:p>
    <w:p w:rsidR="002772C5" w:rsidRPr="0069637C" w:rsidRDefault="002772C5" w:rsidP="00135381">
      <w:pPr>
        <w:rPr>
          <w:rFonts w:ascii="Arial Black" w:hAnsi="Arial Black" w:cs="Arial Black"/>
          <w:sz w:val="18"/>
          <w:szCs w:val="18"/>
        </w:rPr>
      </w:pPr>
    </w:p>
    <w:p w:rsidR="002772C5" w:rsidRDefault="002772C5" w:rsidP="00135381">
      <w:pPr>
        <w:rPr>
          <w:rFonts w:ascii="Arial Black" w:hAnsi="Arial Black" w:cs="Arial Black"/>
          <w:sz w:val="32"/>
          <w:szCs w:val="32"/>
          <w:u w:val="double"/>
        </w:rPr>
      </w:pPr>
      <w:r>
        <w:rPr>
          <w:noProof/>
        </w:rPr>
        <w:pict>
          <v:shape id="_x0000_s1116" type="#_x0000_t202" style="position:absolute;margin-left:8in;margin-top:-.15pt;width:117pt;height:396pt;z-index:251651584" filled="f" fillcolor="#ff9" stroked="f">
            <v:textbox>
              <w:txbxContent>
                <w:p w:rsidR="002772C5" w:rsidRDefault="002772C5"/>
                <w:p w:rsidR="002772C5" w:rsidRDefault="002772C5">
                  <w:r>
                    <w:t>Title is in larger font and centered.</w:t>
                  </w:r>
                </w:p>
                <w:p w:rsidR="002772C5" w:rsidRDefault="002772C5"/>
                <w:p w:rsidR="002772C5" w:rsidRDefault="002772C5">
                  <w:r>
                    <w:t>All links are in large type, underlined, and change color when the mouse hovers over them.  Clicking one sends the user to the desired selection.</w:t>
                  </w:r>
                </w:p>
                <w:p w:rsidR="002772C5" w:rsidRDefault="002772C5"/>
                <w:p w:rsidR="002772C5" w:rsidRDefault="002772C5"/>
                <w:p w:rsidR="002772C5" w:rsidRDefault="002772C5"/>
                <w:p w:rsidR="002772C5" w:rsidRDefault="002772C5"/>
                <w:p w:rsidR="002772C5" w:rsidRDefault="002772C5"/>
                <w:p w:rsidR="002772C5" w:rsidRDefault="002772C5"/>
                <w:p w:rsidR="002772C5" w:rsidRDefault="002772C5"/>
                <w:p w:rsidR="002772C5" w:rsidRDefault="002772C5"/>
                <w:p w:rsidR="002772C5" w:rsidRDefault="002772C5"/>
                <w:p w:rsidR="002772C5" w:rsidRDefault="002772C5"/>
                <w:p w:rsidR="002772C5" w:rsidRDefault="002772C5"/>
                <w:p w:rsidR="002772C5" w:rsidRDefault="002772C5"/>
                <w:p w:rsidR="002772C5" w:rsidRDefault="002772C5"/>
                <w:p w:rsidR="002772C5" w:rsidRDefault="002772C5"/>
                <w:p w:rsidR="002772C5" w:rsidRDefault="002772C5">
                  <w:r>
                    <w:t>The copyright notice is a bogus one.</w:t>
                  </w:r>
                </w:p>
                <w:p w:rsidR="002772C5" w:rsidRDefault="002772C5"/>
                <w:p w:rsidR="002772C5" w:rsidRDefault="002772C5"/>
              </w:txbxContent>
            </v:textbox>
            <w10:wrap side="left"/>
          </v:shape>
        </w:pict>
      </w:r>
      <w:r>
        <w:rPr>
          <w:noProof/>
        </w:rPr>
      </w:r>
      <w:r w:rsidRPr="00A26D4E">
        <w:rPr>
          <w:rFonts w:ascii="Arial Black" w:hAnsi="Arial Black" w:cs="Arial Black"/>
          <w:sz w:val="32"/>
          <w:szCs w:val="32"/>
          <w:u w:val="double"/>
        </w:rPr>
        <w:pict>
          <v:group id="_x0000_s1117" editas="canvas" style="width:567pt;height:396pt;mso-position-horizontal-relative:char;mso-position-vertical-relative:line" coordorigin="4830,753" coordsize="6300,4420">
            <o:lock v:ext="edit" aspectratio="t"/>
            <v:shape id="_x0000_s1118" type="#_x0000_t75" style="position:absolute;left:4830;top:753;width:6300;height:4420" o:preferrelative="f" filled="t" fillcolor="#cfc" stroked="t">
              <v:fill opacity="31457f" o:detectmouseclick="t"/>
              <v:path o:extrusionok="t" o:connecttype="none"/>
              <o:lock v:ext="edit" text="t"/>
            </v:shape>
            <v:shape id="_x0000_s1119" type="#_x0000_t202" style="position:absolute;left:7730;top:853;width:800;height:302" filled="f" fillcolor="#ff9" strokeweight=".5pt">
              <v:textbox style="mso-next-textbox:#_x0000_s1119">
                <w:txbxContent>
                  <w:p w:rsidR="002772C5" w:rsidRPr="00135381" w:rsidRDefault="002772C5" w:rsidP="00135381">
                    <w:pPr>
                      <w:jc w:val="center"/>
                      <w:rPr>
                        <w:sz w:val="28"/>
                        <w:szCs w:val="28"/>
                      </w:rPr>
                    </w:pPr>
                    <w:r w:rsidRPr="00135381">
                      <w:rPr>
                        <w:sz w:val="28"/>
                        <w:szCs w:val="28"/>
                      </w:rPr>
                      <w:t>Title</w:t>
                    </w:r>
                  </w:p>
                  <w:p w:rsidR="002772C5" w:rsidRDefault="002772C5" w:rsidP="00135381"/>
                </w:txbxContent>
              </v:textbox>
            </v:shape>
            <v:shape id="_x0000_s1120" type="#_x0000_t202" style="position:absolute;left:4930;top:1356;width:6100;height:3214" filled="f" fillcolor="#ff9" strokeweight=".5pt">
              <v:textbox style="mso-next-textbox:#_x0000_s1120">
                <w:txbxContent>
                  <w:p w:rsidR="002772C5" w:rsidRPr="00B04150" w:rsidRDefault="002772C5" w:rsidP="00135381">
                    <w:pPr>
                      <w:rPr>
                        <w:sz w:val="28"/>
                        <w:szCs w:val="28"/>
                        <w:u w:val="single"/>
                      </w:rPr>
                    </w:pPr>
                    <w:r w:rsidRPr="00B04150">
                      <w:rPr>
                        <w:sz w:val="28"/>
                        <w:szCs w:val="28"/>
                        <w:u w:val="single"/>
                      </w:rPr>
                      <w:t xml:space="preserve">Link to first page in website </w:t>
                    </w:r>
                  </w:p>
                  <w:p w:rsidR="002772C5" w:rsidRPr="00B04150" w:rsidRDefault="002772C5" w:rsidP="00135381">
                    <w:pPr>
                      <w:rPr>
                        <w:sz w:val="28"/>
                        <w:szCs w:val="28"/>
                        <w:u w:val="single"/>
                      </w:rPr>
                    </w:pPr>
                  </w:p>
                  <w:p w:rsidR="002772C5" w:rsidRPr="00B04150" w:rsidRDefault="002772C5" w:rsidP="00135381">
                    <w:pPr>
                      <w:rPr>
                        <w:sz w:val="28"/>
                        <w:szCs w:val="28"/>
                        <w:u w:val="single"/>
                      </w:rPr>
                    </w:pPr>
                    <w:r w:rsidRPr="00B04150">
                      <w:rPr>
                        <w:sz w:val="28"/>
                        <w:szCs w:val="28"/>
                        <w:u w:val="single"/>
                      </w:rPr>
                      <w:t xml:space="preserve">Link to second page in website </w:t>
                    </w:r>
                  </w:p>
                  <w:p w:rsidR="002772C5" w:rsidRPr="00B04150" w:rsidRDefault="002772C5" w:rsidP="00135381">
                    <w:pPr>
                      <w:rPr>
                        <w:sz w:val="28"/>
                        <w:szCs w:val="28"/>
                        <w:u w:val="single"/>
                      </w:rPr>
                    </w:pPr>
                  </w:p>
                  <w:p w:rsidR="002772C5" w:rsidRPr="00B04150" w:rsidRDefault="002772C5" w:rsidP="00135381">
                    <w:pPr>
                      <w:rPr>
                        <w:sz w:val="28"/>
                        <w:szCs w:val="28"/>
                        <w:u w:val="single"/>
                      </w:rPr>
                    </w:pPr>
                    <w:r w:rsidRPr="00B04150">
                      <w:rPr>
                        <w:sz w:val="28"/>
                        <w:szCs w:val="28"/>
                        <w:u w:val="single"/>
                      </w:rPr>
                      <w:t xml:space="preserve">Link to third page in website </w:t>
                    </w:r>
                  </w:p>
                  <w:p w:rsidR="002772C5" w:rsidRPr="00B04150" w:rsidRDefault="002772C5" w:rsidP="00135381">
                    <w:pPr>
                      <w:rPr>
                        <w:sz w:val="28"/>
                        <w:szCs w:val="28"/>
                        <w:u w:val="single"/>
                      </w:rPr>
                    </w:pPr>
                  </w:p>
                  <w:p w:rsidR="002772C5" w:rsidRPr="00B04150" w:rsidRDefault="002772C5" w:rsidP="00135381">
                    <w:pPr>
                      <w:rPr>
                        <w:sz w:val="28"/>
                        <w:szCs w:val="28"/>
                        <w:u w:val="single"/>
                      </w:rPr>
                    </w:pPr>
                    <w:r w:rsidRPr="00B04150">
                      <w:rPr>
                        <w:sz w:val="28"/>
                        <w:szCs w:val="28"/>
                        <w:u w:val="single"/>
                      </w:rPr>
                      <w:t xml:space="preserve">Link to fourth page in website </w:t>
                    </w:r>
                  </w:p>
                  <w:p w:rsidR="002772C5" w:rsidRPr="00B04150" w:rsidRDefault="002772C5" w:rsidP="00135381">
                    <w:pPr>
                      <w:rPr>
                        <w:sz w:val="28"/>
                        <w:szCs w:val="28"/>
                        <w:u w:val="single"/>
                      </w:rPr>
                    </w:pPr>
                  </w:p>
                  <w:p w:rsidR="002772C5" w:rsidRPr="00B04150" w:rsidRDefault="002772C5" w:rsidP="00135381">
                    <w:pPr>
                      <w:rPr>
                        <w:sz w:val="28"/>
                        <w:szCs w:val="28"/>
                        <w:u w:val="single"/>
                      </w:rPr>
                    </w:pPr>
                    <w:r w:rsidRPr="00B04150">
                      <w:rPr>
                        <w:sz w:val="28"/>
                        <w:szCs w:val="28"/>
                        <w:u w:val="single"/>
                      </w:rPr>
                      <w:t xml:space="preserve">Link to fifth page in website </w:t>
                    </w:r>
                  </w:p>
                  <w:p w:rsidR="002772C5" w:rsidRPr="00B04150" w:rsidRDefault="002772C5" w:rsidP="00135381">
                    <w:pPr>
                      <w:rPr>
                        <w:sz w:val="28"/>
                        <w:szCs w:val="28"/>
                        <w:u w:val="single"/>
                      </w:rPr>
                    </w:pPr>
                  </w:p>
                  <w:p w:rsidR="002772C5" w:rsidRPr="00B04150" w:rsidRDefault="002772C5" w:rsidP="00135381">
                    <w:pPr>
                      <w:rPr>
                        <w:sz w:val="28"/>
                        <w:szCs w:val="28"/>
                        <w:u w:val="single"/>
                      </w:rPr>
                    </w:pPr>
                    <w:r w:rsidRPr="00B04150">
                      <w:rPr>
                        <w:sz w:val="28"/>
                        <w:szCs w:val="28"/>
                        <w:u w:val="single"/>
                      </w:rPr>
                      <w:t xml:space="preserve">Link to sixth page in website </w:t>
                    </w:r>
                  </w:p>
                  <w:p w:rsidR="002772C5" w:rsidRPr="00B04150" w:rsidRDefault="002772C5" w:rsidP="00135381">
                    <w:pPr>
                      <w:rPr>
                        <w:sz w:val="28"/>
                        <w:szCs w:val="28"/>
                        <w:u w:val="single"/>
                      </w:rPr>
                    </w:pPr>
                  </w:p>
                  <w:p w:rsidR="002772C5" w:rsidRPr="00B04150" w:rsidRDefault="002772C5" w:rsidP="00135381">
                    <w:pPr>
                      <w:rPr>
                        <w:sz w:val="28"/>
                        <w:szCs w:val="28"/>
                        <w:u w:val="single"/>
                      </w:rPr>
                    </w:pPr>
                    <w:r w:rsidRPr="00B04150">
                      <w:rPr>
                        <w:sz w:val="28"/>
                        <w:szCs w:val="28"/>
                        <w:u w:val="single"/>
                      </w:rPr>
                      <w:t xml:space="preserve">Link to seventh page in website </w:t>
                    </w:r>
                  </w:p>
                  <w:p w:rsidR="002772C5" w:rsidRPr="00B04150" w:rsidRDefault="002772C5" w:rsidP="00135381">
                    <w:pPr>
                      <w:rPr>
                        <w:sz w:val="28"/>
                        <w:szCs w:val="28"/>
                        <w:u w:val="single"/>
                      </w:rPr>
                    </w:pPr>
                  </w:p>
                  <w:p w:rsidR="002772C5" w:rsidRPr="00B04150" w:rsidRDefault="002772C5" w:rsidP="00135381">
                    <w:pPr>
                      <w:rPr>
                        <w:sz w:val="28"/>
                        <w:szCs w:val="28"/>
                        <w:u w:val="single"/>
                      </w:rPr>
                    </w:pPr>
                    <w:r w:rsidRPr="00B04150">
                      <w:rPr>
                        <w:sz w:val="28"/>
                        <w:szCs w:val="28"/>
                        <w:u w:val="single"/>
                      </w:rPr>
                      <w:t>Link to eighth page in website</w:t>
                    </w:r>
                  </w:p>
                  <w:p w:rsidR="002772C5" w:rsidRPr="00B04150" w:rsidRDefault="002772C5" w:rsidP="00135381">
                    <w:pPr>
                      <w:rPr>
                        <w:sz w:val="28"/>
                        <w:szCs w:val="28"/>
                        <w:u w:val="single"/>
                      </w:rPr>
                    </w:pPr>
                  </w:p>
                  <w:p w:rsidR="002772C5" w:rsidRPr="00B04150" w:rsidRDefault="002772C5" w:rsidP="00135381">
                    <w:pPr>
                      <w:rPr>
                        <w:sz w:val="28"/>
                        <w:szCs w:val="28"/>
                        <w:u w:val="single"/>
                      </w:rPr>
                    </w:pPr>
                    <w:r w:rsidRPr="00B04150">
                      <w:rPr>
                        <w:sz w:val="28"/>
                        <w:szCs w:val="28"/>
                        <w:u w:val="single"/>
                      </w:rPr>
                      <w:t xml:space="preserve">Link to ‘about’ page in website </w:t>
                    </w:r>
                  </w:p>
                  <w:p w:rsidR="002772C5" w:rsidRDefault="002772C5" w:rsidP="00135381">
                    <w:pPr>
                      <w:rPr>
                        <w:sz w:val="28"/>
                        <w:szCs w:val="28"/>
                      </w:rPr>
                    </w:pPr>
                  </w:p>
                  <w:p w:rsidR="002772C5" w:rsidRPr="00135381" w:rsidRDefault="002772C5" w:rsidP="00135381">
                    <w:pPr>
                      <w:rPr>
                        <w:sz w:val="28"/>
                        <w:szCs w:val="28"/>
                      </w:rPr>
                    </w:pPr>
                  </w:p>
                </w:txbxContent>
              </v:textbox>
            </v:shape>
            <v:shape id="_x0000_s1121" type="#_x0000_t202" style="position:absolute;left:4930;top:4671;width:6100;height:301" filled="f" fillcolor="#ff9">
              <v:textbox>
                <w:txbxContent>
                  <w:p w:rsidR="002772C5" w:rsidRPr="006B455E" w:rsidRDefault="002772C5" w:rsidP="00B04150">
                    <w:pPr>
                      <w:jc w:val="center"/>
                      <w:rPr>
                        <w:sz w:val="28"/>
                        <w:szCs w:val="28"/>
                      </w:rPr>
                    </w:pPr>
                    <w:r w:rsidRPr="006B455E">
                      <w:rPr>
                        <w:sz w:val="28"/>
                        <w:szCs w:val="28"/>
                      </w:rPr>
                      <w:t>Copyright Notice</w:t>
                    </w:r>
                  </w:p>
                </w:txbxContent>
              </v:textbox>
            </v:shape>
            <w10:wrap side="left"/>
            <w10:anchorlock/>
          </v:group>
        </w:pict>
      </w:r>
    </w:p>
    <w:p w:rsidR="002772C5" w:rsidRDefault="002772C5" w:rsidP="00585954">
      <w:pPr>
        <w:rPr>
          <w:rFonts w:ascii="Arial Black" w:hAnsi="Arial Black" w:cs="Arial Black"/>
          <w:sz w:val="32"/>
          <w:szCs w:val="32"/>
        </w:rPr>
      </w:pPr>
      <w:r>
        <w:rPr>
          <w:rFonts w:ascii="Arial Black" w:hAnsi="Arial Black" w:cs="Arial Black"/>
          <w:sz w:val="32"/>
          <w:szCs w:val="32"/>
          <w:u w:val="double"/>
        </w:rPr>
        <w:br w:type="page"/>
        <w:t>HTML Page:</w:t>
      </w:r>
      <w:r w:rsidRPr="00135381">
        <w:rPr>
          <w:rFonts w:ascii="Arial Black" w:hAnsi="Arial Black" w:cs="Arial Black"/>
          <w:sz w:val="32"/>
          <w:szCs w:val="32"/>
        </w:rPr>
        <w:t xml:space="preserve">  </w:t>
      </w:r>
      <w:r>
        <w:rPr>
          <w:rFonts w:ascii="Arial Black" w:hAnsi="Arial Black" w:cs="Arial Black"/>
          <w:sz w:val="32"/>
          <w:szCs w:val="32"/>
        </w:rPr>
        <w:t>01poker</w:t>
      </w:r>
    </w:p>
    <w:p w:rsidR="002772C5" w:rsidRPr="0069637C" w:rsidRDefault="002772C5" w:rsidP="00585954">
      <w:pPr>
        <w:rPr>
          <w:rFonts w:ascii="Arial Black" w:hAnsi="Arial Black" w:cs="Arial Black"/>
          <w:sz w:val="18"/>
          <w:szCs w:val="18"/>
        </w:rPr>
      </w:pPr>
    </w:p>
    <w:p w:rsidR="002772C5" w:rsidRDefault="002772C5" w:rsidP="00135381">
      <w:pPr>
        <w:rPr>
          <w:rFonts w:ascii="Arial Black" w:hAnsi="Arial Black" w:cs="Arial Black"/>
          <w:sz w:val="32"/>
          <w:szCs w:val="32"/>
          <w:u w:val="double"/>
        </w:rPr>
      </w:pPr>
      <w:r>
        <w:rPr>
          <w:noProof/>
        </w:rPr>
        <w:pict>
          <v:shape id="_x0000_s1122" type="#_x0000_t202" style="position:absolute;margin-left:8in;margin-top:.75pt;width:129pt;height:407.1pt;z-index:251652608" filled="f" fillcolor="#ff9" stroked="f">
            <v:textbox>
              <w:txbxContent>
                <w:p w:rsidR="002772C5" w:rsidRDefault="002772C5" w:rsidP="0038618A">
                  <w:r>
                    <w:t>Title is in larger font and centered.</w:t>
                  </w:r>
                </w:p>
                <w:p w:rsidR="002772C5" w:rsidRDefault="002772C5" w:rsidP="0038618A">
                  <w:r>
                    <w:t>Current cards are shown in the five display slots.</w:t>
                  </w:r>
                </w:p>
                <w:p w:rsidR="002772C5" w:rsidRDefault="002772C5" w:rsidP="0038618A">
                  <w:r>
                    <w:t>The checkboxes allow discarding unwanted cards in the first round.</w:t>
                  </w:r>
                </w:p>
                <w:p w:rsidR="002772C5" w:rsidRDefault="002772C5" w:rsidP="0038618A">
                  <w:r>
                    <w:t xml:space="preserve">The four columned panel in the middle left shows possible hands and their payoffs.  In one is achieved, the hand and its payoff is highlighted.  </w:t>
                  </w:r>
                </w:p>
                <w:p w:rsidR="002772C5" w:rsidRDefault="002772C5" w:rsidP="0038618A">
                  <w:r>
                    <w:t xml:space="preserve">The message screen indicates the player’s hand.  The earnings screen shows the earnings in the current session. </w:t>
                  </w:r>
                </w:p>
                <w:p w:rsidR="002772C5" w:rsidRDefault="002772C5" w:rsidP="0038618A">
                  <w:r>
                    <w:t>The colored buttons allow the player to control the game.</w:t>
                  </w:r>
                </w:p>
                <w:p w:rsidR="002772C5" w:rsidRDefault="002772C5" w:rsidP="0038618A">
                  <w:r>
                    <w:t>Return to Main Menu (centered) is the return link to the Main Menu.</w:t>
                  </w:r>
                </w:p>
                <w:p w:rsidR="002772C5" w:rsidRDefault="002772C5" w:rsidP="0038618A">
                  <w:r>
                    <w:t>The copyright notice (centered) is bogus.</w:t>
                  </w:r>
                </w:p>
                <w:p w:rsidR="002772C5" w:rsidRDefault="002772C5" w:rsidP="0038618A"/>
                <w:p w:rsidR="002772C5" w:rsidRDefault="002772C5" w:rsidP="0038618A"/>
              </w:txbxContent>
            </v:textbox>
            <w10:wrap side="left"/>
          </v:shape>
        </w:pict>
      </w:r>
      <w:r>
        <w:rPr>
          <w:noProof/>
        </w:rPr>
      </w:r>
      <w:r w:rsidRPr="00A26D4E">
        <w:rPr>
          <w:rFonts w:ascii="Arial Black" w:hAnsi="Arial Black" w:cs="Arial Black"/>
          <w:sz w:val="32"/>
          <w:szCs w:val="32"/>
          <w:u w:val="double"/>
        </w:rPr>
        <w:pict>
          <v:group id="_x0000_s1123" editas="canvas" style="width:567pt;height:405pt;mso-position-horizontal-relative:char;mso-position-vertical-relative:line" coordorigin="4830,753" coordsize="6300,4520">
            <o:lock v:ext="edit" aspectratio="t"/>
            <v:shape id="_x0000_s1124" type="#_x0000_t75" style="position:absolute;left:4830;top:753;width:6300;height:4520" o:preferrelative="f" filled="t" fillcolor="#cfc" stroked="t">
              <v:fill opacity="31457f" o:detectmouseclick="t"/>
              <v:path o:extrusionok="t" o:connecttype="none"/>
              <o:lock v:ext="edit" text="t"/>
            </v:shape>
            <v:shape id="_x0000_s1125" type="#_x0000_t202" style="position:absolute;left:7530;top:853;width:900;height:302" filled="f" fillcolor="#ff9" strokeweight=".5pt">
              <v:textbox style="mso-next-textbox:#_x0000_s1125">
                <w:txbxContent>
                  <w:p w:rsidR="002772C5" w:rsidRPr="00135381" w:rsidRDefault="002772C5" w:rsidP="00521344">
                    <w:pPr>
                      <w:jc w:val="center"/>
                      <w:rPr>
                        <w:sz w:val="28"/>
                        <w:szCs w:val="28"/>
                      </w:rPr>
                    </w:pPr>
                    <w:r w:rsidRPr="00135381">
                      <w:rPr>
                        <w:sz w:val="28"/>
                        <w:szCs w:val="28"/>
                      </w:rPr>
                      <w:t>Title</w:t>
                    </w:r>
                  </w:p>
                  <w:p w:rsidR="002772C5" w:rsidRDefault="002772C5" w:rsidP="00521344"/>
                </w:txbxContent>
              </v:textbox>
            </v:shape>
            <v:shape id="_x0000_s1126" type="#_x0000_t202" style="position:absolute;left:4921;top:4718;width:6100;height:503" filled="f" fillcolor="#ff9">
              <v:textbox style="mso-next-textbox:#_x0000_s1126">
                <w:txbxContent>
                  <w:p w:rsidR="002772C5" w:rsidRPr="006B455E" w:rsidRDefault="002772C5" w:rsidP="00521344">
                    <w:pPr>
                      <w:jc w:val="center"/>
                      <w:rPr>
                        <w:sz w:val="28"/>
                        <w:szCs w:val="28"/>
                      </w:rPr>
                    </w:pPr>
                    <w:r w:rsidRPr="006B455E">
                      <w:rPr>
                        <w:sz w:val="28"/>
                        <w:szCs w:val="28"/>
                      </w:rPr>
                      <w:t>Return to Main Menu</w:t>
                    </w:r>
                    <w:r>
                      <w:rPr>
                        <w:sz w:val="28"/>
                        <w:szCs w:val="28"/>
                      </w:rPr>
                      <w:t xml:space="preserve"> Page</w:t>
                    </w:r>
                  </w:p>
                  <w:p w:rsidR="002772C5" w:rsidRDefault="002772C5" w:rsidP="00521344">
                    <w:pPr>
                      <w:jc w:val="center"/>
                    </w:pPr>
                    <w:r>
                      <w:t>Copyright Notice</w:t>
                    </w:r>
                  </w:p>
                </w:txbxContent>
              </v:textbox>
            </v:shape>
            <v:group id="_x0000_s1127" style="position:absolute;left:5334;top:1255;width:5196;height:1216" coordorigin="5030,1356" coordsize="3000,703">
              <v:shape id="_x0000_s1128" type="#_x0000_t202" style="position:absolute;left:5030;top:1356;width:600;height:703" filled="f" fillcolor="#ff9" strokeweight=".5pt">
                <v:textbox style="mso-next-textbox:#_x0000_s1128">
                  <w:txbxContent>
                    <w:p w:rsidR="002772C5" w:rsidRDefault="002772C5" w:rsidP="00521344">
                      <w:pPr>
                        <w:jc w:val="center"/>
                        <w:rPr>
                          <w:b/>
                          <w:bCs/>
                          <w:sz w:val="32"/>
                          <w:szCs w:val="32"/>
                        </w:rPr>
                      </w:pPr>
                      <w:r w:rsidRPr="00521344">
                        <w:rPr>
                          <w:b/>
                          <w:bCs/>
                          <w:sz w:val="32"/>
                          <w:szCs w:val="32"/>
                        </w:rPr>
                        <w:t>Card 1 Display</w:t>
                      </w:r>
                    </w:p>
                    <w:p w:rsidR="002772C5" w:rsidRDefault="002772C5" w:rsidP="00521344">
                      <w:pPr>
                        <w:jc w:val="center"/>
                        <w:rPr>
                          <w:b/>
                          <w:bCs/>
                          <w:sz w:val="32"/>
                          <w:szCs w:val="32"/>
                        </w:rPr>
                      </w:pPr>
                    </w:p>
                    <w:p w:rsidR="002772C5" w:rsidRDefault="002772C5" w:rsidP="00521344">
                      <w:pPr>
                        <w:jc w:val="center"/>
                        <w:rPr>
                          <w:b/>
                          <w:bCs/>
                          <w:sz w:val="32"/>
                          <w:szCs w:val="32"/>
                        </w:rPr>
                      </w:pPr>
                    </w:p>
                    <w:p w:rsidR="002772C5" w:rsidRDefault="002772C5" w:rsidP="00314772">
                      <w:pPr>
                        <w:jc w:val="center"/>
                      </w:pPr>
                      <w:r>
                        <w:rPr>
                          <w:b/>
                          <w:bCs/>
                        </w:rPr>
                        <w:t>(c</w:t>
                      </w:r>
                      <w:r w:rsidRPr="00314772">
                        <w:rPr>
                          <w:b/>
                          <w:bCs/>
                        </w:rPr>
                        <w:t>ard image</w:t>
                      </w:r>
                      <w:r>
                        <w:rPr>
                          <w:b/>
                          <w:bCs/>
                        </w:rPr>
                        <w:t>)</w:t>
                      </w:r>
                    </w:p>
                  </w:txbxContent>
                </v:textbox>
              </v:shape>
              <v:shape id="_x0000_s1129" type="#_x0000_t202" style="position:absolute;left:5630;top:1356;width:600;height:702" filled="f" fillcolor="#ff9" strokeweight=".5pt">
                <v:textbox style="mso-next-textbox:#_x0000_s1129">
                  <w:txbxContent>
                    <w:p w:rsidR="002772C5" w:rsidRDefault="002772C5" w:rsidP="00521344">
                      <w:pPr>
                        <w:jc w:val="center"/>
                        <w:rPr>
                          <w:b/>
                          <w:bCs/>
                          <w:sz w:val="32"/>
                          <w:szCs w:val="32"/>
                        </w:rPr>
                      </w:pPr>
                      <w:r>
                        <w:rPr>
                          <w:b/>
                          <w:bCs/>
                          <w:sz w:val="32"/>
                          <w:szCs w:val="32"/>
                        </w:rPr>
                        <w:t xml:space="preserve">Card 2 </w:t>
                      </w:r>
                      <w:r w:rsidRPr="00521344">
                        <w:rPr>
                          <w:b/>
                          <w:bCs/>
                          <w:sz w:val="32"/>
                          <w:szCs w:val="32"/>
                        </w:rPr>
                        <w:t>Display</w:t>
                      </w:r>
                    </w:p>
                    <w:p w:rsidR="002772C5" w:rsidRDefault="002772C5" w:rsidP="00521344">
                      <w:pPr>
                        <w:jc w:val="center"/>
                        <w:rPr>
                          <w:b/>
                          <w:bCs/>
                          <w:sz w:val="32"/>
                          <w:szCs w:val="32"/>
                        </w:rPr>
                      </w:pPr>
                    </w:p>
                    <w:p w:rsidR="002772C5" w:rsidRDefault="002772C5" w:rsidP="00521344">
                      <w:pPr>
                        <w:jc w:val="center"/>
                        <w:rPr>
                          <w:b/>
                          <w:bCs/>
                          <w:sz w:val="32"/>
                          <w:szCs w:val="32"/>
                        </w:rPr>
                      </w:pPr>
                    </w:p>
                    <w:p w:rsidR="002772C5" w:rsidRDefault="002772C5" w:rsidP="00314772">
                      <w:pPr>
                        <w:jc w:val="center"/>
                      </w:pPr>
                      <w:r>
                        <w:rPr>
                          <w:b/>
                          <w:bCs/>
                        </w:rPr>
                        <w:t>(c</w:t>
                      </w:r>
                      <w:r w:rsidRPr="00314772">
                        <w:rPr>
                          <w:b/>
                          <w:bCs/>
                        </w:rPr>
                        <w:t>ard image</w:t>
                      </w:r>
                      <w:r>
                        <w:rPr>
                          <w:b/>
                          <w:bCs/>
                        </w:rPr>
                        <w:t>)</w:t>
                      </w:r>
                    </w:p>
                    <w:p w:rsidR="002772C5" w:rsidRPr="00521344" w:rsidRDefault="002772C5" w:rsidP="00521344">
                      <w:pPr>
                        <w:jc w:val="center"/>
                        <w:rPr>
                          <w:b/>
                          <w:bCs/>
                          <w:sz w:val="32"/>
                          <w:szCs w:val="32"/>
                        </w:rPr>
                      </w:pPr>
                    </w:p>
                    <w:p w:rsidR="002772C5" w:rsidRPr="00521344" w:rsidRDefault="002772C5" w:rsidP="00521344">
                      <w:pPr>
                        <w:jc w:val="center"/>
                        <w:rPr>
                          <w:sz w:val="28"/>
                          <w:szCs w:val="28"/>
                        </w:rPr>
                      </w:pPr>
                    </w:p>
                  </w:txbxContent>
                </v:textbox>
              </v:shape>
              <v:shape id="_x0000_s1130" type="#_x0000_t202" style="position:absolute;left:6230;top:1356;width:600;height:702" filled="f" fillcolor="#ff9" strokeweight=".5pt">
                <v:textbox style="mso-next-textbox:#_x0000_s1130">
                  <w:txbxContent>
                    <w:p w:rsidR="002772C5" w:rsidRDefault="002772C5" w:rsidP="00521344">
                      <w:pPr>
                        <w:jc w:val="center"/>
                        <w:rPr>
                          <w:b/>
                          <w:bCs/>
                          <w:sz w:val="32"/>
                          <w:szCs w:val="32"/>
                        </w:rPr>
                      </w:pPr>
                      <w:r>
                        <w:rPr>
                          <w:b/>
                          <w:bCs/>
                          <w:sz w:val="32"/>
                          <w:szCs w:val="32"/>
                        </w:rPr>
                        <w:t xml:space="preserve">Card 3 </w:t>
                      </w:r>
                      <w:r w:rsidRPr="00521344">
                        <w:rPr>
                          <w:b/>
                          <w:bCs/>
                          <w:sz w:val="32"/>
                          <w:szCs w:val="32"/>
                        </w:rPr>
                        <w:t>Display</w:t>
                      </w:r>
                    </w:p>
                    <w:p w:rsidR="002772C5" w:rsidRDefault="002772C5" w:rsidP="00521344">
                      <w:pPr>
                        <w:jc w:val="center"/>
                        <w:rPr>
                          <w:b/>
                          <w:bCs/>
                          <w:sz w:val="32"/>
                          <w:szCs w:val="32"/>
                        </w:rPr>
                      </w:pPr>
                    </w:p>
                    <w:p w:rsidR="002772C5" w:rsidRDefault="002772C5" w:rsidP="00521344">
                      <w:pPr>
                        <w:jc w:val="center"/>
                        <w:rPr>
                          <w:b/>
                          <w:bCs/>
                          <w:sz w:val="32"/>
                          <w:szCs w:val="32"/>
                        </w:rPr>
                      </w:pPr>
                    </w:p>
                    <w:p w:rsidR="002772C5" w:rsidRDefault="002772C5" w:rsidP="00314772">
                      <w:pPr>
                        <w:jc w:val="center"/>
                      </w:pPr>
                      <w:r>
                        <w:rPr>
                          <w:b/>
                          <w:bCs/>
                        </w:rPr>
                        <w:t>(c</w:t>
                      </w:r>
                      <w:r w:rsidRPr="00314772">
                        <w:rPr>
                          <w:b/>
                          <w:bCs/>
                        </w:rPr>
                        <w:t>ard image</w:t>
                      </w:r>
                      <w:r>
                        <w:rPr>
                          <w:b/>
                          <w:bCs/>
                        </w:rPr>
                        <w:t>)</w:t>
                      </w:r>
                    </w:p>
                    <w:p w:rsidR="002772C5" w:rsidRPr="00521344" w:rsidRDefault="002772C5" w:rsidP="00521344">
                      <w:pPr>
                        <w:jc w:val="center"/>
                        <w:rPr>
                          <w:b/>
                          <w:bCs/>
                          <w:sz w:val="32"/>
                          <w:szCs w:val="32"/>
                        </w:rPr>
                      </w:pPr>
                    </w:p>
                    <w:p w:rsidR="002772C5" w:rsidRDefault="002772C5" w:rsidP="00521344"/>
                  </w:txbxContent>
                </v:textbox>
              </v:shape>
              <v:shape id="_x0000_s1131" type="#_x0000_t202" style="position:absolute;left:6830;top:1356;width:600;height:702" filled="f" fillcolor="#ff9" strokeweight=".5pt">
                <v:textbox style="mso-next-textbox:#_x0000_s1131">
                  <w:txbxContent>
                    <w:p w:rsidR="002772C5" w:rsidRDefault="002772C5" w:rsidP="00521344">
                      <w:pPr>
                        <w:jc w:val="center"/>
                        <w:rPr>
                          <w:b/>
                          <w:bCs/>
                          <w:sz w:val="32"/>
                          <w:szCs w:val="32"/>
                        </w:rPr>
                      </w:pPr>
                      <w:r w:rsidRPr="00521344">
                        <w:rPr>
                          <w:b/>
                          <w:bCs/>
                          <w:sz w:val="32"/>
                          <w:szCs w:val="32"/>
                        </w:rPr>
                        <w:t xml:space="preserve">Card </w:t>
                      </w:r>
                      <w:r>
                        <w:rPr>
                          <w:b/>
                          <w:bCs/>
                          <w:sz w:val="32"/>
                          <w:szCs w:val="32"/>
                        </w:rPr>
                        <w:t>4</w:t>
                      </w:r>
                      <w:r w:rsidRPr="00521344">
                        <w:rPr>
                          <w:b/>
                          <w:bCs/>
                          <w:sz w:val="32"/>
                          <w:szCs w:val="32"/>
                        </w:rPr>
                        <w:t xml:space="preserve"> Display</w:t>
                      </w:r>
                    </w:p>
                    <w:p w:rsidR="002772C5" w:rsidRDefault="002772C5" w:rsidP="00521344">
                      <w:pPr>
                        <w:jc w:val="center"/>
                        <w:rPr>
                          <w:b/>
                          <w:bCs/>
                          <w:sz w:val="32"/>
                          <w:szCs w:val="32"/>
                        </w:rPr>
                      </w:pPr>
                    </w:p>
                    <w:p w:rsidR="002772C5" w:rsidRDefault="002772C5" w:rsidP="00521344">
                      <w:pPr>
                        <w:jc w:val="center"/>
                        <w:rPr>
                          <w:b/>
                          <w:bCs/>
                          <w:sz w:val="32"/>
                          <w:szCs w:val="32"/>
                        </w:rPr>
                      </w:pPr>
                    </w:p>
                    <w:p w:rsidR="002772C5" w:rsidRDefault="002772C5" w:rsidP="00314772">
                      <w:pPr>
                        <w:jc w:val="center"/>
                      </w:pPr>
                      <w:r>
                        <w:rPr>
                          <w:b/>
                          <w:bCs/>
                        </w:rPr>
                        <w:t>(c</w:t>
                      </w:r>
                      <w:r w:rsidRPr="00314772">
                        <w:rPr>
                          <w:b/>
                          <w:bCs/>
                        </w:rPr>
                        <w:t>ard image</w:t>
                      </w:r>
                      <w:r>
                        <w:rPr>
                          <w:b/>
                          <w:bCs/>
                        </w:rPr>
                        <w:t>)</w:t>
                      </w:r>
                    </w:p>
                    <w:p w:rsidR="002772C5" w:rsidRPr="00521344" w:rsidRDefault="002772C5" w:rsidP="00521344">
                      <w:pPr>
                        <w:jc w:val="center"/>
                        <w:rPr>
                          <w:b/>
                          <w:bCs/>
                          <w:sz w:val="32"/>
                          <w:szCs w:val="32"/>
                        </w:rPr>
                      </w:pPr>
                    </w:p>
                    <w:p w:rsidR="002772C5" w:rsidRPr="00585954" w:rsidRDefault="002772C5" w:rsidP="00521344">
                      <w:pPr>
                        <w:jc w:val="center"/>
                      </w:pPr>
                    </w:p>
                  </w:txbxContent>
                </v:textbox>
              </v:shape>
              <v:shape id="_x0000_s1132" type="#_x0000_t202" style="position:absolute;left:7430;top:1356;width:600;height:702" filled="f" fillcolor="#ff9" strokeweight=".5pt">
                <v:textbox style="mso-next-textbox:#_x0000_s1132">
                  <w:txbxContent>
                    <w:p w:rsidR="002772C5" w:rsidRDefault="002772C5" w:rsidP="00521344">
                      <w:pPr>
                        <w:jc w:val="center"/>
                        <w:rPr>
                          <w:b/>
                          <w:bCs/>
                          <w:sz w:val="32"/>
                          <w:szCs w:val="32"/>
                        </w:rPr>
                      </w:pPr>
                      <w:r>
                        <w:rPr>
                          <w:b/>
                          <w:bCs/>
                          <w:sz w:val="32"/>
                          <w:szCs w:val="32"/>
                        </w:rPr>
                        <w:t>Card 5</w:t>
                      </w:r>
                      <w:r w:rsidRPr="00521344">
                        <w:rPr>
                          <w:b/>
                          <w:bCs/>
                          <w:sz w:val="32"/>
                          <w:szCs w:val="32"/>
                        </w:rPr>
                        <w:t xml:space="preserve"> Display</w:t>
                      </w:r>
                    </w:p>
                    <w:p w:rsidR="002772C5" w:rsidRDefault="002772C5" w:rsidP="00521344">
                      <w:pPr>
                        <w:jc w:val="center"/>
                        <w:rPr>
                          <w:b/>
                          <w:bCs/>
                          <w:sz w:val="32"/>
                          <w:szCs w:val="32"/>
                        </w:rPr>
                      </w:pPr>
                    </w:p>
                    <w:p w:rsidR="002772C5" w:rsidRDefault="002772C5" w:rsidP="00521344">
                      <w:pPr>
                        <w:jc w:val="center"/>
                        <w:rPr>
                          <w:b/>
                          <w:bCs/>
                          <w:sz w:val="32"/>
                          <w:szCs w:val="32"/>
                        </w:rPr>
                      </w:pPr>
                    </w:p>
                    <w:p w:rsidR="002772C5" w:rsidRDefault="002772C5" w:rsidP="00314772">
                      <w:pPr>
                        <w:jc w:val="center"/>
                      </w:pPr>
                      <w:r>
                        <w:rPr>
                          <w:b/>
                          <w:bCs/>
                        </w:rPr>
                        <w:t>(c</w:t>
                      </w:r>
                      <w:r w:rsidRPr="00314772">
                        <w:rPr>
                          <w:b/>
                          <w:bCs/>
                        </w:rPr>
                        <w:t>ard image</w:t>
                      </w:r>
                      <w:r>
                        <w:rPr>
                          <w:b/>
                          <w:bCs/>
                        </w:rPr>
                        <w:t>)</w:t>
                      </w:r>
                    </w:p>
                    <w:p w:rsidR="002772C5" w:rsidRPr="00521344" w:rsidRDefault="002772C5" w:rsidP="00521344">
                      <w:pPr>
                        <w:jc w:val="center"/>
                        <w:rPr>
                          <w:b/>
                          <w:bCs/>
                          <w:sz w:val="32"/>
                          <w:szCs w:val="32"/>
                        </w:rPr>
                      </w:pPr>
                    </w:p>
                    <w:p w:rsidR="002772C5" w:rsidRPr="00135381" w:rsidRDefault="002772C5" w:rsidP="00521344">
                      <w:pPr>
                        <w:jc w:val="center"/>
                        <w:rPr>
                          <w:sz w:val="28"/>
                          <w:szCs w:val="28"/>
                        </w:rPr>
                      </w:pPr>
                    </w:p>
                    <w:p w:rsidR="002772C5" w:rsidRPr="00585954" w:rsidRDefault="002772C5" w:rsidP="00521344"/>
                  </w:txbxContent>
                </v:textbox>
              </v:shape>
            </v:group>
            <v:group id="_x0000_s1133" style="position:absolute;left:5330;top:2457;width:5196;height:405" coordorigin="5030,1356" coordsize="3000,703">
              <v:shape id="_x0000_s1134" type="#_x0000_t202" style="position:absolute;left:5030;top:1356;width:600;height:703" fillcolor="red" strokeweight=".5pt">
                <v:textbox style="mso-next-textbox:#_x0000_s1134">
                  <w:txbxContent>
                    <w:p w:rsidR="002772C5" w:rsidRPr="00154E92" w:rsidRDefault="002772C5" w:rsidP="00521344">
                      <w:pPr>
                        <w:jc w:val="center"/>
                        <w:rPr>
                          <w:color w:val="FFFFFF"/>
                          <w:sz w:val="28"/>
                          <w:szCs w:val="28"/>
                        </w:rPr>
                      </w:pPr>
                      <w:r w:rsidRPr="00154E92">
                        <w:rPr>
                          <w:color w:val="FFFFFF"/>
                          <w:sz w:val="28"/>
                          <w:szCs w:val="28"/>
                        </w:rPr>
                        <w:t>Checkbox 1</w:t>
                      </w:r>
                    </w:p>
                    <w:p w:rsidR="002772C5" w:rsidRPr="00314772" w:rsidRDefault="002772C5" w:rsidP="00521344">
                      <w:pPr>
                        <w:rPr>
                          <w:sz w:val="16"/>
                          <w:szCs w:val="16"/>
                        </w:rPr>
                      </w:pPr>
                    </w:p>
                  </w:txbxContent>
                </v:textbox>
              </v:shape>
              <v:shape id="_x0000_s1135" type="#_x0000_t202" style="position:absolute;left:5630;top:1356;width:600;height:702" fillcolor="red" strokeweight=".5pt">
                <v:textbox style="mso-next-textbox:#_x0000_s1135">
                  <w:txbxContent>
                    <w:p w:rsidR="002772C5" w:rsidRPr="00154E92" w:rsidRDefault="002772C5" w:rsidP="00521344">
                      <w:pPr>
                        <w:jc w:val="center"/>
                        <w:rPr>
                          <w:color w:val="FFFFFF"/>
                          <w:sz w:val="28"/>
                          <w:szCs w:val="28"/>
                        </w:rPr>
                      </w:pPr>
                      <w:r w:rsidRPr="00154E92">
                        <w:rPr>
                          <w:color w:val="FFFFFF"/>
                          <w:sz w:val="28"/>
                          <w:szCs w:val="28"/>
                        </w:rPr>
                        <w:t>Checkbox 2</w:t>
                      </w:r>
                    </w:p>
                    <w:p w:rsidR="002772C5" w:rsidRPr="00314772" w:rsidRDefault="002772C5" w:rsidP="00314772">
                      <w:pPr>
                        <w:rPr>
                          <w:sz w:val="16"/>
                          <w:szCs w:val="16"/>
                        </w:rPr>
                      </w:pPr>
                    </w:p>
                    <w:p w:rsidR="002772C5" w:rsidRDefault="002772C5" w:rsidP="00521344"/>
                  </w:txbxContent>
                </v:textbox>
              </v:shape>
              <v:shape id="_x0000_s1136" type="#_x0000_t202" style="position:absolute;left:6230;top:1356;width:600;height:702" fillcolor="red" strokeweight=".5pt">
                <v:textbox style="mso-next-textbox:#_x0000_s1136">
                  <w:txbxContent>
                    <w:p w:rsidR="002772C5" w:rsidRPr="00154E92" w:rsidRDefault="002772C5" w:rsidP="00521344">
                      <w:pPr>
                        <w:jc w:val="center"/>
                        <w:rPr>
                          <w:color w:val="FFFFFF"/>
                          <w:sz w:val="28"/>
                          <w:szCs w:val="28"/>
                        </w:rPr>
                      </w:pPr>
                      <w:r w:rsidRPr="00154E92">
                        <w:rPr>
                          <w:color w:val="FFFFFF"/>
                          <w:sz w:val="28"/>
                          <w:szCs w:val="28"/>
                        </w:rPr>
                        <w:t>Checkbox 3</w:t>
                      </w:r>
                    </w:p>
                    <w:p w:rsidR="002772C5" w:rsidRDefault="002772C5" w:rsidP="00154E92"/>
                  </w:txbxContent>
                </v:textbox>
              </v:shape>
              <v:shape id="_x0000_s1137" type="#_x0000_t202" style="position:absolute;left:6830;top:1356;width:600;height:702" fillcolor="red" strokeweight=".5pt">
                <v:textbox style="mso-next-textbox:#_x0000_s1137">
                  <w:txbxContent>
                    <w:p w:rsidR="002772C5" w:rsidRPr="00154E92" w:rsidRDefault="002772C5" w:rsidP="00521344">
                      <w:pPr>
                        <w:jc w:val="center"/>
                        <w:rPr>
                          <w:color w:val="FFFFFF"/>
                          <w:sz w:val="28"/>
                          <w:szCs w:val="28"/>
                        </w:rPr>
                      </w:pPr>
                      <w:r w:rsidRPr="00154E92">
                        <w:rPr>
                          <w:color w:val="FFFFFF"/>
                          <w:sz w:val="28"/>
                          <w:szCs w:val="28"/>
                        </w:rPr>
                        <w:t>Checkbox 4</w:t>
                      </w:r>
                    </w:p>
                    <w:p w:rsidR="002772C5" w:rsidRPr="00154E92" w:rsidRDefault="002772C5" w:rsidP="00521344">
                      <w:pPr>
                        <w:rPr>
                          <w:sz w:val="16"/>
                          <w:szCs w:val="16"/>
                        </w:rPr>
                      </w:pPr>
                    </w:p>
                  </w:txbxContent>
                </v:textbox>
              </v:shape>
              <v:shape id="_x0000_s1138" type="#_x0000_t202" style="position:absolute;left:7430;top:1356;width:600;height:702" fillcolor="red" strokeweight=".5pt">
                <v:textbox style="mso-next-textbox:#_x0000_s1138">
                  <w:txbxContent>
                    <w:p w:rsidR="002772C5" w:rsidRPr="00154E92" w:rsidRDefault="002772C5" w:rsidP="00521344">
                      <w:pPr>
                        <w:jc w:val="center"/>
                        <w:rPr>
                          <w:color w:val="FFFFFF"/>
                          <w:sz w:val="28"/>
                          <w:szCs w:val="28"/>
                        </w:rPr>
                      </w:pPr>
                      <w:r w:rsidRPr="00154E92">
                        <w:rPr>
                          <w:color w:val="FFFFFF"/>
                          <w:sz w:val="28"/>
                          <w:szCs w:val="28"/>
                        </w:rPr>
                        <w:t>Checkbox 5</w:t>
                      </w:r>
                    </w:p>
                    <w:p w:rsidR="002772C5" w:rsidRPr="00314772" w:rsidRDefault="002772C5" w:rsidP="00314772">
                      <w:pPr>
                        <w:rPr>
                          <w:sz w:val="16"/>
                          <w:szCs w:val="16"/>
                        </w:rPr>
                      </w:pPr>
                    </w:p>
                    <w:p w:rsidR="002772C5" w:rsidRPr="00585954" w:rsidRDefault="002772C5" w:rsidP="00521344"/>
                  </w:txbxContent>
                </v:textbox>
              </v:shape>
            </v:group>
            <v:shape id="_x0000_s1139" type="#_x0000_t202" style="position:absolute;left:8230;top:2963;width:2800;height:402" filled="f" fillcolor="#ff9" strokeweight=".5pt">
              <v:textbox style="mso-next-textbox:#_x0000_s1139">
                <w:txbxContent>
                  <w:p w:rsidR="002772C5" w:rsidRDefault="002772C5" w:rsidP="00521344">
                    <w:pPr>
                      <w:rPr>
                        <w:sz w:val="28"/>
                        <w:szCs w:val="28"/>
                      </w:rPr>
                    </w:pPr>
                    <w:r>
                      <w:rPr>
                        <w:sz w:val="28"/>
                        <w:szCs w:val="28"/>
                      </w:rPr>
                      <w:t>m</w:t>
                    </w:r>
                    <w:r w:rsidRPr="00521344">
                      <w:rPr>
                        <w:sz w:val="28"/>
                        <w:szCs w:val="28"/>
                      </w:rPr>
                      <w:t>essage screen</w:t>
                    </w:r>
                  </w:p>
                  <w:p w:rsidR="002772C5" w:rsidRPr="00314772" w:rsidRDefault="002772C5" w:rsidP="00521344">
                    <w:r w:rsidRPr="00314772">
                      <w:t>(white)</w:t>
                    </w:r>
                  </w:p>
                  <w:p w:rsidR="002772C5" w:rsidRDefault="002772C5" w:rsidP="00521344">
                    <w:pPr>
                      <w:rPr>
                        <w:sz w:val="28"/>
                        <w:szCs w:val="28"/>
                      </w:rPr>
                    </w:pPr>
                  </w:p>
                  <w:p w:rsidR="002772C5" w:rsidRPr="00135381" w:rsidRDefault="002772C5" w:rsidP="00521344">
                    <w:pPr>
                      <w:rPr>
                        <w:sz w:val="28"/>
                        <w:szCs w:val="28"/>
                      </w:rPr>
                    </w:pPr>
                  </w:p>
                </w:txbxContent>
              </v:textbox>
            </v:shape>
            <v:shape id="_x0000_s1140" type="#_x0000_t202" style="position:absolute;left:8230;top:3465;width:2800;height:403" filled="f" fillcolor="#ff9" strokeweight=".5pt">
              <v:textbox style="mso-next-textbox:#_x0000_s1140">
                <w:txbxContent>
                  <w:p w:rsidR="002772C5" w:rsidRPr="00521344" w:rsidRDefault="002772C5" w:rsidP="00521344">
                    <w:pPr>
                      <w:jc w:val="right"/>
                      <w:rPr>
                        <w:sz w:val="28"/>
                        <w:szCs w:val="28"/>
                      </w:rPr>
                    </w:pPr>
                    <w:r>
                      <w:rPr>
                        <w:sz w:val="28"/>
                        <w:szCs w:val="28"/>
                      </w:rPr>
                      <w:t>e</w:t>
                    </w:r>
                    <w:r w:rsidRPr="00521344">
                      <w:rPr>
                        <w:sz w:val="28"/>
                        <w:szCs w:val="28"/>
                      </w:rPr>
                      <w:t>arnings screen</w:t>
                    </w:r>
                  </w:p>
                  <w:p w:rsidR="002772C5" w:rsidRPr="00314772" w:rsidRDefault="002772C5" w:rsidP="00314772">
                    <w:pPr>
                      <w:rPr>
                        <w:sz w:val="20"/>
                        <w:szCs w:val="20"/>
                      </w:rPr>
                    </w:pPr>
                    <w:r w:rsidRPr="00314772">
                      <w:rPr>
                        <w:sz w:val="20"/>
                        <w:szCs w:val="20"/>
                      </w:rPr>
                      <w:t>(white with</w:t>
                    </w:r>
                    <w:r>
                      <w:rPr>
                        <w:sz w:val="20"/>
                        <w:szCs w:val="20"/>
                      </w:rPr>
                      <w:t xml:space="preserve"> a</w:t>
                    </w:r>
                    <w:r w:rsidRPr="00314772">
                      <w:rPr>
                        <w:sz w:val="20"/>
                        <w:szCs w:val="20"/>
                      </w:rPr>
                      <w:t xml:space="preserve"> positive balance, red with</w:t>
                    </w:r>
                    <w:r>
                      <w:rPr>
                        <w:sz w:val="20"/>
                        <w:szCs w:val="20"/>
                      </w:rPr>
                      <w:t xml:space="preserve"> a </w:t>
                    </w:r>
                    <w:r w:rsidRPr="00314772">
                      <w:rPr>
                        <w:sz w:val="20"/>
                        <w:szCs w:val="20"/>
                      </w:rPr>
                      <w:t>negative</w:t>
                    </w:r>
                    <w:r>
                      <w:rPr>
                        <w:sz w:val="20"/>
                        <w:szCs w:val="20"/>
                      </w:rPr>
                      <w:t xml:space="preserve"> one</w:t>
                    </w:r>
                    <w:r w:rsidRPr="00314772">
                      <w:rPr>
                        <w:sz w:val="20"/>
                        <w:szCs w:val="20"/>
                      </w:rPr>
                      <w:t>)</w:t>
                    </w:r>
                  </w:p>
                  <w:p w:rsidR="002772C5" w:rsidRDefault="002772C5" w:rsidP="00521344">
                    <w:pPr>
                      <w:rPr>
                        <w:sz w:val="28"/>
                        <w:szCs w:val="28"/>
                      </w:rPr>
                    </w:pPr>
                  </w:p>
                  <w:p w:rsidR="002772C5" w:rsidRPr="00135381" w:rsidRDefault="002772C5" w:rsidP="00521344">
                    <w:pPr>
                      <w:rPr>
                        <w:sz w:val="28"/>
                        <w:szCs w:val="28"/>
                      </w:rPr>
                    </w:pPr>
                  </w:p>
                </w:txbxContent>
              </v:textbox>
            </v:shape>
            <v:shape id="_x0000_s1141" type="#_x0000_t202" style="position:absolute;left:6512;top:4160;width:1400;height:482" fillcolor="blue" strokeweight=".5pt">
              <v:textbox style="mso-next-textbox:#_x0000_s1141">
                <w:txbxContent>
                  <w:p w:rsidR="002772C5" w:rsidRPr="00815A60" w:rsidRDefault="002772C5" w:rsidP="004E5118">
                    <w:pPr>
                      <w:jc w:val="center"/>
                      <w:rPr>
                        <w:color w:val="FFFFFF"/>
                        <w:sz w:val="28"/>
                        <w:szCs w:val="28"/>
                      </w:rPr>
                    </w:pPr>
                    <w:r w:rsidRPr="00815A60">
                      <w:rPr>
                        <w:color w:val="FFFFFF"/>
                        <w:sz w:val="28"/>
                        <w:szCs w:val="28"/>
                      </w:rPr>
                      <w:t xml:space="preserve">Discard indicated cards button </w:t>
                    </w:r>
                  </w:p>
                  <w:p w:rsidR="002772C5" w:rsidRPr="00B04150" w:rsidRDefault="002772C5" w:rsidP="00521344">
                    <w:pPr>
                      <w:rPr>
                        <w:sz w:val="28"/>
                        <w:szCs w:val="28"/>
                        <w:u w:val="single"/>
                      </w:rPr>
                    </w:pPr>
                  </w:p>
                  <w:p w:rsidR="002772C5" w:rsidRDefault="002772C5" w:rsidP="00521344">
                    <w:pPr>
                      <w:rPr>
                        <w:sz w:val="28"/>
                        <w:szCs w:val="28"/>
                      </w:rPr>
                    </w:pPr>
                  </w:p>
                  <w:p w:rsidR="002772C5" w:rsidRPr="00135381" w:rsidRDefault="002772C5" w:rsidP="00521344">
                    <w:pPr>
                      <w:rPr>
                        <w:sz w:val="28"/>
                        <w:szCs w:val="28"/>
                      </w:rPr>
                    </w:pPr>
                  </w:p>
                </w:txbxContent>
              </v:textbox>
            </v:shape>
            <v:shape id="_x0000_s1142" type="#_x0000_t202" style="position:absolute;left:4929;top:4167;width:1400;height:482" fillcolor="black" strokeweight=".5pt">
              <v:textbox style="mso-next-textbox:#_x0000_s1142">
                <w:txbxContent>
                  <w:p w:rsidR="002772C5" w:rsidRPr="00410EED" w:rsidRDefault="002772C5" w:rsidP="00410EED">
                    <w:pPr>
                      <w:jc w:val="center"/>
                      <w:rPr>
                        <w:color w:val="FFFFFF"/>
                        <w:sz w:val="28"/>
                        <w:szCs w:val="28"/>
                      </w:rPr>
                    </w:pPr>
                    <w:r w:rsidRPr="00410EED">
                      <w:rPr>
                        <w:color w:val="FFFFFF"/>
                        <w:sz w:val="28"/>
                        <w:szCs w:val="28"/>
                      </w:rPr>
                      <w:t>Start button</w:t>
                    </w:r>
                  </w:p>
                  <w:p w:rsidR="002772C5" w:rsidRPr="00135381" w:rsidRDefault="002772C5" w:rsidP="00521344">
                    <w:pPr>
                      <w:rPr>
                        <w:sz w:val="28"/>
                        <w:szCs w:val="28"/>
                      </w:rPr>
                    </w:pPr>
                  </w:p>
                </w:txbxContent>
              </v:textbox>
            </v:shape>
            <v:shape id="_x0000_s1143" type="#_x0000_t202" style="position:absolute;left:9612;top:4160;width:1400;height:482" fillcolor="red" strokeweight=".5pt">
              <v:textbox style="mso-next-textbox:#_x0000_s1143">
                <w:txbxContent>
                  <w:p w:rsidR="002772C5" w:rsidRPr="00815A60" w:rsidRDefault="002772C5" w:rsidP="004E5118">
                    <w:pPr>
                      <w:jc w:val="center"/>
                      <w:rPr>
                        <w:color w:val="FFFFFF"/>
                        <w:sz w:val="28"/>
                        <w:szCs w:val="28"/>
                      </w:rPr>
                    </w:pPr>
                    <w:r w:rsidRPr="00815A60">
                      <w:rPr>
                        <w:color w:val="FFFFFF"/>
                        <w:sz w:val="28"/>
                        <w:szCs w:val="28"/>
                      </w:rPr>
                      <w:t>Start Again button</w:t>
                    </w:r>
                  </w:p>
                  <w:p w:rsidR="002772C5" w:rsidRPr="004E5118" w:rsidRDefault="002772C5" w:rsidP="004E5118">
                    <w:pPr>
                      <w:jc w:val="center"/>
                      <w:rPr>
                        <w:sz w:val="28"/>
                        <w:szCs w:val="28"/>
                      </w:rPr>
                    </w:pPr>
                  </w:p>
                  <w:p w:rsidR="002772C5" w:rsidRDefault="002772C5" w:rsidP="00521344">
                    <w:pPr>
                      <w:rPr>
                        <w:sz w:val="28"/>
                        <w:szCs w:val="28"/>
                      </w:rPr>
                    </w:pPr>
                  </w:p>
                  <w:p w:rsidR="002772C5" w:rsidRPr="00135381" w:rsidRDefault="002772C5" w:rsidP="00521344">
                    <w:pPr>
                      <w:rPr>
                        <w:sz w:val="28"/>
                        <w:szCs w:val="28"/>
                      </w:rPr>
                    </w:pPr>
                  </w:p>
                </w:txbxContent>
              </v:textbox>
            </v:shape>
            <v:shape id="_x0000_s1144" type="#_x0000_t202" style="position:absolute;left:8030;top:4168;width:1400;height:482" fillcolor="yellow" strokeweight=".5pt">
              <v:textbox style="mso-next-textbox:#_x0000_s1144">
                <w:txbxContent>
                  <w:p w:rsidR="002772C5" w:rsidRPr="004E5118" w:rsidRDefault="002772C5" w:rsidP="004E5118">
                    <w:pPr>
                      <w:jc w:val="center"/>
                      <w:rPr>
                        <w:sz w:val="28"/>
                        <w:szCs w:val="28"/>
                      </w:rPr>
                    </w:pPr>
                    <w:r>
                      <w:rPr>
                        <w:sz w:val="28"/>
                        <w:szCs w:val="28"/>
                      </w:rPr>
                      <w:t>Change Amount of Bet</w:t>
                    </w:r>
                    <w:r w:rsidRPr="004E5118">
                      <w:rPr>
                        <w:sz w:val="28"/>
                        <w:szCs w:val="28"/>
                      </w:rPr>
                      <w:t xml:space="preserve"> button</w:t>
                    </w:r>
                    <w:r>
                      <w:rPr>
                        <w:sz w:val="28"/>
                        <w:szCs w:val="28"/>
                      </w:rPr>
                      <w:t xml:space="preserve"> </w:t>
                    </w:r>
                  </w:p>
                  <w:p w:rsidR="002772C5" w:rsidRDefault="002772C5" w:rsidP="00521344">
                    <w:pPr>
                      <w:rPr>
                        <w:sz w:val="28"/>
                        <w:szCs w:val="28"/>
                      </w:rPr>
                    </w:pPr>
                  </w:p>
                  <w:p w:rsidR="002772C5" w:rsidRPr="00135381" w:rsidRDefault="002772C5" w:rsidP="00521344">
                    <w:pPr>
                      <w:rPr>
                        <w:sz w:val="28"/>
                        <w:szCs w:val="28"/>
                      </w:rPr>
                    </w:pPr>
                  </w:p>
                </w:txbxContent>
              </v:textbox>
            </v:shape>
            <v:group id="_x0000_s1145" style="position:absolute;left:4930;top:2963;width:1940;height:1000" coordorigin="4930,2963" coordsize="1940">
              <v:shape id="_x0000_s1146" type="#_x0000_t202" style="position:absolute;left:4930;top:2963;width:648;height:1000" fillcolor="#9c0" strokeweight=".5pt">
                <v:textbox style="mso-next-textbox:#_x0000_s1146">
                  <w:txbxContent>
                    <w:p w:rsidR="002772C5" w:rsidRPr="00314772" w:rsidRDefault="002772C5" w:rsidP="00521344">
                      <w:pPr>
                        <w:rPr>
                          <w:rFonts w:ascii="Arial" w:hAnsi="Arial" w:cs="Arial"/>
                          <w:sz w:val="16"/>
                          <w:szCs w:val="16"/>
                        </w:rPr>
                      </w:pPr>
                      <w:r w:rsidRPr="00314772">
                        <w:rPr>
                          <w:rFonts w:ascii="Arial" w:hAnsi="Arial" w:cs="Arial"/>
                          <w:sz w:val="16"/>
                          <w:szCs w:val="16"/>
                        </w:rPr>
                        <w:t>Possible Hands</w:t>
                      </w:r>
                    </w:p>
                    <w:p w:rsidR="002772C5" w:rsidRDefault="002772C5" w:rsidP="00521344">
                      <w:pPr>
                        <w:rPr>
                          <w:sz w:val="28"/>
                          <w:szCs w:val="28"/>
                          <w:u w:val="single"/>
                        </w:rPr>
                      </w:pPr>
                    </w:p>
                    <w:p w:rsidR="002772C5" w:rsidRPr="00314772" w:rsidRDefault="002772C5" w:rsidP="00521344"/>
                    <w:p w:rsidR="002772C5" w:rsidRPr="00314772" w:rsidRDefault="002772C5" w:rsidP="00521344">
                      <w:r w:rsidRPr="00314772">
                        <w:t>panel 1</w:t>
                      </w:r>
                    </w:p>
                    <w:p w:rsidR="002772C5" w:rsidRPr="00135381" w:rsidRDefault="002772C5" w:rsidP="00521344">
                      <w:pPr>
                        <w:rPr>
                          <w:sz w:val="28"/>
                          <w:szCs w:val="28"/>
                        </w:rPr>
                      </w:pPr>
                    </w:p>
                  </w:txbxContent>
                </v:textbox>
              </v:shape>
              <v:shape id="_x0000_s1147" type="#_x0000_t202" style="position:absolute;left:6222;top:2963;width:648;height:1000" fillcolor="#9c0" strokeweight=".5pt">
                <v:textbox style="mso-next-textbox:#_x0000_s1147">
                  <w:txbxContent>
                    <w:p w:rsidR="002772C5" w:rsidRPr="00314772" w:rsidRDefault="002772C5" w:rsidP="00314772">
                      <w:pPr>
                        <w:rPr>
                          <w:rFonts w:ascii="Arial" w:hAnsi="Arial" w:cs="Arial"/>
                          <w:sz w:val="16"/>
                          <w:szCs w:val="16"/>
                        </w:rPr>
                      </w:pPr>
                      <w:r w:rsidRPr="00314772">
                        <w:rPr>
                          <w:rFonts w:ascii="Arial" w:hAnsi="Arial" w:cs="Arial"/>
                          <w:sz w:val="16"/>
                          <w:szCs w:val="16"/>
                        </w:rPr>
                        <w:t>Possible Hands</w:t>
                      </w:r>
                    </w:p>
                    <w:p w:rsidR="002772C5" w:rsidRDefault="002772C5" w:rsidP="00521344">
                      <w:pPr>
                        <w:rPr>
                          <w:sz w:val="28"/>
                          <w:szCs w:val="28"/>
                        </w:rPr>
                      </w:pPr>
                    </w:p>
                    <w:p w:rsidR="002772C5" w:rsidRDefault="002772C5" w:rsidP="00521344">
                      <w:pPr>
                        <w:rPr>
                          <w:sz w:val="28"/>
                          <w:szCs w:val="28"/>
                        </w:rPr>
                      </w:pPr>
                    </w:p>
                    <w:p w:rsidR="002772C5" w:rsidRPr="00314772" w:rsidRDefault="002772C5" w:rsidP="00521344">
                      <w:r w:rsidRPr="00314772">
                        <w:t>panel 3</w:t>
                      </w:r>
                    </w:p>
                  </w:txbxContent>
                </v:textbox>
              </v:shape>
            </v:group>
            <v:group id="_x0000_s1148" style="position:absolute;left:5576;top:2965;width:1940;height:1002" coordorigin="5576,2965" coordsize="1940,1002">
              <v:shape id="_x0000_s1149" type="#_x0000_t202" style="position:absolute;left:5576;top:2965;width:648;height:1002" fillcolor="#fc0" strokeweight=".5pt">
                <v:textbox style="mso-next-textbox:#_x0000_s1149">
                  <w:txbxContent>
                    <w:p w:rsidR="002772C5" w:rsidRPr="00314772" w:rsidRDefault="002772C5" w:rsidP="00521344">
                      <w:pPr>
                        <w:rPr>
                          <w:rFonts w:ascii="Arial" w:hAnsi="Arial" w:cs="Arial"/>
                          <w:sz w:val="16"/>
                          <w:szCs w:val="16"/>
                        </w:rPr>
                      </w:pPr>
                      <w:r w:rsidRPr="00314772">
                        <w:rPr>
                          <w:rFonts w:ascii="Arial" w:hAnsi="Arial" w:cs="Arial"/>
                          <w:sz w:val="16"/>
                          <w:szCs w:val="16"/>
                        </w:rPr>
                        <w:t>Payoff</w:t>
                      </w:r>
                    </w:p>
                    <w:p w:rsidR="002772C5" w:rsidRPr="00314772" w:rsidRDefault="002772C5" w:rsidP="00521344">
                      <w:pPr>
                        <w:rPr>
                          <w:rFonts w:ascii="Arial" w:hAnsi="Arial" w:cs="Arial"/>
                          <w:sz w:val="16"/>
                          <w:szCs w:val="16"/>
                          <w:u w:val="single"/>
                        </w:rPr>
                      </w:pPr>
                    </w:p>
                    <w:p w:rsidR="002772C5" w:rsidRDefault="002772C5" w:rsidP="00521344">
                      <w:pPr>
                        <w:rPr>
                          <w:sz w:val="28"/>
                          <w:szCs w:val="28"/>
                          <w:u w:val="single"/>
                        </w:rPr>
                      </w:pPr>
                    </w:p>
                    <w:p w:rsidR="002772C5" w:rsidRDefault="002772C5" w:rsidP="00314772">
                      <w:pPr>
                        <w:rPr>
                          <w:sz w:val="28"/>
                          <w:szCs w:val="28"/>
                        </w:rPr>
                      </w:pPr>
                    </w:p>
                    <w:p w:rsidR="002772C5" w:rsidRPr="00314772" w:rsidRDefault="002772C5" w:rsidP="00521344">
                      <w:pPr>
                        <w:rPr>
                          <w:u w:val="single"/>
                        </w:rPr>
                      </w:pPr>
                      <w:r w:rsidRPr="00314772">
                        <w:rPr>
                          <w:u w:val="single"/>
                        </w:rPr>
                        <w:t>panel 2</w:t>
                      </w:r>
                    </w:p>
                    <w:p w:rsidR="002772C5" w:rsidRDefault="002772C5" w:rsidP="00521344">
                      <w:pPr>
                        <w:rPr>
                          <w:sz w:val="28"/>
                          <w:szCs w:val="28"/>
                        </w:rPr>
                      </w:pPr>
                    </w:p>
                    <w:p w:rsidR="002772C5" w:rsidRPr="00135381" w:rsidRDefault="002772C5" w:rsidP="00521344">
                      <w:pPr>
                        <w:rPr>
                          <w:sz w:val="28"/>
                          <w:szCs w:val="28"/>
                        </w:rPr>
                      </w:pPr>
                    </w:p>
                  </w:txbxContent>
                </v:textbox>
              </v:shape>
              <v:shape id="_x0000_s1150" type="#_x0000_t202" style="position:absolute;left:6868;top:2965;width:648;height:1002" fillcolor="#fc0" strokeweight=".5pt">
                <v:textbox style="mso-next-textbox:#_x0000_s1150">
                  <w:txbxContent>
                    <w:p w:rsidR="002772C5" w:rsidRPr="00314772" w:rsidRDefault="002772C5" w:rsidP="00314772">
                      <w:pPr>
                        <w:rPr>
                          <w:rFonts w:ascii="Arial" w:hAnsi="Arial" w:cs="Arial"/>
                          <w:sz w:val="16"/>
                          <w:szCs w:val="16"/>
                        </w:rPr>
                      </w:pPr>
                      <w:r w:rsidRPr="00314772">
                        <w:rPr>
                          <w:rFonts w:ascii="Arial" w:hAnsi="Arial" w:cs="Arial"/>
                          <w:sz w:val="16"/>
                          <w:szCs w:val="16"/>
                        </w:rPr>
                        <w:t>Payoff</w:t>
                      </w:r>
                    </w:p>
                    <w:p w:rsidR="002772C5" w:rsidRPr="00314772" w:rsidRDefault="002772C5" w:rsidP="00521344"/>
                    <w:p w:rsidR="002772C5" w:rsidRDefault="002772C5" w:rsidP="00521344"/>
                    <w:p w:rsidR="002772C5" w:rsidRPr="00314772" w:rsidRDefault="002772C5" w:rsidP="00521344"/>
                    <w:p w:rsidR="002772C5" w:rsidRPr="00314772" w:rsidRDefault="002772C5" w:rsidP="00521344">
                      <w:r w:rsidRPr="00314772">
                        <w:t>panel 4</w:t>
                      </w:r>
                    </w:p>
                  </w:txbxContent>
                </v:textbox>
              </v:shape>
            </v:group>
            <w10:anchorlock/>
          </v:group>
        </w:pict>
      </w:r>
    </w:p>
    <w:p w:rsidR="002772C5" w:rsidRDefault="002772C5" w:rsidP="00135381">
      <w:pPr>
        <w:rPr>
          <w:rFonts w:ascii="Arial Black" w:hAnsi="Arial Black" w:cs="Arial Black"/>
          <w:sz w:val="32"/>
          <w:szCs w:val="32"/>
        </w:rPr>
      </w:pPr>
      <w:r>
        <w:rPr>
          <w:rFonts w:ascii="Arial Black" w:hAnsi="Arial Black" w:cs="Arial Black"/>
          <w:sz w:val="32"/>
          <w:szCs w:val="32"/>
          <w:u w:val="double"/>
        </w:rPr>
        <w:t>HTML Page</w:t>
      </w:r>
      <w:r>
        <w:rPr>
          <w:rFonts w:ascii="Arial Black" w:hAnsi="Arial Black" w:cs="Arial Black"/>
          <w:sz w:val="32"/>
          <w:szCs w:val="32"/>
        </w:rPr>
        <w:t>:  02b</w:t>
      </w:r>
      <w:r w:rsidRPr="000C4352">
        <w:rPr>
          <w:rFonts w:ascii="Arial Black" w:hAnsi="Arial Black" w:cs="Arial Black"/>
          <w:sz w:val="32"/>
          <w:szCs w:val="32"/>
        </w:rPr>
        <w:t>lack</w:t>
      </w:r>
      <w:r>
        <w:rPr>
          <w:rFonts w:ascii="Arial Black" w:hAnsi="Arial Black" w:cs="Arial Black"/>
          <w:sz w:val="32"/>
          <w:szCs w:val="32"/>
        </w:rPr>
        <w:t>j</w:t>
      </w:r>
      <w:r w:rsidRPr="000C4352">
        <w:rPr>
          <w:rFonts w:ascii="Arial Black" w:hAnsi="Arial Black" w:cs="Arial Black"/>
          <w:sz w:val="32"/>
          <w:szCs w:val="32"/>
        </w:rPr>
        <w:t>ack</w:t>
      </w:r>
    </w:p>
    <w:p w:rsidR="002772C5" w:rsidRPr="000C4352" w:rsidRDefault="002772C5" w:rsidP="00135381">
      <w:pPr>
        <w:rPr>
          <w:rFonts w:ascii="Arial Black" w:hAnsi="Arial Black" w:cs="Arial Black"/>
          <w:sz w:val="16"/>
          <w:szCs w:val="16"/>
        </w:rPr>
      </w:pPr>
    </w:p>
    <w:p w:rsidR="002772C5" w:rsidRDefault="002772C5" w:rsidP="00135381">
      <w:pPr>
        <w:rPr>
          <w:rFonts w:ascii="Arial Black" w:hAnsi="Arial Black" w:cs="Arial Black"/>
          <w:sz w:val="32"/>
          <w:szCs w:val="32"/>
        </w:rPr>
      </w:pPr>
      <w:r>
        <w:rPr>
          <w:noProof/>
        </w:rPr>
        <w:pict>
          <v:shape id="_x0000_s1151" type="#_x0000_t202" style="position:absolute;margin-left:572.6pt;margin-top:.05pt;width:129pt;height:425.1pt;z-index:251655680" filled="f" fillcolor="#ff9" stroked="f">
            <v:textbox>
              <w:txbxContent>
                <w:p w:rsidR="002772C5" w:rsidRDefault="002772C5" w:rsidP="00391275">
                  <w:r>
                    <w:t>Title is in larger font and centered.</w:t>
                  </w:r>
                </w:p>
                <w:p w:rsidR="002772C5" w:rsidRDefault="002772C5" w:rsidP="00391275">
                  <w:r>
                    <w:t xml:space="preserve">Dealer’s cards (initially only two with one displayed) are shown in  first two of the top seven slots as they are dealt.    </w:t>
                  </w:r>
                </w:p>
                <w:p w:rsidR="002772C5" w:rsidRDefault="002772C5" w:rsidP="00391275">
                  <w:r>
                    <w:t xml:space="preserve">The message screen displays information as needed. </w:t>
                  </w:r>
                </w:p>
                <w:p w:rsidR="002772C5" w:rsidRDefault="002772C5" w:rsidP="00391275">
                  <w:r>
                    <w:t xml:space="preserve"> The earnings screen shows the earnings in the current session. </w:t>
                  </w:r>
                </w:p>
                <w:p w:rsidR="002772C5" w:rsidRDefault="002772C5" w:rsidP="00391275">
                  <w:r>
                    <w:t xml:space="preserve">The two sets of scores are display to the right side. </w:t>
                  </w:r>
                </w:p>
                <w:p w:rsidR="002772C5" w:rsidRDefault="002772C5" w:rsidP="00391275">
                  <w:r>
                    <w:t xml:space="preserve">The player’s cards (two initially, both displayed) are shown in the bottom seven slots as needed. </w:t>
                  </w:r>
                </w:p>
                <w:p w:rsidR="002772C5" w:rsidRDefault="002772C5" w:rsidP="00391275">
                  <w:r>
                    <w:t>The colored buttons allow the player to control the game.</w:t>
                  </w:r>
                </w:p>
                <w:p w:rsidR="002772C5" w:rsidRDefault="002772C5" w:rsidP="00391275">
                  <w:r>
                    <w:t>Return to Main Menu (centered) is the return link to the Main Menu.</w:t>
                  </w:r>
                </w:p>
                <w:p w:rsidR="002772C5" w:rsidRDefault="002772C5" w:rsidP="00391275">
                  <w:r>
                    <w:t>The copyright notice (centered) is bogus.</w:t>
                  </w:r>
                </w:p>
                <w:p w:rsidR="002772C5" w:rsidRDefault="002772C5" w:rsidP="00391275"/>
                <w:p w:rsidR="002772C5" w:rsidRDefault="002772C5" w:rsidP="00391275"/>
              </w:txbxContent>
            </v:textbox>
            <w10:wrap side="left"/>
          </v:shape>
        </w:pict>
      </w:r>
      <w:r>
        <w:t>\</w:t>
      </w:r>
      <w:r>
        <w:rPr>
          <w:noProof/>
        </w:rPr>
      </w:r>
      <w:r w:rsidRPr="004D1896">
        <w:rPr>
          <w:rFonts w:ascii="Arial Black" w:hAnsi="Arial Black" w:cs="Arial Black"/>
          <w:sz w:val="32"/>
          <w:szCs w:val="32"/>
        </w:rPr>
        <w:pict>
          <v:group id="_x0000_s1152" editas="canvas" style="width:567pt;height:405pt;mso-position-horizontal-relative:char;mso-position-vertical-relative:line" coordorigin="4830,753" coordsize="6300,4520">
            <o:lock v:ext="edit" aspectratio="t"/>
            <v:shape id="_x0000_s1153" type="#_x0000_t75" style="position:absolute;left:4830;top:753;width:6300;height:4520" o:preferrelative="f" filled="t" fillcolor="#cfc" stroked="t">
              <v:fill opacity="31457f" o:detectmouseclick="t"/>
              <v:path o:extrusionok="t" o:connecttype="none"/>
              <o:lock v:ext="edit" text="t"/>
            </v:shape>
            <v:shape id="_x0000_s1154" type="#_x0000_t202" style="position:absolute;left:7530;top:853;width:900;height:302" filled="f" fillcolor="#ff9" strokeweight=".5pt">
              <v:textbox style="mso-next-textbox:#_x0000_s1154">
                <w:txbxContent>
                  <w:p w:rsidR="002772C5" w:rsidRPr="00135381" w:rsidRDefault="002772C5" w:rsidP="00146E80">
                    <w:pPr>
                      <w:jc w:val="center"/>
                      <w:rPr>
                        <w:sz w:val="28"/>
                        <w:szCs w:val="28"/>
                      </w:rPr>
                    </w:pPr>
                    <w:r w:rsidRPr="00135381">
                      <w:rPr>
                        <w:sz w:val="28"/>
                        <w:szCs w:val="28"/>
                      </w:rPr>
                      <w:t>Title</w:t>
                    </w:r>
                  </w:p>
                  <w:p w:rsidR="002772C5" w:rsidRDefault="002772C5" w:rsidP="00146E80"/>
                </w:txbxContent>
              </v:textbox>
            </v:shape>
            <v:shape id="_x0000_s1155" type="#_x0000_t202" style="position:absolute;left:4930;top:4670;width:6100;height:503" filled="f" fillcolor="#ff9">
              <v:textbox style="mso-next-textbox:#_x0000_s1155">
                <w:txbxContent>
                  <w:p w:rsidR="002772C5" w:rsidRPr="00410EED" w:rsidRDefault="002772C5" w:rsidP="00146E80">
                    <w:pPr>
                      <w:jc w:val="center"/>
                      <w:rPr>
                        <w:sz w:val="32"/>
                        <w:szCs w:val="32"/>
                      </w:rPr>
                    </w:pPr>
                    <w:r w:rsidRPr="00410EED">
                      <w:rPr>
                        <w:sz w:val="32"/>
                        <w:szCs w:val="32"/>
                      </w:rPr>
                      <w:t>Return to Main Menu</w:t>
                    </w:r>
                    <w:r>
                      <w:rPr>
                        <w:sz w:val="32"/>
                        <w:szCs w:val="32"/>
                      </w:rPr>
                      <w:t xml:space="preserve"> Page</w:t>
                    </w:r>
                  </w:p>
                  <w:p w:rsidR="002772C5" w:rsidRDefault="002772C5" w:rsidP="00146E80">
                    <w:pPr>
                      <w:jc w:val="center"/>
                    </w:pPr>
                    <w:r>
                      <w:t>Copyright Notice</w:t>
                    </w:r>
                  </w:p>
                </w:txbxContent>
              </v:textbox>
            </v:shape>
            <v:shape id="_x0000_s1156" type="#_x0000_t202" style="position:absolute;left:4993;top:2305;width:3431;height:686" filled="f" fillcolor="#ff9" strokeweight=".5pt">
              <v:textbox style="mso-next-textbox:#_x0000_s1156">
                <w:txbxContent>
                  <w:p w:rsidR="002772C5" w:rsidRPr="00D6711B" w:rsidRDefault="002772C5" w:rsidP="00146E80">
                    <w:pPr>
                      <w:rPr>
                        <w:sz w:val="32"/>
                        <w:szCs w:val="32"/>
                      </w:rPr>
                    </w:pPr>
                    <w:r w:rsidRPr="00D6711B">
                      <w:rPr>
                        <w:sz w:val="32"/>
                        <w:szCs w:val="32"/>
                      </w:rPr>
                      <w:t>Message</w:t>
                    </w:r>
                  </w:p>
                  <w:p w:rsidR="002772C5" w:rsidRPr="00B04150" w:rsidRDefault="002772C5" w:rsidP="00146E80">
                    <w:pPr>
                      <w:rPr>
                        <w:sz w:val="28"/>
                        <w:szCs w:val="28"/>
                        <w:u w:val="single"/>
                      </w:rPr>
                    </w:pPr>
                  </w:p>
                  <w:p w:rsidR="002772C5" w:rsidRDefault="002772C5" w:rsidP="00146E80">
                    <w:pPr>
                      <w:rPr>
                        <w:sz w:val="28"/>
                        <w:szCs w:val="28"/>
                      </w:rPr>
                    </w:pPr>
                  </w:p>
                  <w:p w:rsidR="002772C5" w:rsidRPr="00135381" w:rsidRDefault="002772C5" w:rsidP="00146E80">
                    <w:pPr>
                      <w:rPr>
                        <w:sz w:val="28"/>
                        <w:szCs w:val="28"/>
                      </w:rPr>
                    </w:pPr>
                  </w:p>
                </w:txbxContent>
              </v:textbox>
            </v:shape>
            <v:group id="_x0000_s1157" style="position:absolute;left:4991;top:1401;width:6000;height:904" coordorigin="4930,1456" coordsize="7000,904">
              <v:shape id="_x0000_s1158" type="#_x0000_t202" style="position:absolute;left:10930;top:1456;width:1000;height:904" filled="f" fillcolor="#ff9" strokeweight=".5pt">
                <v:textbox style="mso-next-textbox:#_x0000_s1158">
                  <w:txbxContent>
                    <w:p w:rsidR="002772C5" w:rsidRPr="00535442" w:rsidRDefault="002772C5" w:rsidP="00146E80">
                      <w:r>
                        <w:t>Dealer’s a</w:t>
                      </w:r>
                      <w:r w:rsidRPr="00535442">
                        <w:t>dditional Card</w:t>
                      </w:r>
                    </w:p>
                    <w:p w:rsidR="002772C5" w:rsidRDefault="002772C5" w:rsidP="00146E80">
                      <w:r w:rsidRPr="00535442">
                        <w:t>(card image)</w:t>
                      </w:r>
                    </w:p>
                    <w:p w:rsidR="002772C5" w:rsidRPr="00135381" w:rsidRDefault="002772C5" w:rsidP="00146E80">
                      <w:pPr>
                        <w:rPr>
                          <w:sz w:val="28"/>
                          <w:szCs w:val="28"/>
                        </w:rPr>
                      </w:pPr>
                    </w:p>
                  </w:txbxContent>
                </v:textbox>
              </v:shape>
              <v:group id="_x0000_s1159" style="position:absolute;left:4930;top:1456;width:6000;height:904" coordorigin="4930,1456" coordsize="6000,904">
                <v:shape id="_x0000_s1160" type="#_x0000_t202" style="position:absolute;left:4930;top:1456;width:1000;height:904" filled="f" fillcolor="#ff9" strokeweight=".5pt">
                  <v:textbox style="mso-next-textbox:#_x0000_s1160">
                    <w:txbxContent>
                      <w:p w:rsidR="002772C5" w:rsidRDefault="002772C5" w:rsidP="00146E80">
                        <w:r>
                          <w:t>Dealer’s f</w:t>
                        </w:r>
                        <w:r w:rsidRPr="00535442">
                          <w:t>irst Card</w:t>
                        </w:r>
                      </w:p>
                      <w:p w:rsidR="002772C5" w:rsidRPr="00535442" w:rsidRDefault="002772C5" w:rsidP="00146E80"/>
                      <w:p w:rsidR="002772C5" w:rsidRPr="00535442" w:rsidRDefault="002772C5" w:rsidP="00146E80">
                        <w:pPr>
                          <w:jc w:val="center"/>
                        </w:pPr>
                        <w:r w:rsidRPr="00535442">
                          <w:t>(card image)</w:t>
                        </w:r>
                      </w:p>
                      <w:p w:rsidR="002772C5" w:rsidRPr="00135381" w:rsidRDefault="002772C5" w:rsidP="00146E80">
                        <w:pPr>
                          <w:rPr>
                            <w:sz w:val="28"/>
                            <w:szCs w:val="28"/>
                          </w:rPr>
                        </w:pPr>
                      </w:p>
                    </w:txbxContent>
                  </v:textbox>
                </v:shape>
                <v:shape id="_x0000_s1161" type="#_x0000_t202" style="position:absolute;left:5930;top:1456;width:1000;height:904" filled="f" fillcolor="#ff9" strokeweight=".5pt">
                  <v:textbox style="mso-next-textbox:#_x0000_s1161">
                    <w:txbxContent>
                      <w:p w:rsidR="002772C5" w:rsidRDefault="002772C5" w:rsidP="00146E80">
                        <w:r>
                          <w:t>Dealer’s s</w:t>
                        </w:r>
                        <w:r w:rsidRPr="00535442">
                          <w:t>econd Card</w:t>
                        </w:r>
                      </w:p>
                      <w:p w:rsidR="002772C5" w:rsidRPr="00535442" w:rsidRDefault="002772C5" w:rsidP="00146E80"/>
                      <w:p w:rsidR="002772C5" w:rsidRPr="00535442" w:rsidRDefault="002772C5" w:rsidP="00146E80">
                        <w:pPr>
                          <w:jc w:val="center"/>
                        </w:pPr>
                        <w:r>
                          <w:t>(card image</w:t>
                        </w:r>
                        <w:r w:rsidRPr="00535442">
                          <w:t>)</w:t>
                        </w:r>
                      </w:p>
                      <w:p w:rsidR="002772C5" w:rsidRPr="00135381" w:rsidRDefault="002772C5" w:rsidP="00146E80">
                        <w:pPr>
                          <w:rPr>
                            <w:sz w:val="28"/>
                            <w:szCs w:val="28"/>
                          </w:rPr>
                        </w:pPr>
                      </w:p>
                    </w:txbxContent>
                  </v:textbox>
                </v:shape>
                <v:shape id="_x0000_s1162" type="#_x0000_t202" style="position:absolute;left:6930;top:1456;width:1000;height:904" filled="f" fillcolor="#ff9" strokeweight=".5pt">
                  <v:textbox style="mso-next-textbox:#_x0000_s1162">
                    <w:txbxContent>
                      <w:p w:rsidR="002772C5" w:rsidRPr="00535442" w:rsidRDefault="002772C5" w:rsidP="00146E80">
                        <w:r>
                          <w:t>Dealer’s a</w:t>
                        </w:r>
                        <w:r w:rsidRPr="00535442">
                          <w:t>dditional Card</w:t>
                        </w:r>
                      </w:p>
                      <w:p w:rsidR="002772C5" w:rsidRDefault="002772C5" w:rsidP="00146E80">
                        <w:r w:rsidRPr="00535442">
                          <w:t>(card image)</w:t>
                        </w:r>
                      </w:p>
                      <w:p w:rsidR="002772C5" w:rsidRDefault="002772C5" w:rsidP="00146E80"/>
                      <w:p w:rsidR="002772C5" w:rsidRDefault="002772C5" w:rsidP="00146E80"/>
                      <w:p w:rsidR="002772C5" w:rsidRPr="00535442" w:rsidRDefault="002772C5" w:rsidP="00146E80"/>
                    </w:txbxContent>
                  </v:textbox>
                </v:shape>
                <v:shape id="_x0000_s1163" type="#_x0000_t202" style="position:absolute;left:9930;top:1456;width:1000;height:904" filled="f" fillcolor="#ff9" strokeweight=".5pt">
                  <v:textbox style="mso-next-textbox:#_x0000_s1163">
                    <w:txbxContent>
                      <w:p w:rsidR="002772C5" w:rsidRPr="00535442" w:rsidRDefault="002772C5" w:rsidP="00146E80">
                        <w:r>
                          <w:t>Dealer’s a</w:t>
                        </w:r>
                        <w:r w:rsidRPr="00535442">
                          <w:t>dditional Card</w:t>
                        </w:r>
                      </w:p>
                      <w:p w:rsidR="002772C5" w:rsidRDefault="002772C5" w:rsidP="00146E80">
                        <w:r w:rsidRPr="00535442">
                          <w:t>(card image)</w:t>
                        </w:r>
                      </w:p>
                      <w:p w:rsidR="002772C5" w:rsidRPr="00135381" w:rsidRDefault="002772C5" w:rsidP="00146E80">
                        <w:pPr>
                          <w:rPr>
                            <w:sz w:val="28"/>
                            <w:szCs w:val="28"/>
                          </w:rPr>
                        </w:pPr>
                      </w:p>
                    </w:txbxContent>
                  </v:textbox>
                </v:shape>
                <v:shape id="_x0000_s1164" type="#_x0000_t202" style="position:absolute;left:8930;top:1456;width:1000;height:904" filled="f" fillcolor="#ff9" strokeweight=".5pt">
                  <v:textbox style="mso-next-textbox:#_x0000_s1164">
                    <w:txbxContent>
                      <w:p w:rsidR="002772C5" w:rsidRPr="00535442" w:rsidRDefault="002772C5" w:rsidP="00146E80">
                        <w:r>
                          <w:t>Dealer’s a</w:t>
                        </w:r>
                        <w:r w:rsidRPr="00535442">
                          <w:t>dditional Card</w:t>
                        </w:r>
                      </w:p>
                      <w:p w:rsidR="002772C5" w:rsidRDefault="002772C5" w:rsidP="00146E80">
                        <w:r w:rsidRPr="00535442">
                          <w:t>(card image)</w:t>
                        </w:r>
                      </w:p>
                      <w:p w:rsidR="002772C5" w:rsidRPr="00135381" w:rsidRDefault="002772C5" w:rsidP="00146E80">
                        <w:pPr>
                          <w:rPr>
                            <w:sz w:val="28"/>
                            <w:szCs w:val="28"/>
                          </w:rPr>
                        </w:pPr>
                      </w:p>
                    </w:txbxContent>
                  </v:textbox>
                </v:shape>
                <v:shape id="_x0000_s1165" type="#_x0000_t202" style="position:absolute;left:7930;top:1456;width:1000;height:904" filled="f" fillcolor="#ff9" strokeweight=".5pt">
                  <v:textbox style="mso-next-textbox:#_x0000_s1165">
                    <w:txbxContent>
                      <w:p w:rsidR="002772C5" w:rsidRPr="00535442" w:rsidRDefault="002772C5" w:rsidP="00146E80">
                        <w:r>
                          <w:t>Dealer’s a</w:t>
                        </w:r>
                        <w:r w:rsidRPr="00535442">
                          <w:t>dditional Card</w:t>
                        </w:r>
                      </w:p>
                      <w:p w:rsidR="002772C5" w:rsidRDefault="002772C5" w:rsidP="00146E80">
                        <w:r w:rsidRPr="00535442">
                          <w:t>(card image)</w:t>
                        </w:r>
                      </w:p>
                      <w:p w:rsidR="002772C5" w:rsidRPr="00135381" w:rsidRDefault="002772C5" w:rsidP="00146E80">
                        <w:pPr>
                          <w:rPr>
                            <w:sz w:val="28"/>
                            <w:szCs w:val="28"/>
                          </w:rPr>
                        </w:pPr>
                      </w:p>
                    </w:txbxContent>
                  </v:textbox>
                </v:shape>
              </v:group>
            </v:group>
            <v:group id="_x0000_s1166" style="position:absolute;left:4990;top:2985;width:6000;height:904" coordorigin="4930,1456" coordsize="7000,904">
              <v:shape id="_x0000_s1167" type="#_x0000_t202" style="position:absolute;left:10930;top:1456;width:1000;height:904" filled="f" fillcolor="#ff9" strokeweight=".5pt">
                <v:textbox style="mso-next-textbox:#_x0000_s1167">
                  <w:txbxContent>
                    <w:p w:rsidR="002772C5" w:rsidRPr="00535442" w:rsidRDefault="002772C5" w:rsidP="00146E80">
                      <w:r>
                        <w:t>Player’s a</w:t>
                      </w:r>
                      <w:r w:rsidRPr="00535442">
                        <w:t>dditional Card</w:t>
                      </w:r>
                    </w:p>
                    <w:p w:rsidR="002772C5" w:rsidRDefault="002772C5" w:rsidP="00146E80">
                      <w:r w:rsidRPr="00535442">
                        <w:t>(card image)</w:t>
                      </w:r>
                    </w:p>
                    <w:p w:rsidR="002772C5" w:rsidRPr="00135381" w:rsidRDefault="002772C5" w:rsidP="00146E80">
                      <w:pPr>
                        <w:rPr>
                          <w:sz w:val="28"/>
                          <w:szCs w:val="28"/>
                        </w:rPr>
                      </w:pPr>
                    </w:p>
                  </w:txbxContent>
                </v:textbox>
              </v:shape>
              <v:group id="_x0000_s1168" style="position:absolute;left:4930;top:1456;width:6000;height:904" coordorigin="4930,1456" coordsize="6000,904">
                <v:shape id="_x0000_s1169" type="#_x0000_t202" style="position:absolute;left:4930;top:1456;width:1000;height:904" filled="f" fillcolor="#ff9" strokeweight=".5pt">
                  <v:textbox style="mso-next-textbox:#_x0000_s1169">
                    <w:txbxContent>
                      <w:p w:rsidR="002772C5" w:rsidRDefault="002772C5" w:rsidP="00146E80">
                        <w:r>
                          <w:t>Player’s f</w:t>
                        </w:r>
                        <w:r w:rsidRPr="00535442">
                          <w:t>irst Card</w:t>
                        </w:r>
                      </w:p>
                      <w:p w:rsidR="002772C5" w:rsidRPr="00535442" w:rsidRDefault="002772C5" w:rsidP="00146E80"/>
                      <w:p w:rsidR="002772C5" w:rsidRPr="00535442" w:rsidRDefault="002772C5" w:rsidP="00146E80">
                        <w:pPr>
                          <w:jc w:val="center"/>
                        </w:pPr>
                        <w:r w:rsidRPr="00535442">
                          <w:t>(card image)</w:t>
                        </w:r>
                      </w:p>
                      <w:p w:rsidR="002772C5" w:rsidRPr="00135381" w:rsidRDefault="002772C5" w:rsidP="00146E80">
                        <w:pPr>
                          <w:rPr>
                            <w:sz w:val="28"/>
                            <w:szCs w:val="28"/>
                          </w:rPr>
                        </w:pPr>
                      </w:p>
                    </w:txbxContent>
                  </v:textbox>
                </v:shape>
                <v:shape id="_x0000_s1170" type="#_x0000_t202" style="position:absolute;left:5930;top:1456;width:1000;height:904" filled="f" fillcolor="#ff9" strokeweight=".5pt">
                  <v:textbox style="mso-next-textbox:#_x0000_s1170">
                    <w:txbxContent>
                      <w:p w:rsidR="002772C5" w:rsidRDefault="002772C5" w:rsidP="00146E80">
                        <w:r>
                          <w:t>Player’s s</w:t>
                        </w:r>
                        <w:r w:rsidRPr="00535442">
                          <w:t>econd Card</w:t>
                        </w:r>
                      </w:p>
                      <w:p w:rsidR="002772C5" w:rsidRPr="00535442" w:rsidRDefault="002772C5" w:rsidP="00146E80"/>
                      <w:p w:rsidR="002772C5" w:rsidRPr="00535442" w:rsidRDefault="002772C5" w:rsidP="00146E80">
                        <w:pPr>
                          <w:jc w:val="center"/>
                        </w:pPr>
                        <w:r>
                          <w:t>(card image</w:t>
                        </w:r>
                        <w:r w:rsidRPr="00535442">
                          <w:t>)</w:t>
                        </w:r>
                      </w:p>
                      <w:p w:rsidR="002772C5" w:rsidRPr="00135381" w:rsidRDefault="002772C5" w:rsidP="00146E80">
                        <w:pPr>
                          <w:rPr>
                            <w:sz w:val="28"/>
                            <w:szCs w:val="28"/>
                          </w:rPr>
                        </w:pPr>
                      </w:p>
                    </w:txbxContent>
                  </v:textbox>
                </v:shape>
                <v:shape id="_x0000_s1171" type="#_x0000_t202" style="position:absolute;left:6930;top:1456;width:1000;height:904" filled="f" fillcolor="#ff9" strokeweight=".5pt">
                  <v:textbox style="mso-next-textbox:#_x0000_s1171">
                    <w:txbxContent>
                      <w:p w:rsidR="002772C5" w:rsidRPr="00535442" w:rsidRDefault="002772C5" w:rsidP="00146E80">
                        <w:r>
                          <w:t>Player’s a</w:t>
                        </w:r>
                        <w:r w:rsidRPr="00535442">
                          <w:t>dditional Card</w:t>
                        </w:r>
                      </w:p>
                      <w:p w:rsidR="002772C5" w:rsidRDefault="002772C5" w:rsidP="00146E80">
                        <w:r w:rsidRPr="00535442">
                          <w:t>(card image)</w:t>
                        </w:r>
                      </w:p>
                      <w:p w:rsidR="002772C5" w:rsidRDefault="002772C5" w:rsidP="00146E80"/>
                      <w:p w:rsidR="002772C5" w:rsidRDefault="002772C5" w:rsidP="00146E80"/>
                      <w:p w:rsidR="002772C5" w:rsidRPr="00535442" w:rsidRDefault="002772C5" w:rsidP="00146E80"/>
                    </w:txbxContent>
                  </v:textbox>
                </v:shape>
                <v:shape id="_x0000_s1172" type="#_x0000_t202" style="position:absolute;left:9930;top:1456;width:1000;height:904" filled="f" fillcolor="#ff9" strokeweight=".5pt">
                  <v:textbox style="mso-next-textbox:#_x0000_s1172">
                    <w:txbxContent>
                      <w:p w:rsidR="002772C5" w:rsidRPr="00535442" w:rsidRDefault="002772C5" w:rsidP="00146E80">
                        <w:r>
                          <w:t>Player’s a</w:t>
                        </w:r>
                        <w:r w:rsidRPr="00535442">
                          <w:t>dditional Card</w:t>
                        </w:r>
                      </w:p>
                      <w:p w:rsidR="002772C5" w:rsidRDefault="002772C5" w:rsidP="00146E80">
                        <w:r w:rsidRPr="00535442">
                          <w:t>(card image)</w:t>
                        </w:r>
                      </w:p>
                      <w:p w:rsidR="002772C5" w:rsidRPr="00135381" w:rsidRDefault="002772C5" w:rsidP="00146E80">
                        <w:pPr>
                          <w:rPr>
                            <w:sz w:val="28"/>
                            <w:szCs w:val="28"/>
                          </w:rPr>
                        </w:pPr>
                      </w:p>
                    </w:txbxContent>
                  </v:textbox>
                </v:shape>
                <v:shape id="_x0000_s1173" type="#_x0000_t202" style="position:absolute;left:8930;top:1456;width:1000;height:904" filled="f" fillcolor="#ff9" strokeweight=".5pt">
                  <v:textbox style="mso-next-textbox:#_x0000_s1173">
                    <w:txbxContent>
                      <w:p w:rsidR="002772C5" w:rsidRPr="00535442" w:rsidRDefault="002772C5" w:rsidP="00146E80">
                        <w:r>
                          <w:t>Player’s a</w:t>
                        </w:r>
                        <w:r w:rsidRPr="00535442">
                          <w:t>dditional Card</w:t>
                        </w:r>
                      </w:p>
                      <w:p w:rsidR="002772C5" w:rsidRDefault="002772C5" w:rsidP="00146E80">
                        <w:r w:rsidRPr="00535442">
                          <w:t>(card image)</w:t>
                        </w:r>
                      </w:p>
                      <w:p w:rsidR="002772C5" w:rsidRPr="00135381" w:rsidRDefault="002772C5" w:rsidP="00146E80">
                        <w:pPr>
                          <w:rPr>
                            <w:sz w:val="28"/>
                            <w:szCs w:val="28"/>
                          </w:rPr>
                        </w:pPr>
                      </w:p>
                    </w:txbxContent>
                  </v:textbox>
                </v:shape>
                <v:shape id="_x0000_s1174" type="#_x0000_t202" style="position:absolute;left:7930;top:1456;width:1000;height:904" filled="f" fillcolor="#ff9" strokeweight=".5pt">
                  <v:textbox style="mso-next-textbox:#_x0000_s1174">
                    <w:txbxContent>
                      <w:p w:rsidR="002772C5" w:rsidRPr="00535442" w:rsidRDefault="002772C5" w:rsidP="00146E80">
                        <w:r>
                          <w:t>Player’s a</w:t>
                        </w:r>
                        <w:r w:rsidRPr="00535442">
                          <w:t>dditional Card</w:t>
                        </w:r>
                      </w:p>
                      <w:p w:rsidR="002772C5" w:rsidRDefault="002772C5" w:rsidP="00146E80">
                        <w:r w:rsidRPr="00535442">
                          <w:t>(card image)</w:t>
                        </w:r>
                      </w:p>
                      <w:p w:rsidR="002772C5" w:rsidRPr="00135381" w:rsidRDefault="002772C5" w:rsidP="00146E80">
                        <w:pPr>
                          <w:rPr>
                            <w:sz w:val="28"/>
                            <w:szCs w:val="28"/>
                          </w:rPr>
                        </w:pPr>
                      </w:p>
                    </w:txbxContent>
                  </v:textbox>
                </v:shape>
              </v:group>
            </v:group>
            <v:shape id="_x0000_s1175" type="#_x0000_t202" style="position:absolute;left:8431;top:2629;width:844;height:358" filled="f" fillcolor="#ff9" strokeweight=".5pt">
              <v:textbox style="mso-next-textbox:#_x0000_s1175">
                <w:txbxContent>
                  <w:p w:rsidR="002772C5" w:rsidRPr="00756FD3" w:rsidRDefault="002772C5" w:rsidP="00756FD3">
                    <w:pPr>
                      <w:jc w:val="center"/>
                      <w:rPr>
                        <w:sz w:val="16"/>
                        <w:szCs w:val="16"/>
                      </w:rPr>
                    </w:pPr>
                  </w:p>
                  <w:p w:rsidR="002772C5" w:rsidRPr="004E5118" w:rsidRDefault="002772C5" w:rsidP="00756FD3">
                    <w:pPr>
                      <w:jc w:val="right"/>
                      <w:rPr>
                        <w:sz w:val="28"/>
                        <w:szCs w:val="28"/>
                      </w:rPr>
                    </w:pPr>
                    <w:r>
                      <w:rPr>
                        <w:sz w:val="28"/>
                        <w:szCs w:val="28"/>
                      </w:rPr>
                      <w:t>$.00</w:t>
                    </w:r>
                  </w:p>
                  <w:p w:rsidR="002772C5" w:rsidRDefault="002772C5" w:rsidP="00146E80">
                    <w:pPr>
                      <w:rPr>
                        <w:sz w:val="28"/>
                        <w:szCs w:val="28"/>
                      </w:rPr>
                    </w:pPr>
                  </w:p>
                  <w:p w:rsidR="002772C5" w:rsidRPr="00135381" w:rsidRDefault="002772C5" w:rsidP="00146E80">
                    <w:pPr>
                      <w:rPr>
                        <w:sz w:val="28"/>
                        <w:szCs w:val="28"/>
                      </w:rPr>
                    </w:pPr>
                  </w:p>
                </w:txbxContent>
              </v:textbox>
            </v:shape>
            <v:shape id="_x0000_s1176" type="#_x0000_t202" style="position:absolute;left:9278;top:2312;width:867;height:318" fillcolor="lime" stroked="f" strokeweight=".5pt">
              <v:textbox style="mso-next-textbox:#_x0000_s1176">
                <w:txbxContent>
                  <w:p w:rsidR="002772C5" w:rsidRPr="00D6711B" w:rsidRDefault="002772C5" w:rsidP="00146E80">
                    <w:pPr>
                      <w:rPr>
                        <w:sz w:val="20"/>
                        <w:szCs w:val="20"/>
                      </w:rPr>
                    </w:pPr>
                    <w:r w:rsidRPr="00D6711B">
                      <w:rPr>
                        <w:sz w:val="20"/>
                        <w:szCs w:val="20"/>
                      </w:rPr>
                      <w:t>Dealer’s Score</w:t>
                    </w:r>
                  </w:p>
                  <w:p w:rsidR="002772C5" w:rsidRDefault="002772C5" w:rsidP="00146E80">
                    <w:pPr>
                      <w:rPr>
                        <w:sz w:val="28"/>
                        <w:szCs w:val="28"/>
                      </w:rPr>
                    </w:pPr>
                  </w:p>
                  <w:p w:rsidR="002772C5" w:rsidRPr="00135381" w:rsidRDefault="002772C5" w:rsidP="00146E80">
                    <w:pPr>
                      <w:rPr>
                        <w:sz w:val="28"/>
                        <w:szCs w:val="28"/>
                      </w:rPr>
                    </w:pPr>
                  </w:p>
                </w:txbxContent>
              </v:textbox>
            </v:shape>
            <v:shape id="_x0000_s1177" type="#_x0000_t202" style="position:absolute;left:10143;top:2310;width:847;height:318" filled="f" fillcolor="#ff9" strokeweight=".5pt">
              <v:textbox style="mso-next-textbox:#_x0000_s1177">
                <w:txbxContent>
                  <w:p w:rsidR="002772C5" w:rsidRPr="00D6711B" w:rsidRDefault="002772C5" w:rsidP="00146E80">
                    <w:pPr>
                      <w:jc w:val="right"/>
                      <w:rPr>
                        <w:sz w:val="32"/>
                        <w:szCs w:val="32"/>
                      </w:rPr>
                    </w:pPr>
                    <w:r w:rsidRPr="00D6711B">
                      <w:rPr>
                        <w:sz w:val="32"/>
                        <w:szCs w:val="32"/>
                      </w:rPr>
                      <w:t>00</w:t>
                    </w:r>
                  </w:p>
                  <w:p w:rsidR="002772C5" w:rsidRDefault="002772C5" w:rsidP="00146E80">
                    <w:pPr>
                      <w:rPr>
                        <w:sz w:val="28"/>
                        <w:szCs w:val="28"/>
                      </w:rPr>
                    </w:pPr>
                  </w:p>
                  <w:p w:rsidR="002772C5" w:rsidRPr="00135381" w:rsidRDefault="002772C5" w:rsidP="00146E80">
                    <w:pPr>
                      <w:rPr>
                        <w:sz w:val="28"/>
                        <w:szCs w:val="28"/>
                      </w:rPr>
                    </w:pPr>
                  </w:p>
                </w:txbxContent>
              </v:textbox>
            </v:shape>
            <v:shape id="_x0000_s1178" type="#_x0000_t202" style="position:absolute;left:10145;top:2630;width:848;height:357" filled="f" fillcolor="#ff9" strokeweight=".5pt">
              <v:textbox style="mso-next-textbox:#_x0000_s1178">
                <w:txbxContent>
                  <w:p w:rsidR="002772C5" w:rsidRPr="00D6711B" w:rsidRDefault="002772C5" w:rsidP="00146E80">
                    <w:pPr>
                      <w:jc w:val="right"/>
                      <w:rPr>
                        <w:sz w:val="32"/>
                        <w:szCs w:val="32"/>
                      </w:rPr>
                    </w:pPr>
                    <w:r w:rsidRPr="00D6711B">
                      <w:rPr>
                        <w:sz w:val="32"/>
                        <w:szCs w:val="32"/>
                      </w:rPr>
                      <w:t>00</w:t>
                    </w:r>
                  </w:p>
                  <w:p w:rsidR="002772C5" w:rsidRPr="004E5118" w:rsidRDefault="002772C5" w:rsidP="00146E80">
                    <w:pPr>
                      <w:rPr>
                        <w:sz w:val="28"/>
                        <w:szCs w:val="28"/>
                      </w:rPr>
                    </w:pPr>
                  </w:p>
                  <w:p w:rsidR="002772C5" w:rsidRDefault="002772C5" w:rsidP="00146E80">
                    <w:pPr>
                      <w:rPr>
                        <w:sz w:val="28"/>
                        <w:szCs w:val="28"/>
                      </w:rPr>
                    </w:pPr>
                  </w:p>
                  <w:p w:rsidR="002772C5" w:rsidRPr="00135381" w:rsidRDefault="002772C5" w:rsidP="00146E80">
                    <w:pPr>
                      <w:rPr>
                        <w:sz w:val="28"/>
                        <w:szCs w:val="28"/>
                      </w:rPr>
                    </w:pPr>
                  </w:p>
                </w:txbxContent>
              </v:textbox>
            </v:shape>
            <v:shape id="_x0000_s1179" type="#_x0000_t202" style="position:absolute;left:9269;top:2630;width:861;height:355" fillcolor="lime" stroked="f" strokeweight=".5pt">
              <v:textbox style="mso-next-textbox:#_x0000_s1179">
                <w:txbxContent>
                  <w:p w:rsidR="002772C5" w:rsidRPr="00D6711B" w:rsidRDefault="002772C5" w:rsidP="00146E80">
                    <w:pPr>
                      <w:rPr>
                        <w:sz w:val="20"/>
                        <w:szCs w:val="20"/>
                      </w:rPr>
                    </w:pPr>
                    <w:r>
                      <w:rPr>
                        <w:sz w:val="20"/>
                        <w:szCs w:val="20"/>
                      </w:rPr>
                      <w:t>Player’</w:t>
                    </w:r>
                    <w:r w:rsidRPr="00D6711B">
                      <w:rPr>
                        <w:sz w:val="20"/>
                        <w:szCs w:val="20"/>
                      </w:rPr>
                      <w:t>s Score</w:t>
                    </w:r>
                  </w:p>
                  <w:p w:rsidR="002772C5" w:rsidRDefault="002772C5" w:rsidP="00146E80">
                    <w:pPr>
                      <w:rPr>
                        <w:sz w:val="28"/>
                        <w:szCs w:val="28"/>
                      </w:rPr>
                    </w:pPr>
                  </w:p>
                  <w:p w:rsidR="002772C5" w:rsidRPr="00135381" w:rsidRDefault="002772C5" w:rsidP="00146E80">
                    <w:pPr>
                      <w:rPr>
                        <w:sz w:val="28"/>
                        <w:szCs w:val="28"/>
                      </w:rPr>
                    </w:pPr>
                  </w:p>
                </w:txbxContent>
              </v:textbox>
            </v:shape>
            <v:shape id="_x0000_s1180" type="#_x0000_t202" style="position:absolute;left:8433;top:2315;width:841;height:319" fillcolor="lime" stroked="f" strokeweight=".5pt">
              <v:textbox style="mso-next-textbox:#_x0000_s1180">
                <w:txbxContent>
                  <w:p w:rsidR="002772C5" w:rsidRPr="00D6711B" w:rsidRDefault="002772C5" w:rsidP="00146E80">
                    <w:pPr>
                      <w:jc w:val="center"/>
                      <w:rPr>
                        <w:sz w:val="28"/>
                        <w:szCs w:val="28"/>
                      </w:rPr>
                    </w:pPr>
                    <w:r w:rsidRPr="00D6711B">
                      <w:rPr>
                        <w:sz w:val="28"/>
                        <w:szCs w:val="28"/>
                      </w:rPr>
                      <w:t>Earnings</w:t>
                    </w:r>
                  </w:p>
                  <w:p w:rsidR="002772C5" w:rsidRDefault="002772C5" w:rsidP="00146E80">
                    <w:pPr>
                      <w:rPr>
                        <w:sz w:val="28"/>
                        <w:szCs w:val="28"/>
                      </w:rPr>
                    </w:pPr>
                  </w:p>
                  <w:p w:rsidR="002772C5" w:rsidRPr="00135381" w:rsidRDefault="002772C5" w:rsidP="00146E80">
                    <w:pPr>
                      <w:rPr>
                        <w:sz w:val="28"/>
                        <w:szCs w:val="28"/>
                      </w:rPr>
                    </w:pPr>
                  </w:p>
                </w:txbxContent>
              </v:textbox>
            </v:shape>
            <v:shape id="_x0000_s1181" type="#_x0000_t202" style="position:absolute;left:10141;top:3883;width:857;height:425" fillcolor="black" strokeweight=".5pt">
              <v:textbox style="mso-next-textbox:#_x0000_s1181">
                <w:txbxContent>
                  <w:p w:rsidR="002772C5" w:rsidRPr="00815A60" w:rsidRDefault="002772C5" w:rsidP="00146E80">
                    <w:pPr>
                      <w:jc w:val="center"/>
                      <w:rPr>
                        <w:b/>
                        <w:bCs/>
                        <w:color w:val="FFFFFF"/>
                      </w:rPr>
                    </w:pPr>
                    <w:r w:rsidRPr="00815A60">
                      <w:rPr>
                        <w:b/>
                        <w:bCs/>
                        <w:color w:val="FFFFFF"/>
                      </w:rPr>
                      <w:t>Restart</w:t>
                    </w:r>
                  </w:p>
                  <w:p w:rsidR="002772C5" w:rsidRPr="00146E80" w:rsidRDefault="002772C5" w:rsidP="00815A60">
                    <w:pPr>
                      <w:rPr>
                        <w:b/>
                        <w:bCs/>
                      </w:rPr>
                    </w:pPr>
                  </w:p>
                </w:txbxContent>
              </v:textbox>
            </v:shape>
            <v:shape id="_x0000_s1182" type="#_x0000_t202" style="position:absolute;left:4998;top:3883;width:857;height:425" fillcolor="blue" strokeweight=".5pt">
              <v:textbox style="mso-next-textbox:#_x0000_s1182">
                <w:txbxContent>
                  <w:p w:rsidR="002772C5" w:rsidRPr="00815A60" w:rsidRDefault="002772C5" w:rsidP="00146E80">
                    <w:pPr>
                      <w:jc w:val="center"/>
                      <w:rPr>
                        <w:b/>
                        <w:bCs/>
                        <w:color w:val="FFFFFF"/>
                      </w:rPr>
                    </w:pPr>
                    <w:r w:rsidRPr="00815A60">
                      <w:rPr>
                        <w:b/>
                        <w:bCs/>
                        <w:color w:val="FFFFFF"/>
                      </w:rPr>
                      <w:t>Hit button</w:t>
                    </w:r>
                  </w:p>
                  <w:p w:rsidR="002772C5" w:rsidRPr="00146E80" w:rsidRDefault="002772C5" w:rsidP="00146E80">
                    <w:pPr>
                      <w:jc w:val="center"/>
                      <w:rPr>
                        <w:b/>
                        <w:bCs/>
                      </w:rPr>
                    </w:pPr>
                  </w:p>
                </w:txbxContent>
              </v:textbox>
            </v:shape>
            <v:shape id="_x0000_s1183" type="#_x0000_t202" style="position:absolute;left:5855;top:3883;width:857;height:425" fillcolor="red" strokeweight=".5pt">
              <v:textbox style="mso-next-textbox:#_x0000_s1183">
                <w:txbxContent>
                  <w:p w:rsidR="002772C5" w:rsidRPr="00154E92" w:rsidRDefault="002772C5" w:rsidP="00146E80">
                    <w:pPr>
                      <w:jc w:val="center"/>
                      <w:rPr>
                        <w:b/>
                        <w:bCs/>
                        <w:color w:val="FFFFFF"/>
                      </w:rPr>
                    </w:pPr>
                    <w:r w:rsidRPr="00154E92">
                      <w:rPr>
                        <w:b/>
                        <w:bCs/>
                        <w:color w:val="FFFFFF"/>
                      </w:rPr>
                      <w:t>Stand</w:t>
                    </w:r>
                  </w:p>
                  <w:p w:rsidR="002772C5" w:rsidRPr="00146E80" w:rsidRDefault="002772C5" w:rsidP="00146E80">
                    <w:pPr>
                      <w:jc w:val="center"/>
                      <w:rPr>
                        <w:b/>
                        <w:bCs/>
                      </w:rPr>
                    </w:pPr>
                  </w:p>
                </w:txbxContent>
              </v:textbox>
            </v:shape>
            <v:shape id="_x0000_s1184" type="#_x0000_t202" style="position:absolute;left:6712;top:3883;width:857;height:425" fillcolor="#9c0" strokeweight=".5pt">
              <v:textbox style="mso-next-textbox:#_x0000_s1184">
                <w:txbxContent>
                  <w:p w:rsidR="002772C5" w:rsidRDefault="002772C5" w:rsidP="00146E80">
                    <w:pPr>
                      <w:jc w:val="center"/>
                      <w:rPr>
                        <w:b/>
                        <w:bCs/>
                      </w:rPr>
                    </w:pPr>
                    <w:smartTag w:uri="urn:schemas-microsoft-com:office:smarttags" w:element="place">
                      <w:smartTag w:uri="urn:schemas-microsoft-com:office:smarttags" w:element="City">
                        <w:r w:rsidRPr="00146E80">
                          <w:rPr>
                            <w:b/>
                            <w:bCs/>
                          </w:rPr>
                          <w:t>Split</w:t>
                        </w:r>
                      </w:smartTag>
                    </w:smartTag>
                    <w:r w:rsidRPr="00146E80">
                      <w:rPr>
                        <w:b/>
                        <w:bCs/>
                      </w:rPr>
                      <w:t xml:space="preserve"> </w:t>
                    </w:r>
                  </w:p>
                  <w:p w:rsidR="002772C5" w:rsidRPr="00146E80" w:rsidRDefault="002772C5" w:rsidP="00146E80">
                    <w:pPr>
                      <w:jc w:val="center"/>
                      <w:rPr>
                        <w:b/>
                        <w:bCs/>
                      </w:rPr>
                    </w:pPr>
                  </w:p>
                </w:txbxContent>
              </v:textbox>
            </v:shape>
            <v:shape id="_x0000_s1185" type="#_x0000_t202" style="position:absolute;left:9284;top:3883;width:857;height:425" fillcolor="yellow" strokeweight=".5pt">
              <v:textbox style="mso-next-textbox:#_x0000_s1185">
                <w:txbxContent>
                  <w:p w:rsidR="002772C5" w:rsidRPr="00146E80" w:rsidRDefault="002772C5" w:rsidP="00146E80">
                    <w:pPr>
                      <w:jc w:val="center"/>
                      <w:rPr>
                        <w:b/>
                        <w:bCs/>
                      </w:rPr>
                    </w:pPr>
                    <w:r w:rsidRPr="00146E80">
                      <w:rPr>
                        <w:b/>
                        <w:bCs/>
                      </w:rPr>
                      <w:t>Change bet</w:t>
                    </w:r>
                  </w:p>
                  <w:p w:rsidR="002772C5" w:rsidRPr="00146E80" w:rsidRDefault="002772C5" w:rsidP="00815A60">
                    <w:pPr>
                      <w:rPr>
                        <w:b/>
                        <w:bCs/>
                      </w:rPr>
                    </w:pPr>
                  </w:p>
                </w:txbxContent>
              </v:textbox>
            </v:shape>
            <v:shape id="_x0000_s1186" type="#_x0000_t202" style="position:absolute;left:8427;top:3883;width:857;height:425" fillcolor="green" strokeweight=".5pt">
              <v:textbox style="mso-next-textbox:#_x0000_s1186">
                <w:txbxContent>
                  <w:p w:rsidR="002772C5" w:rsidRPr="00815A60" w:rsidRDefault="002772C5" w:rsidP="00146E80">
                    <w:pPr>
                      <w:jc w:val="center"/>
                      <w:rPr>
                        <w:b/>
                        <w:bCs/>
                        <w:color w:val="FFFFFF"/>
                        <w:sz w:val="28"/>
                        <w:szCs w:val="28"/>
                      </w:rPr>
                    </w:pPr>
                    <w:r w:rsidRPr="00815A60">
                      <w:rPr>
                        <w:b/>
                        <w:bCs/>
                        <w:color w:val="FFFFFF"/>
                      </w:rPr>
                      <w:t xml:space="preserve">Play Again </w:t>
                    </w:r>
                  </w:p>
                </w:txbxContent>
              </v:textbox>
            </v:shape>
            <v:shape id="_x0000_s1187" type="#_x0000_t202" style="position:absolute;left:7570;top:3883;width:857;height:425" fillcolor="purple" strokeweight=".5pt">
              <v:textbox style="mso-next-textbox:#_x0000_s1187">
                <w:txbxContent>
                  <w:p w:rsidR="002772C5" w:rsidRPr="00815A60" w:rsidRDefault="002772C5" w:rsidP="00146E80">
                    <w:pPr>
                      <w:jc w:val="center"/>
                      <w:rPr>
                        <w:b/>
                        <w:bCs/>
                        <w:color w:val="FFFFFF"/>
                        <w:sz w:val="20"/>
                        <w:szCs w:val="20"/>
                      </w:rPr>
                    </w:pPr>
                    <w:r w:rsidRPr="00815A60">
                      <w:rPr>
                        <w:b/>
                        <w:bCs/>
                        <w:color w:val="FFFFFF"/>
                        <w:sz w:val="20"/>
                        <w:szCs w:val="20"/>
                      </w:rPr>
                      <w:t>Double Down</w:t>
                    </w:r>
                  </w:p>
                  <w:p w:rsidR="002772C5" w:rsidRPr="00146E80" w:rsidRDefault="002772C5" w:rsidP="00146E80">
                    <w:pPr>
                      <w:jc w:val="center"/>
                      <w:rPr>
                        <w:b/>
                        <w:bCs/>
                        <w:sz w:val="20"/>
                        <w:szCs w:val="20"/>
                      </w:rPr>
                    </w:pPr>
                  </w:p>
                </w:txbxContent>
              </v:textbox>
            </v:shape>
            <w10:anchorlock/>
          </v:group>
        </w:pict>
      </w:r>
    </w:p>
    <w:p w:rsidR="002772C5" w:rsidRDefault="002772C5" w:rsidP="00135381">
      <w:pPr>
        <w:rPr>
          <w:rFonts w:ascii="Arial Black" w:hAnsi="Arial Black" w:cs="Arial Black"/>
          <w:sz w:val="32"/>
          <w:szCs w:val="32"/>
        </w:rPr>
      </w:pPr>
      <w:r>
        <w:rPr>
          <w:rFonts w:ascii="Arial Black" w:hAnsi="Arial Black" w:cs="Arial Black"/>
          <w:sz w:val="32"/>
          <w:szCs w:val="32"/>
          <w:u w:val="double"/>
        </w:rPr>
        <w:br w:type="page"/>
        <w:t>HTML Page</w:t>
      </w:r>
      <w:r>
        <w:rPr>
          <w:rFonts w:ascii="Arial Black" w:hAnsi="Arial Black" w:cs="Arial Black"/>
          <w:sz w:val="32"/>
          <w:szCs w:val="32"/>
        </w:rPr>
        <w:t>:  03roulette</w:t>
      </w:r>
    </w:p>
    <w:p w:rsidR="002772C5" w:rsidRPr="00F56C67" w:rsidRDefault="002772C5" w:rsidP="00135381">
      <w:pPr>
        <w:rPr>
          <w:rFonts w:ascii="Arial Black" w:hAnsi="Arial Black" w:cs="Arial Black"/>
          <w:sz w:val="16"/>
          <w:szCs w:val="16"/>
        </w:rPr>
      </w:pPr>
      <w:r>
        <w:rPr>
          <w:noProof/>
        </w:rPr>
        <w:pict>
          <v:shape id="_x0000_s1188" type="#_x0000_t202" style="position:absolute;margin-left:558pt;margin-top:-13.55pt;width:2in;height:477pt;z-index:251653632" filled="f" fillcolor="#ff9" stroked="f">
            <v:textbox>
              <w:txbxContent>
                <w:p w:rsidR="002772C5" w:rsidRDefault="002772C5" w:rsidP="00B214F8">
                  <w:r>
                    <w:t>Title is in large font and centered.</w:t>
                  </w:r>
                </w:p>
                <w:p w:rsidR="002772C5" w:rsidRDefault="002772C5" w:rsidP="00B214F8">
                  <w:r>
                    <w:t xml:space="preserve">Roulette wheel spins constantly clockwise;  the tiny ball, when released, rolls counter clockwise.  </w:t>
                  </w:r>
                </w:p>
                <w:p w:rsidR="002772C5" w:rsidRDefault="002772C5" w:rsidP="00B214F8">
                  <w:r>
                    <w:t>The Possibilities chart indicates betting options.</w:t>
                  </w:r>
                </w:p>
                <w:p w:rsidR="002772C5" w:rsidRDefault="002772C5" w:rsidP="00B214F8">
                  <w:r>
                    <w:t xml:space="preserve">The roulette chart on the right allows the placement of bets.  The player selects one and is prompted for the amount.  Bets may be cleared individually or by clicking the Clear all Bets button.  </w:t>
                  </w:r>
                </w:p>
                <w:p w:rsidR="002772C5" w:rsidRDefault="002772C5" w:rsidP="00B214F8">
                  <w:r>
                    <w:t xml:space="preserve">When the Release Ball button is clicked, the ball appears and eventually lands in a slot.  Its number on the chart turns yellow.  Winning bets are paid;  lost ones are collected.  </w:t>
                  </w:r>
                </w:p>
                <w:p w:rsidR="002772C5" w:rsidRDefault="002772C5" w:rsidP="00B214F8">
                  <w:r>
                    <w:t xml:space="preserve">The message screen provides prompts, indicates the wheel’s result and whether win(s) have occurred.  The earnings screen shows the earnings in the current session. </w:t>
                  </w:r>
                </w:p>
                <w:p w:rsidR="002772C5" w:rsidRDefault="002772C5" w:rsidP="00B214F8">
                  <w:r>
                    <w:t>Return to Main Menu (centered) is the return link to the Main Menu.</w:t>
                  </w:r>
                </w:p>
                <w:p w:rsidR="002772C5" w:rsidRDefault="002772C5" w:rsidP="00B214F8">
                  <w:r>
                    <w:t>The copyright notice (centered) is bogus.</w:t>
                  </w:r>
                </w:p>
                <w:p w:rsidR="002772C5" w:rsidRDefault="002772C5" w:rsidP="00B214F8"/>
                <w:p w:rsidR="002772C5" w:rsidRDefault="002772C5" w:rsidP="00B214F8"/>
              </w:txbxContent>
            </v:textbox>
            <w10:wrap side="left"/>
          </v:shape>
        </w:pict>
      </w:r>
    </w:p>
    <w:p w:rsidR="002772C5" w:rsidRDefault="002772C5" w:rsidP="00135381">
      <w:pPr>
        <w:rPr>
          <w:rFonts w:ascii="Arial Black" w:hAnsi="Arial Black" w:cs="Arial Black"/>
          <w:sz w:val="16"/>
          <w:szCs w:val="16"/>
        </w:rPr>
      </w:pPr>
      <w:r>
        <w:rPr>
          <w:noProof/>
        </w:rPr>
      </w:r>
      <w:r w:rsidRPr="00A26D4E">
        <w:rPr>
          <w:rFonts w:ascii="Arial Black" w:hAnsi="Arial Black" w:cs="Arial Black"/>
          <w:sz w:val="16"/>
          <w:szCs w:val="16"/>
        </w:rPr>
        <w:pict>
          <v:group id="_x0000_s1189" editas="canvas" style="width:549pt;height:414pt;mso-position-horizontal-relative:char;mso-position-vertical-relative:line" coordorigin="4930,753" coordsize="6100,4620">
            <o:lock v:ext="edit" aspectratio="t"/>
            <v:shape id="_x0000_s1190" type="#_x0000_t75" style="position:absolute;left:4930;top:753;width:6100;height:4620" o:preferrelative="f" filled="t" fillcolor="#cfc" stroked="t">
              <v:fill opacity="31457f" o:detectmouseclick="t"/>
              <v:path o:extrusionok="t" o:connecttype="none"/>
              <o:lock v:ext="edit" text="t"/>
            </v:shape>
            <v:shape id="_x0000_s1191" type="#_x0000_t202" style="position:absolute;left:7630;top:853;width:900;height:302" filled="f" fillcolor="#ff9" strokeweight=".5pt">
              <v:textbox style="mso-next-textbox:#_x0000_s1191">
                <w:txbxContent>
                  <w:p w:rsidR="002772C5" w:rsidRPr="00135381" w:rsidRDefault="002772C5" w:rsidP="005C6E64">
                    <w:pPr>
                      <w:jc w:val="center"/>
                      <w:rPr>
                        <w:sz w:val="28"/>
                        <w:szCs w:val="28"/>
                      </w:rPr>
                    </w:pPr>
                    <w:r w:rsidRPr="00135381">
                      <w:rPr>
                        <w:sz w:val="28"/>
                        <w:szCs w:val="28"/>
                      </w:rPr>
                      <w:t>Title</w:t>
                    </w:r>
                  </w:p>
                  <w:p w:rsidR="002772C5" w:rsidRDefault="002772C5" w:rsidP="005C6E64"/>
                </w:txbxContent>
              </v:textbox>
            </v:shape>
            <v:shape id="_x0000_s1192" type="#_x0000_t202" style="position:absolute;left:5130;top:4670;width:5700;height:503" filled="f" fillcolor="#ff9">
              <v:textbox style="mso-next-textbox:#_x0000_s1192">
                <w:txbxContent>
                  <w:p w:rsidR="002772C5" w:rsidRPr="00B214F8" w:rsidRDefault="002772C5" w:rsidP="005C6E64">
                    <w:pPr>
                      <w:jc w:val="center"/>
                      <w:rPr>
                        <w:sz w:val="32"/>
                        <w:szCs w:val="32"/>
                      </w:rPr>
                    </w:pPr>
                    <w:r w:rsidRPr="00B214F8">
                      <w:rPr>
                        <w:sz w:val="32"/>
                        <w:szCs w:val="32"/>
                      </w:rPr>
                      <w:t>Return to Main Menu</w:t>
                    </w:r>
                    <w:r>
                      <w:rPr>
                        <w:sz w:val="32"/>
                        <w:szCs w:val="32"/>
                      </w:rPr>
                      <w:t xml:space="preserve"> Page</w:t>
                    </w:r>
                  </w:p>
                  <w:p w:rsidR="002772C5" w:rsidRDefault="002772C5" w:rsidP="005C6E64">
                    <w:pPr>
                      <w:jc w:val="center"/>
                    </w:pPr>
                    <w:r>
                      <w:t>Copyright Notice</w:t>
                    </w:r>
                  </w:p>
                </w:txbxContent>
              </v:textbox>
            </v:shape>
            <v:group id="_x0000_s1193" style="position:absolute;left:5130;top:1255;width:5766;height:3214" coordorigin="5130,1255" coordsize="5766,2813">
              <v:shape id="_x0000_s1194" type="#_x0000_t202" style="position:absolute;left:5130;top:1255;width:2538;height:2813" filled="f" fillcolor="#ff9" strokeweight=".5pt">
                <v:textbox style="mso-next-textbox:#_x0000_s1194">
                  <w:txbxContent>
                    <w:p w:rsidR="002772C5" w:rsidRPr="00314772" w:rsidRDefault="002772C5" w:rsidP="005C6E64">
                      <w:pPr>
                        <w:rPr>
                          <w:sz w:val="20"/>
                          <w:szCs w:val="20"/>
                        </w:rPr>
                      </w:pPr>
                    </w:p>
                    <w:p w:rsidR="002772C5" w:rsidRDefault="002772C5" w:rsidP="005C6E64">
                      <w:pPr>
                        <w:rPr>
                          <w:sz w:val="28"/>
                          <w:szCs w:val="28"/>
                        </w:rPr>
                      </w:pPr>
                    </w:p>
                    <w:p w:rsidR="002772C5" w:rsidRPr="00135381" w:rsidRDefault="002772C5" w:rsidP="005C6E64">
                      <w:pPr>
                        <w:rPr>
                          <w:sz w:val="28"/>
                          <w:szCs w:val="28"/>
                        </w:rPr>
                      </w:pPr>
                    </w:p>
                  </w:txbxContent>
                </v:textbox>
              </v:shape>
              <v:shape id="_x0000_s1195" type="#_x0000_t202" style="position:absolute;left:7668;top:1255;width:1128;height:2813" fillcolor="#930" strokeweight=".5pt">
                <v:textbox style="mso-next-textbox:#_x0000_s1195">
                  <w:txbxContent>
                    <w:p w:rsidR="002772C5" w:rsidRPr="00C05DF0" w:rsidRDefault="002772C5" w:rsidP="005C6E64">
                      <w:pPr>
                        <w:jc w:val="center"/>
                        <w:rPr>
                          <w:color w:val="FFFFFF"/>
                          <w:sz w:val="28"/>
                          <w:szCs w:val="28"/>
                        </w:rPr>
                      </w:pPr>
                      <w:r w:rsidRPr="00C05DF0">
                        <w:rPr>
                          <w:color w:val="FFFFFF"/>
                          <w:sz w:val="28"/>
                          <w:szCs w:val="28"/>
                        </w:rPr>
                        <w:t>Possibilities</w:t>
                      </w:r>
                    </w:p>
                    <w:p w:rsidR="002772C5" w:rsidRPr="00135381" w:rsidRDefault="002772C5" w:rsidP="005C6E64">
                      <w:pPr>
                        <w:rPr>
                          <w:sz w:val="28"/>
                          <w:szCs w:val="28"/>
                        </w:rPr>
                      </w:pPr>
                    </w:p>
                  </w:txbxContent>
                </v:textbox>
              </v:shape>
              <v:shape id="_x0000_s1196" type="#_x0000_t202" style="position:absolute;left:8830;top:1255;width:2066;height:2813" fillcolor="#9c0" strokeweight=".5pt">
                <v:textbox style="mso-next-textbox:#_x0000_s1196">
                  <w:txbxContent>
                    <w:p w:rsidR="002772C5" w:rsidRPr="00135381" w:rsidRDefault="002772C5" w:rsidP="005C6E64">
                      <w:pPr>
                        <w:rPr>
                          <w:sz w:val="28"/>
                          <w:szCs w:val="28"/>
                        </w:rPr>
                      </w:pPr>
                      <w:r w:rsidRPr="004D1896">
                        <w:rPr>
                          <w:sz w:val="28"/>
                          <w:szCs w:val="28"/>
                        </w:rPr>
                        <w:pict>
                          <v:shape id="_x0000_i1031" type="#_x0000_t75" style="width:171pt;height:282pt">
                            <v:imagedata r:id="rId4" o:title=""/>
                          </v:shape>
                        </w:pict>
                      </w:r>
                    </w:p>
                  </w:txbxContent>
                </v:textbox>
              </v:shape>
            </v:group>
            <v:shape id="_x0000_s1197" type="#_x0000_t202" style="position:absolute;left:6223;top:3766;width:1400;height:312" filled="f" fillcolor="#ff9" strokeweight=".5pt">
              <v:textbox style="mso-next-textbox:#_x0000_s1197">
                <w:txbxContent>
                  <w:p w:rsidR="002772C5" w:rsidRPr="004E5118" w:rsidRDefault="002772C5" w:rsidP="005C6E64">
                    <w:pPr>
                      <w:rPr>
                        <w:sz w:val="28"/>
                        <w:szCs w:val="28"/>
                      </w:rPr>
                    </w:pPr>
                    <w:r>
                      <w:rPr>
                        <w:sz w:val="28"/>
                        <w:szCs w:val="28"/>
                      </w:rPr>
                      <w:t>Message Area</w:t>
                    </w:r>
                  </w:p>
                  <w:p w:rsidR="002772C5" w:rsidRDefault="002772C5" w:rsidP="005C6E64">
                    <w:pPr>
                      <w:rPr>
                        <w:sz w:val="28"/>
                        <w:szCs w:val="28"/>
                      </w:rPr>
                    </w:pPr>
                  </w:p>
                  <w:p w:rsidR="002772C5" w:rsidRPr="00135381" w:rsidRDefault="002772C5" w:rsidP="005C6E64">
                    <w:pPr>
                      <w:rPr>
                        <w:sz w:val="28"/>
                        <w:szCs w:val="28"/>
                      </w:rPr>
                    </w:pPr>
                  </w:p>
                </w:txbxContent>
              </v:textbox>
            </v:shape>
            <v:shape id="_x0000_s1198" type="#_x0000_t202" style="position:absolute;left:5239;top:4005;width:944;height:200" fillcolor="yellow" stroked="f" strokeweight=".5pt">
              <v:textbox style="mso-next-textbox:#_x0000_s1198">
                <w:txbxContent>
                  <w:p w:rsidR="002772C5" w:rsidRPr="00135381" w:rsidRDefault="002772C5" w:rsidP="005C6E64">
                    <w:pPr>
                      <w:jc w:val="center"/>
                      <w:rPr>
                        <w:sz w:val="28"/>
                        <w:szCs w:val="28"/>
                      </w:rPr>
                    </w:pPr>
                    <w:r>
                      <w:rPr>
                        <w:sz w:val="16"/>
                        <w:szCs w:val="16"/>
                      </w:rPr>
                      <w:t xml:space="preserve">Clear all Bets </w:t>
                    </w:r>
                  </w:p>
                </w:txbxContent>
              </v:textbox>
            </v:shape>
            <v:shape id="_x0000_s1199" type="#_x0000_t202" style="position:absolute;left:5239;top:3769;width:944;height:202" fillcolor="#cff" stroked="f" strokeweight=".5pt">
              <v:textbox style="mso-next-textbox:#_x0000_s1199">
                <w:txbxContent>
                  <w:p w:rsidR="002772C5" w:rsidRPr="005A63D8" w:rsidRDefault="002772C5" w:rsidP="005C6E64">
                    <w:pPr>
                      <w:jc w:val="center"/>
                      <w:rPr>
                        <w:sz w:val="16"/>
                        <w:szCs w:val="16"/>
                      </w:rPr>
                    </w:pPr>
                    <w:r>
                      <w:rPr>
                        <w:sz w:val="16"/>
                        <w:szCs w:val="16"/>
                      </w:rPr>
                      <w:t>Release Ball</w:t>
                    </w:r>
                  </w:p>
                  <w:p w:rsidR="002772C5" w:rsidRPr="00135381" w:rsidRDefault="002772C5" w:rsidP="005C6E64">
                    <w:pPr>
                      <w:rPr>
                        <w:sz w:val="28"/>
                        <w:szCs w:val="28"/>
                      </w:rPr>
                    </w:pPr>
                  </w:p>
                </w:txbxContent>
              </v:textbox>
            </v:shape>
            <v:shape id="_x0000_s1200" type="#_x0000_t202" style="position:absolute;left:5230;top:4228;width:943;height:202" fillcolor="red" stroked="f" strokeweight=".5pt">
              <v:textbox style="mso-next-textbox:#_x0000_s1200">
                <w:txbxContent>
                  <w:p w:rsidR="002772C5" w:rsidRPr="00C05DF0" w:rsidRDefault="002772C5" w:rsidP="005C6E64">
                    <w:pPr>
                      <w:jc w:val="center"/>
                      <w:rPr>
                        <w:b/>
                        <w:bCs/>
                        <w:color w:val="FFFFFF"/>
                        <w:sz w:val="16"/>
                        <w:szCs w:val="16"/>
                      </w:rPr>
                    </w:pPr>
                    <w:r w:rsidRPr="00C05DF0">
                      <w:rPr>
                        <w:b/>
                        <w:bCs/>
                        <w:color w:val="FFFFFF"/>
                        <w:sz w:val="16"/>
                        <w:szCs w:val="16"/>
                      </w:rPr>
                      <w:t xml:space="preserve">Restart </w:t>
                    </w:r>
                  </w:p>
                  <w:p w:rsidR="002772C5" w:rsidRPr="00135381" w:rsidRDefault="002772C5" w:rsidP="005C6E64">
                    <w:pPr>
                      <w:rPr>
                        <w:sz w:val="28"/>
                        <w:szCs w:val="28"/>
                      </w:rPr>
                    </w:pPr>
                  </w:p>
                </w:txbxContent>
              </v:textbox>
            </v:shape>
            <v:shape id="_x0000_s1201" type="#_x0000_t202" style="position:absolute;left:6930;top:4105;width:700;height:312" filled="f" fillcolor="#ff9" strokeweight=".5pt">
              <v:textbox style="mso-next-textbox:#_x0000_s1201" inset="0">
                <w:txbxContent>
                  <w:p w:rsidR="002772C5" w:rsidRDefault="002772C5" w:rsidP="005C6E64">
                    <w:pPr>
                      <w:jc w:val="right"/>
                      <w:rPr>
                        <w:sz w:val="28"/>
                        <w:szCs w:val="28"/>
                      </w:rPr>
                    </w:pPr>
                    <w:r>
                      <w:rPr>
                        <w:sz w:val="28"/>
                        <w:szCs w:val="28"/>
                      </w:rPr>
                      <w:t xml:space="preserve">Earnings  </w:t>
                    </w:r>
                  </w:p>
                  <w:p w:rsidR="002772C5" w:rsidRPr="004E5118" w:rsidRDefault="002772C5" w:rsidP="005C6E64">
                    <w:pPr>
                      <w:jc w:val="right"/>
                      <w:rPr>
                        <w:sz w:val="28"/>
                        <w:szCs w:val="28"/>
                      </w:rPr>
                    </w:pPr>
                    <w:r>
                      <w:rPr>
                        <w:sz w:val="28"/>
                        <w:szCs w:val="28"/>
                      </w:rPr>
                      <w:t xml:space="preserve">  </w:t>
                    </w:r>
                  </w:p>
                  <w:p w:rsidR="002772C5" w:rsidRDefault="002772C5" w:rsidP="005C6E64">
                    <w:pPr>
                      <w:rPr>
                        <w:sz w:val="28"/>
                        <w:szCs w:val="28"/>
                      </w:rPr>
                    </w:pPr>
                  </w:p>
                  <w:p w:rsidR="002772C5" w:rsidRPr="00135381" w:rsidRDefault="002772C5" w:rsidP="005C6E64">
                    <w:pPr>
                      <w:rPr>
                        <w:sz w:val="28"/>
                        <w:szCs w:val="28"/>
                      </w:rPr>
                    </w:pPr>
                  </w:p>
                </w:txbxContent>
              </v:textbox>
            </v:shape>
            <v:shape id="_x0000_s1202" type="#_x0000_t202" style="position:absolute;left:5130;top:1356;width:2463;height:2312" fillcolor="green" stroked="f">
              <v:textbox style="mso-next-textbox:#_x0000_s1202;mso-fit-shape-to-text:t">
                <w:txbxContent>
                  <w:p w:rsidR="002772C5" w:rsidRDefault="002772C5" w:rsidP="005C6E64">
                    <w:r>
                      <w:pict>
                        <v:shape id="_x0000_i1033" type="#_x0000_t75" style="width:204pt;height:200.25pt">
                          <v:imagedata r:id="rId5" o:title=""/>
                        </v:shape>
                      </w:pict>
                    </w:r>
                  </w:p>
                </w:txbxContent>
              </v:textbox>
            </v:shape>
            <v:shape id="_x0000_s1203" type="#_x0000_t202" style="position:absolute;left:6230;top:4092;width:700;height:335" filled="f" fillcolor="#ff9" strokeweight=".5pt">
              <v:textbox style="mso-next-textbox:#_x0000_s1203" inset="0">
                <w:txbxContent>
                  <w:p w:rsidR="002772C5" w:rsidRPr="004E5118" w:rsidRDefault="002772C5" w:rsidP="005C6E64">
                    <w:pPr>
                      <w:jc w:val="right"/>
                      <w:rPr>
                        <w:sz w:val="28"/>
                        <w:szCs w:val="28"/>
                      </w:rPr>
                    </w:pPr>
                    <w:r>
                      <w:rPr>
                        <w:sz w:val="28"/>
                        <w:szCs w:val="28"/>
                      </w:rPr>
                      <w:t>Winnings</w:t>
                    </w:r>
                  </w:p>
                  <w:p w:rsidR="002772C5" w:rsidRDefault="002772C5" w:rsidP="005C6E64">
                    <w:pPr>
                      <w:rPr>
                        <w:sz w:val="28"/>
                        <w:szCs w:val="28"/>
                      </w:rPr>
                    </w:pPr>
                  </w:p>
                  <w:p w:rsidR="002772C5" w:rsidRPr="00135381" w:rsidRDefault="002772C5" w:rsidP="005C6E64">
                    <w:pPr>
                      <w:rPr>
                        <w:sz w:val="28"/>
                        <w:szCs w:val="28"/>
                      </w:rPr>
                    </w:pPr>
                  </w:p>
                </w:txbxContent>
              </v:textbox>
            </v:shape>
            <w10:anchorlock/>
          </v:group>
        </w:pict>
      </w:r>
    </w:p>
    <w:p w:rsidR="002772C5" w:rsidRPr="001F1A47" w:rsidRDefault="002772C5" w:rsidP="006B455E">
      <w:pPr>
        <w:rPr>
          <w:rFonts w:ascii="Arial Black" w:hAnsi="Arial Black" w:cs="Arial Black"/>
          <w:sz w:val="32"/>
          <w:szCs w:val="32"/>
          <w:lang w:val="fr-FR"/>
        </w:rPr>
      </w:pPr>
      <w:r>
        <w:rPr>
          <w:noProof/>
        </w:rPr>
        <w:pict>
          <v:shape id="_x0000_s1204" type="#_x0000_t202" style="position:absolute;margin-left:8in;margin-top:-9pt;width:135pt;height:522pt;z-index:251654656" filled="f" fillcolor="#ff9" stroked="f">
            <v:textbox>
              <w:txbxContent>
                <w:p w:rsidR="002772C5" w:rsidRDefault="002772C5" w:rsidP="006B455E">
                  <w:r>
                    <w:t>Title is in larger font and centered.</w:t>
                  </w:r>
                </w:p>
                <w:p w:rsidR="002772C5" w:rsidRDefault="002772C5" w:rsidP="006B455E">
                  <w:r>
                    <w:t>The diagram is used for placing bets.  Any dark blue area is a clickable button to place a bet.  Its odds are located adjacent to the button.  Each time the player clicks a button, he/she is prompted for the bet’s amount.</w:t>
                  </w:r>
                </w:p>
                <w:p w:rsidR="002772C5" w:rsidRDefault="002772C5" w:rsidP="006B455E">
                  <w:r>
                    <w:t xml:space="preserve">The dice (dark red) showing two ones are located at bottom center.  Clicking the ‘Roll Dice’ button causes the images to change until a final dice outcome is achieved.  </w:t>
                  </w:r>
                </w:p>
                <w:p w:rsidR="002772C5" w:rsidRDefault="002772C5" w:rsidP="006B455E">
                  <w:r>
                    <w:t xml:space="preserve">The ‘Clear all Bets’ button performs the named function.  The Restart begins a new betting session.  The area below the ‘Winnings’ label indicates the current session’s earnings. </w:t>
                  </w:r>
                </w:p>
                <w:p w:rsidR="002772C5" w:rsidRDefault="002772C5" w:rsidP="006B455E">
                  <w:r>
                    <w:t>Below the dollar amounts are any pertinent messages.</w:t>
                  </w:r>
                </w:p>
                <w:p w:rsidR="002772C5" w:rsidRDefault="002772C5" w:rsidP="006B455E">
                  <w:r>
                    <w:t>Return to Main Menu (centered) is the return link to the Main Menu.</w:t>
                  </w:r>
                </w:p>
                <w:p w:rsidR="002772C5" w:rsidRDefault="002772C5" w:rsidP="006B455E">
                  <w:r>
                    <w:t>The copyright notice (centered) is bogus.</w:t>
                  </w:r>
                </w:p>
                <w:p w:rsidR="002772C5" w:rsidRDefault="002772C5" w:rsidP="006B455E"/>
                <w:p w:rsidR="002772C5" w:rsidRDefault="002772C5" w:rsidP="006B455E"/>
              </w:txbxContent>
            </v:textbox>
            <w10:wrap side="left"/>
          </v:shape>
        </w:pict>
      </w:r>
      <w:r w:rsidRPr="001F1A47">
        <w:rPr>
          <w:rFonts w:ascii="Arial Black" w:hAnsi="Arial Black" w:cs="Arial Black"/>
          <w:sz w:val="32"/>
          <w:szCs w:val="32"/>
          <w:u w:val="double"/>
          <w:lang w:val="fr-FR"/>
        </w:rPr>
        <w:t>HTML Page</w:t>
      </w:r>
      <w:r w:rsidRPr="001F1A47">
        <w:rPr>
          <w:rFonts w:ascii="Arial Black" w:hAnsi="Arial Black" w:cs="Arial Black"/>
          <w:sz w:val="32"/>
          <w:szCs w:val="32"/>
          <w:lang w:val="fr-FR"/>
        </w:rPr>
        <w:t>:  04bankcraps</w:t>
      </w:r>
    </w:p>
    <w:p w:rsidR="002772C5" w:rsidRPr="001F1A47" w:rsidRDefault="002772C5" w:rsidP="006B455E">
      <w:pPr>
        <w:rPr>
          <w:rFonts w:ascii="Arial Black" w:hAnsi="Arial Black" w:cs="Arial Black"/>
          <w:sz w:val="16"/>
          <w:szCs w:val="16"/>
          <w:lang w:val="fr-FR"/>
        </w:rPr>
      </w:pPr>
    </w:p>
    <w:p w:rsidR="002772C5" w:rsidRPr="001F1A47" w:rsidRDefault="002772C5" w:rsidP="006B455E">
      <w:pPr>
        <w:rPr>
          <w:rFonts w:ascii="Arial Narrow" w:hAnsi="Arial Narrow" w:cs="Arial Narrow"/>
          <w:lang w:val="fr-FR"/>
        </w:rPr>
      </w:pPr>
      <w:r w:rsidRPr="001F1A47">
        <w:rPr>
          <w:sz w:val="32"/>
          <w:szCs w:val="32"/>
          <w:lang w:val="fr-FR"/>
        </w:rPr>
        <w:t xml:space="preserve"> </w:t>
      </w:r>
      <w:r>
        <w:rPr>
          <w:noProof/>
        </w:rPr>
      </w:r>
      <w:r w:rsidRPr="004D1896">
        <w:rPr>
          <w:rFonts w:ascii="Arial Narrow" w:hAnsi="Arial Narrow" w:cs="Arial Narrow"/>
        </w:rPr>
        <w:pict>
          <v:group id="_x0000_s1205" editas="canvas" style="width:569.6pt;height:414pt;mso-position-horizontal-relative:char;mso-position-vertical-relative:line" coordorigin="4725,753" coordsize="6329,4620">
            <o:lock v:ext="edit" aspectratio="t"/>
            <v:shape id="_x0000_s1206" type="#_x0000_t75" style="position:absolute;left:4725;top:753;width:6329;height:4620" o:preferrelative="f" filled="t" fillcolor="green" stroked="t">
              <v:fill opacity="31457f" o:detectmouseclick="t"/>
              <v:path o:extrusionok="t" o:connecttype="none"/>
              <o:lock v:ext="edit" text="t"/>
            </v:shape>
            <v:shape id="_x0000_s1207" type="#_x0000_t202" style="position:absolute;left:7425;top:853;width:900;height:302" filled="f" fillcolor="#ff9" strokeweight=".5pt">
              <v:textbox style="mso-next-textbox:#_x0000_s1207">
                <w:txbxContent>
                  <w:p w:rsidR="002772C5" w:rsidRPr="00135381" w:rsidRDefault="002772C5" w:rsidP="00A14629">
                    <w:pPr>
                      <w:jc w:val="center"/>
                      <w:rPr>
                        <w:sz w:val="28"/>
                        <w:szCs w:val="28"/>
                      </w:rPr>
                    </w:pPr>
                    <w:r w:rsidRPr="00135381">
                      <w:rPr>
                        <w:sz w:val="28"/>
                        <w:szCs w:val="28"/>
                      </w:rPr>
                      <w:t>Title</w:t>
                    </w:r>
                  </w:p>
                  <w:p w:rsidR="002772C5" w:rsidRDefault="002772C5" w:rsidP="00A14629"/>
                </w:txbxContent>
              </v:textbox>
            </v:shape>
            <v:shape id="_x0000_s1208" type="#_x0000_t202" style="position:absolute;left:5119;top:4972;width:5700;height:401" filled="f" fillcolor="#ff9">
              <v:textbox style="mso-next-textbox:#_x0000_s1208">
                <w:txbxContent>
                  <w:p w:rsidR="002772C5" w:rsidRPr="001F1A47" w:rsidRDefault="002772C5" w:rsidP="00A14629">
                    <w:pPr>
                      <w:jc w:val="center"/>
                    </w:pPr>
                    <w:r w:rsidRPr="001F1A47">
                      <w:t>Return to Main Menu Page</w:t>
                    </w:r>
                  </w:p>
                  <w:p w:rsidR="002772C5" w:rsidRPr="001F1A47" w:rsidRDefault="002772C5" w:rsidP="00A14629">
                    <w:pPr>
                      <w:jc w:val="center"/>
                      <w:rPr>
                        <w:sz w:val="20"/>
                        <w:szCs w:val="20"/>
                      </w:rPr>
                    </w:pPr>
                    <w:r w:rsidRPr="001F1A47">
                      <w:rPr>
                        <w:sz w:val="20"/>
                        <w:szCs w:val="20"/>
                      </w:rPr>
                      <w:t>Copyright Notice</w:t>
                    </w:r>
                  </w:p>
                </w:txbxContent>
              </v:textbox>
            </v:shape>
            <v:group id="_x0000_s1209" style="position:absolute;left:5225;top:1302;width:5365;height:2489" coordorigin="5225,1302" coordsize="5365,2489">
              <v:line id="_x0000_s1210" style="position:absolute;flip:y" from="5225,1445" to="7136,1457" strokecolor="red" strokeweight="10pt"/>
              <v:shape id="_x0000_s1211" type="#_x0000_t202" style="position:absolute;left:5342;top:1513;width:1765;height:1324" fillcolor="#cff" strokeweight=".5pt">
                <v:textbox style="mso-next-textbox:#_x0000_s1211">
                  <w:txbxContent>
                    <w:p w:rsidR="002772C5" w:rsidRPr="00135381" w:rsidRDefault="002772C5" w:rsidP="00A14629">
                      <w:pPr>
                        <w:rPr>
                          <w:sz w:val="28"/>
                          <w:szCs w:val="28"/>
                        </w:rPr>
                      </w:pPr>
                    </w:p>
                    <w:p w:rsidR="002772C5" w:rsidRPr="00BC6EA6" w:rsidRDefault="002772C5" w:rsidP="00A14629">
                      <w:pPr>
                        <w:rPr>
                          <w:rFonts w:ascii="Arial Narrow" w:hAnsi="Arial Narrow" w:cs="Arial Narrow"/>
                        </w:rPr>
                      </w:pPr>
                    </w:p>
                  </w:txbxContent>
                </v:textbox>
              </v:shape>
              <v:group id="_x0000_s1212" style="position:absolute;left:5354;top:1515;width:1755;height:259" coordorigin="4930,2963" coordsize="2113,311">
                <v:shape id="_x0000_s1213" type="#_x0000_t202" style="position:absolute;left:4930;top:2968;width:300;height:302" fillcolor="blue" strokeweight=".5pt">
                  <v:textbox style="mso-next-textbox:#_x0000_s1213" inset="0,0,0,0">
                    <w:txbxContent>
                      <w:p w:rsidR="002772C5" w:rsidRPr="00C4487F" w:rsidRDefault="002772C5" w:rsidP="00A14629">
                        <w:pPr>
                          <w:jc w:val="center"/>
                          <w:rPr>
                            <w:b/>
                            <w:bCs/>
                            <w:color w:val="FFFFFF"/>
                          </w:rPr>
                        </w:pPr>
                        <w:r w:rsidRPr="00C4487F">
                          <w:rPr>
                            <w:b/>
                            <w:bCs/>
                            <w:color w:val="FFFFFF"/>
                          </w:rPr>
                          <w:t>3</w:t>
                        </w:r>
                      </w:p>
                    </w:txbxContent>
                  </v:textbox>
                </v:shape>
                <v:shape id="_x0000_s1214" type="#_x0000_t202" style="position:absolute;left:5231;top:2963;width:300;height:308" fillcolor="blue" strokeweight=".5pt">
                  <v:textbox style="mso-next-textbox:#_x0000_s1214" inset="0,0,0,0">
                    <w:txbxContent>
                      <w:p w:rsidR="002772C5" w:rsidRPr="00C4487F" w:rsidRDefault="002772C5" w:rsidP="00A14629">
                        <w:pPr>
                          <w:jc w:val="center"/>
                          <w:rPr>
                            <w:b/>
                            <w:bCs/>
                            <w:color w:val="FFFFFF"/>
                          </w:rPr>
                        </w:pPr>
                        <w:r w:rsidRPr="00C4487F">
                          <w:rPr>
                            <w:b/>
                            <w:bCs/>
                            <w:color w:val="FFFFFF"/>
                          </w:rPr>
                          <w:t>4</w:t>
                        </w:r>
                      </w:p>
                    </w:txbxContent>
                  </v:textbox>
                </v:shape>
                <v:shape id="_x0000_s1215" type="#_x0000_t202" style="position:absolute;left:5537;top:2965;width:300;height:303" fillcolor="blue" strokeweight=".5pt">
                  <v:textbox style="mso-next-textbox:#_x0000_s1215" inset="0,0,0,0">
                    <w:txbxContent>
                      <w:p w:rsidR="002772C5" w:rsidRPr="00C4487F" w:rsidRDefault="002772C5" w:rsidP="00A14629">
                        <w:pPr>
                          <w:jc w:val="center"/>
                          <w:rPr>
                            <w:b/>
                            <w:bCs/>
                            <w:color w:val="FFFFFF"/>
                          </w:rPr>
                        </w:pPr>
                        <w:r w:rsidRPr="00C4487F">
                          <w:rPr>
                            <w:b/>
                            <w:bCs/>
                            <w:color w:val="FFFFFF"/>
                          </w:rPr>
                          <w:t>5</w:t>
                        </w:r>
                      </w:p>
                    </w:txbxContent>
                  </v:textbox>
                </v:shape>
                <v:shape id="_x0000_s1216" type="#_x0000_t202" style="position:absolute;left:5836;top:2965;width:300;height:303" fillcolor="blue" strokeweight=".5pt">
                  <v:textbox style="mso-next-textbox:#_x0000_s1216" inset="0,0,0,0">
                    <w:txbxContent>
                      <w:p w:rsidR="002772C5" w:rsidRPr="00C4487F" w:rsidRDefault="002772C5" w:rsidP="00A14629">
                        <w:pPr>
                          <w:jc w:val="center"/>
                          <w:rPr>
                            <w:b/>
                            <w:bCs/>
                            <w:color w:val="FFFFFF"/>
                          </w:rPr>
                        </w:pPr>
                        <w:r w:rsidRPr="00C4487F">
                          <w:rPr>
                            <w:b/>
                            <w:bCs/>
                            <w:color w:val="FFFFFF"/>
                          </w:rPr>
                          <w:t>6</w:t>
                        </w:r>
                      </w:p>
                    </w:txbxContent>
                  </v:textbox>
                </v:shape>
                <v:shape id="_x0000_s1217" type="#_x0000_t202" style="position:absolute;left:6141;top:2970;width:300;height:303" fillcolor="blue" strokeweight=".5pt">
                  <v:textbox style="mso-next-textbox:#_x0000_s1217" inset="0,0,0,0">
                    <w:txbxContent>
                      <w:p w:rsidR="002772C5" w:rsidRPr="00C4487F" w:rsidRDefault="002772C5" w:rsidP="00A14629">
                        <w:pPr>
                          <w:jc w:val="center"/>
                          <w:rPr>
                            <w:b/>
                            <w:bCs/>
                            <w:color w:val="FFFFFF"/>
                          </w:rPr>
                        </w:pPr>
                        <w:r w:rsidRPr="00C4487F">
                          <w:rPr>
                            <w:b/>
                            <w:bCs/>
                            <w:color w:val="FFFFFF"/>
                          </w:rPr>
                          <w:t>8</w:t>
                        </w:r>
                      </w:p>
                    </w:txbxContent>
                  </v:textbox>
                </v:shape>
                <v:shape id="_x0000_s1218" type="#_x0000_t202" style="position:absolute;left:6438;top:2971;width:300;height:303" fillcolor="blue" strokeweight=".5pt">
                  <v:textbox style="mso-next-textbox:#_x0000_s1218" inset="0,0,0,0">
                    <w:txbxContent>
                      <w:p w:rsidR="002772C5" w:rsidRPr="00C4487F" w:rsidRDefault="002772C5" w:rsidP="00A14629">
                        <w:pPr>
                          <w:jc w:val="center"/>
                          <w:rPr>
                            <w:b/>
                            <w:bCs/>
                            <w:color w:val="FFFFFF"/>
                          </w:rPr>
                        </w:pPr>
                        <w:r w:rsidRPr="00C4487F">
                          <w:rPr>
                            <w:b/>
                            <w:bCs/>
                            <w:color w:val="FFFFFF"/>
                          </w:rPr>
                          <w:t>9</w:t>
                        </w:r>
                      </w:p>
                    </w:txbxContent>
                  </v:textbox>
                </v:shape>
                <v:shape id="_x0000_s1219" type="#_x0000_t202" style="position:absolute;left:6743;top:2970;width:300;height:304" fillcolor="blue" strokeweight=".5pt">
                  <v:textbox style="mso-next-textbox:#_x0000_s1219" inset="0,0,0,0">
                    <w:txbxContent>
                      <w:p w:rsidR="002772C5" w:rsidRPr="00C4487F" w:rsidRDefault="002772C5" w:rsidP="00A14629">
                        <w:pPr>
                          <w:jc w:val="center"/>
                          <w:rPr>
                            <w:b/>
                            <w:bCs/>
                            <w:color w:val="FFFFFF"/>
                          </w:rPr>
                        </w:pPr>
                        <w:r w:rsidRPr="00C4487F">
                          <w:rPr>
                            <w:b/>
                            <w:bCs/>
                            <w:color w:val="FFFFFF"/>
                          </w:rPr>
                          <w:t>10</w:t>
                        </w:r>
                      </w:p>
                    </w:txbxContent>
                  </v:textbox>
                </v:shape>
              </v:group>
              <v:group id="_x0000_s1220" style="position:absolute;left:5354;top:1775;width:1755;height:174" coordorigin="4930,2963" coordsize="2113,311">
                <v:shape id="_x0000_s1221" type="#_x0000_t202" style="position:absolute;left:4930;top:2968;width:300;height:302" strokeweight=".5pt">
                  <v:textbox style="mso-next-textbox:#_x0000_s1221" inset="0,0,0,0">
                    <w:txbxContent>
                      <w:p w:rsidR="002772C5" w:rsidRPr="002C40CE" w:rsidRDefault="002772C5" w:rsidP="00A14629">
                        <w:pPr>
                          <w:jc w:val="center"/>
                          <w:rPr>
                            <w:rFonts w:ascii="Arial Narrow" w:hAnsi="Arial Narrow" w:cs="Arial Narrow"/>
                            <w:b/>
                            <w:bCs/>
                            <w:sz w:val="16"/>
                            <w:szCs w:val="16"/>
                          </w:rPr>
                        </w:pPr>
                        <w:r w:rsidRPr="002C40CE">
                          <w:rPr>
                            <w:rFonts w:ascii="Arial Narrow" w:hAnsi="Arial Narrow" w:cs="Arial Narrow"/>
                            <w:b/>
                            <w:bCs/>
                            <w:sz w:val="16"/>
                            <w:szCs w:val="16"/>
                          </w:rPr>
                          <w:t>15-1</w:t>
                        </w:r>
                      </w:p>
                    </w:txbxContent>
                  </v:textbox>
                </v:shape>
                <v:shape id="_x0000_s1222" type="#_x0000_t202" style="position:absolute;left:5231;top:2963;width:300;height:308" strokeweight=".5pt">
                  <v:textbox style="mso-next-textbox:#_x0000_s1222" inset="0,0,0,0">
                    <w:txbxContent>
                      <w:p w:rsidR="002772C5" w:rsidRPr="00BC6EA6" w:rsidRDefault="002772C5" w:rsidP="00A14629">
                        <w:pPr>
                          <w:jc w:val="center"/>
                          <w:rPr>
                            <w:rFonts w:ascii="Arial Narrow" w:hAnsi="Arial Narrow" w:cs="Arial Narrow"/>
                            <w:b/>
                            <w:bCs/>
                            <w:sz w:val="16"/>
                            <w:szCs w:val="16"/>
                          </w:rPr>
                        </w:pPr>
                        <w:r w:rsidRPr="00BC6EA6">
                          <w:rPr>
                            <w:rFonts w:ascii="Arial Narrow" w:hAnsi="Arial Narrow" w:cs="Arial Narrow"/>
                            <w:b/>
                            <w:bCs/>
                            <w:sz w:val="16"/>
                            <w:szCs w:val="16"/>
                          </w:rPr>
                          <w:t>8-1</w:t>
                        </w:r>
                      </w:p>
                    </w:txbxContent>
                  </v:textbox>
                </v:shape>
                <v:shape id="_x0000_s1223" type="#_x0000_t202" style="position:absolute;left:5537;top:2965;width:300;height:303" strokeweight=".5pt">
                  <v:textbox style="mso-next-textbox:#_x0000_s1223" inset="0,0,0,0">
                    <w:txbxContent>
                      <w:p w:rsidR="002772C5" w:rsidRPr="00BC6EA6" w:rsidRDefault="002772C5" w:rsidP="00A14629">
                        <w:pPr>
                          <w:jc w:val="center"/>
                          <w:rPr>
                            <w:rFonts w:ascii="Arial Narrow" w:hAnsi="Arial Narrow" w:cs="Arial Narrow"/>
                            <w:b/>
                            <w:bCs/>
                            <w:sz w:val="16"/>
                            <w:szCs w:val="16"/>
                          </w:rPr>
                        </w:pPr>
                        <w:r w:rsidRPr="00BC6EA6">
                          <w:rPr>
                            <w:rFonts w:ascii="Arial Narrow" w:hAnsi="Arial Narrow" w:cs="Arial Narrow"/>
                            <w:b/>
                            <w:bCs/>
                            <w:sz w:val="16"/>
                            <w:szCs w:val="16"/>
                          </w:rPr>
                          <w:t>7-1</w:t>
                        </w:r>
                      </w:p>
                    </w:txbxContent>
                  </v:textbox>
                </v:shape>
                <v:shape id="_x0000_s1224" type="#_x0000_t202" style="position:absolute;left:5836;top:2965;width:300;height:303" strokeweight=".5pt">
                  <v:textbox style="mso-next-textbox:#_x0000_s1224" inset="0,0,0,0">
                    <w:txbxContent>
                      <w:p w:rsidR="002772C5" w:rsidRPr="002C40CE" w:rsidRDefault="002772C5" w:rsidP="00A14629">
                        <w:pPr>
                          <w:jc w:val="center"/>
                          <w:rPr>
                            <w:rFonts w:ascii="Arial Narrow" w:hAnsi="Arial Narrow" w:cs="Arial Narrow"/>
                            <w:b/>
                            <w:bCs/>
                            <w:sz w:val="16"/>
                            <w:szCs w:val="16"/>
                          </w:rPr>
                        </w:pPr>
                        <w:r w:rsidRPr="002C40CE">
                          <w:rPr>
                            <w:rFonts w:ascii="Arial Narrow" w:hAnsi="Arial Narrow" w:cs="Arial Narrow"/>
                            <w:b/>
                            <w:bCs/>
                            <w:sz w:val="16"/>
                            <w:szCs w:val="16"/>
                          </w:rPr>
                          <w:t>6-1</w:t>
                        </w:r>
                      </w:p>
                    </w:txbxContent>
                  </v:textbox>
                </v:shape>
                <v:shape id="_x0000_s1225" type="#_x0000_t202" style="position:absolute;left:6141;top:2970;width:300;height:303" strokeweight=".5pt">
                  <v:textbox style="mso-next-textbox:#_x0000_s1225" inset="0,0,0,0">
                    <w:txbxContent>
                      <w:p w:rsidR="002772C5" w:rsidRPr="002C40CE" w:rsidRDefault="002772C5" w:rsidP="00A14629">
                        <w:pPr>
                          <w:jc w:val="center"/>
                          <w:rPr>
                            <w:rFonts w:ascii="Arial Narrow" w:hAnsi="Arial Narrow" w:cs="Arial Narrow"/>
                            <w:b/>
                            <w:bCs/>
                            <w:sz w:val="16"/>
                            <w:szCs w:val="16"/>
                          </w:rPr>
                        </w:pPr>
                        <w:r w:rsidRPr="002C40CE">
                          <w:rPr>
                            <w:rFonts w:ascii="Arial Narrow" w:hAnsi="Arial Narrow" w:cs="Arial Narrow"/>
                            <w:b/>
                            <w:bCs/>
                            <w:sz w:val="16"/>
                            <w:szCs w:val="16"/>
                          </w:rPr>
                          <w:t>7-1</w:t>
                        </w:r>
                      </w:p>
                    </w:txbxContent>
                  </v:textbox>
                </v:shape>
                <v:shape id="_x0000_s1226" type="#_x0000_t202" style="position:absolute;left:6438;top:2971;width:300;height:303" strokeweight=".5pt">
                  <v:textbox style="mso-next-textbox:#_x0000_s1226" inset="0,0,0,0">
                    <w:txbxContent>
                      <w:p w:rsidR="002772C5" w:rsidRPr="002C40CE" w:rsidRDefault="002772C5" w:rsidP="00A14629">
                        <w:pPr>
                          <w:jc w:val="center"/>
                          <w:rPr>
                            <w:rFonts w:ascii="Arial Narrow" w:hAnsi="Arial Narrow" w:cs="Arial Narrow"/>
                            <w:b/>
                            <w:bCs/>
                            <w:sz w:val="16"/>
                            <w:szCs w:val="16"/>
                          </w:rPr>
                        </w:pPr>
                        <w:r w:rsidRPr="002C40CE">
                          <w:rPr>
                            <w:rFonts w:ascii="Arial Narrow" w:hAnsi="Arial Narrow" w:cs="Arial Narrow"/>
                            <w:b/>
                            <w:bCs/>
                            <w:sz w:val="16"/>
                            <w:szCs w:val="16"/>
                          </w:rPr>
                          <w:t>8-1</w:t>
                        </w:r>
                      </w:p>
                    </w:txbxContent>
                  </v:textbox>
                </v:shape>
                <v:shape id="_x0000_s1227" type="#_x0000_t202" style="position:absolute;left:6743;top:2970;width:300;height:304" strokeweight=".5pt">
                  <v:textbox style="mso-next-textbox:#_x0000_s1227" inset="0,0,0,0">
                    <w:txbxContent>
                      <w:p w:rsidR="002772C5" w:rsidRPr="002C40CE" w:rsidRDefault="002772C5" w:rsidP="00A14629">
                        <w:pPr>
                          <w:jc w:val="center"/>
                          <w:rPr>
                            <w:rFonts w:ascii="Arial Narrow" w:hAnsi="Arial Narrow" w:cs="Arial Narrow"/>
                            <w:b/>
                            <w:bCs/>
                            <w:sz w:val="16"/>
                            <w:szCs w:val="16"/>
                          </w:rPr>
                        </w:pPr>
                        <w:r w:rsidRPr="002C40CE">
                          <w:rPr>
                            <w:rFonts w:ascii="Arial Narrow" w:hAnsi="Arial Narrow" w:cs="Arial Narrow"/>
                            <w:b/>
                            <w:bCs/>
                            <w:sz w:val="16"/>
                            <w:szCs w:val="16"/>
                          </w:rPr>
                          <w:t>15-1</w:t>
                        </w:r>
                      </w:p>
                    </w:txbxContent>
                  </v:textbox>
                </v:shape>
              </v:group>
              <v:shape id="_x0000_s1228" type="#_x0000_t202" style="position:absolute;left:5353;top:2155;width:259;height:426" fillcolor="#0cf" strokeweight=".5pt">
                <v:textbox style="mso-next-textbox:#_x0000_s1228">
                  <w:txbxContent>
                    <w:p w:rsidR="002772C5" w:rsidRPr="009B657D" w:rsidRDefault="002772C5" w:rsidP="00A14629">
                      <w:pPr>
                        <w:jc w:val="center"/>
                        <w:rPr>
                          <w:b/>
                          <w:bCs/>
                          <w:color w:val="FFFFFF"/>
                          <w:sz w:val="16"/>
                          <w:szCs w:val="16"/>
                        </w:rPr>
                      </w:pPr>
                      <w:r w:rsidRPr="009B657D">
                        <w:rPr>
                          <w:b/>
                          <w:bCs/>
                          <w:color w:val="FFFFFF"/>
                          <w:sz w:val="16"/>
                          <w:szCs w:val="16"/>
                        </w:rPr>
                        <w:t>12</w:t>
                      </w:r>
                    </w:p>
                  </w:txbxContent>
                </v:textbox>
              </v:shape>
              <v:shape id="_x0000_s1229" type="#_x0000_t202" style="position:absolute;left:5346;top:2582;width:259;height:245" strokeweight=".5pt">
                <v:textbox style="mso-next-textbox:#_x0000_s1229" inset="0,0,0,0">
                  <w:txbxContent>
                    <w:p w:rsidR="002772C5" w:rsidRPr="009B657D" w:rsidRDefault="002772C5" w:rsidP="00A14629">
                      <w:pPr>
                        <w:jc w:val="center"/>
                        <w:rPr>
                          <w:rFonts w:ascii="Arial Narrow" w:hAnsi="Arial Narrow" w:cs="Arial Narrow"/>
                          <w:b/>
                          <w:bCs/>
                          <w:sz w:val="20"/>
                          <w:szCs w:val="20"/>
                        </w:rPr>
                      </w:pPr>
                      <w:r w:rsidRPr="009B657D">
                        <w:rPr>
                          <w:rFonts w:ascii="Arial Narrow" w:hAnsi="Arial Narrow" w:cs="Arial Narrow"/>
                          <w:b/>
                          <w:bCs/>
                          <w:sz w:val="20"/>
                          <w:szCs w:val="20"/>
                        </w:rPr>
                        <w:t>2 - 1</w:t>
                      </w:r>
                    </w:p>
                  </w:txbxContent>
                </v:textbox>
              </v:shape>
              <v:shape id="_x0000_s1230" type="#_x0000_t202" style="position:absolute;left:6849;top:2153;width:253;height:422" fillcolor="#0cf" strokeweight=".5pt">
                <v:textbox style="mso-next-textbox:#_x0000_s1230">
                  <w:txbxContent>
                    <w:p w:rsidR="002772C5" w:rsidRPr="00502D5D" w:rsidRDefault="002772C5" w:rsidP="00A14629">
                      <w:pPr>
                        <w:jc w:val="center"/>
                        <w:rPr>
                          <w:b/>
                          <w:bCs/>
                          <w:color w:val="FFFFFF"/>
                          <w:sz w:val="18"/>
                          <w:szCs w:val="18"/>
                        </w:rPr>
                      </w:pPr>
                      <w:r w:rsidRPr="00502D5D">
                        <w:rPr>
                          <w:b/>
                          <w:bCs/>
                          <w:color w:val="FFFFFF"/>
                          <w:sz w:val="18"/>
                          <w:szCs w:val="18"/>
                        </w:rPr>
                        <w:t>2</w:t>
                      </w:r>
                    </w:p>
                  </w:txbxContent>
                </v:textbox>
              </v:shape>
              <v:shape id="_x0000_s1231" type="#_x0000_t202" style="position:absolute;left:6836;top:2577;width:261;height:254" strokeweight=".5pt">
                <v:textbox style="mso-next-textbox:#_x0000_s1231" inset="0,0,0,0">
                  <w:txbxContent>
                    <w:p w:rsidR="002772C5" w:rsidRPr="009B657D" w:rsidRDefault="002772C5" w:rsidP="00A14629">
                      <w:pPr>
                        <w:jc w:val="center"/>
                        <w:rPr>
                          <w:rFonts w:ascii="Arial Narrow" w:hAnsi="Arial Narrow" w:cs="Arial Narrow"/>
                          <w:b/>
                          <w:bCs/>
                          <w:sz w:val="20"/>
                          <w:szCs w:val="20"/>
                        </w:rPr>
                      </w:pPr>
                      <w:r w:rsidRPr="009B657D">
                        <w:rPr>
                          <w:rFonts w:ascii="Arial Narrow" w:hAnsi="Arial Narrow" w:cs="Arial Narrow"/>
                          <w:b/>
                          <w:bCs/>
                          <w:sz w:val="20"/>
                          <w:szCs w:val="20"/>
                        </w:rPr>
                        <w:t>2 - 1</w:t>
                      </w:r>
                    </w:p>
                  </w:txbxContent>
                </v:textbox>
              </v:shape>
              <v:shape id="_x0000_s1232" type="#_x0000_t202" style="position:absolute;left:5622;top:2150;width:1208;height:672" fillcolor="#cff" stroked="f" strokeweight=".5pt">
                <v:textbox style="mso-next-textbox:#_x0000_s1232" inset="0,0,0,0">
                  <w:txbxContent>
                    <w:p w:rsidR="002772C5" w:rsidRDefault="002772C5" w:rsidP="00A14629">
                      <w:pPr>
                        <w:jc w:val="center"/>
                        <w:rPr>
                          <w:sz w:val="20"/>
                          <w:szCs w:val="20"/>
                        </w:rPr>
                      </w:pPr>
                    </w:p>
                    <w:p w:rsidR="002772C5" w:rsidRPr="00A71892" w:rsidRDefault="002772C5" w:rsidP="00A14629">
                      <w:pPr>
                        <w:rPr>
                          <w:sz w:val="20"/>
                          <w:szCs w:val="20"/>
                        </w:rPr>
                      </w:pPr>
                    </w:p>
                    <w:p w:rsidR="002772C5" w:rsidRDefault="002772C5" w:rsidP="00A14629"/>
                  </w:txbxContent>
                </v:textbox>
              </v:shape>
              <v:shape id="_x0000_s1233" type="#_x0000_t202" style="position:absolute;left:5827;top:2350;width:792;height:225" fillcolor="blue" strokeweight=".5pt">
                <v:textbox style="mso-next-textbox:#_x0000_s1233">
                  <w:txbxContent>
                    <w:p w:rsidR="002772C5" w:rsidRPr="009B657D" w:rsidRDefault="002772C5" w:rsidP="00A14629">
                      <w:pPr>
                        <w:jc w:val="center"/>
                        <w:rPr>
                          <w:b/>
                          <w:bCs/>
                          <w:color w:val="FFFFFF"/>
                          <w:sz w:val="20"/>
                          <w:szCs w:val="20"/>
                        </w:rPr>
                      </w:pPr>
                      <w:r w:rsidRPr="009B657D">
                        <w:rPr>
                          <w:b/>
                          <w:bCs/>
                          <w:color w:val="FFFFFF"/>
                          <w:sz w:val="20"/>
                          <w:szCs w:val="20"/>
                        </w:rPr>
                        <w:t>Field</w:t>
                      </w:r>
                    </w:p>
                  </w:txbxContent>
                </v:textbox>
              </v:shape>
              <v:shape id="_x0000_s1234" type="#_x0000_t202" style="position:absolute;left:5825;top:2571;width:800;height:260" strokeweight=".5pt">
                <v:textbox style="mso-next-textbox:#_x0000_s1234" inset="0,0,0,0">
                  <w:txbxContent>
                    <w:p w:rsidR="002772C5" w:rsidRPr="009B657D" w:rsidRDefault="002772C5" w:rsidP="00A14629">
                      <w:pPr>
                        <w:jc w:val="center"/>
                        <w:rPr>
                          <w:rFonts w:ascii="Arial Narrow" w:hAnsi="Arial Narrow" w:cs="Arial Narrow"/>
                          <w:b/>
                          <w:bCs/>
                          <w:sz w:val="20"/>
                          <w:szCs w:val="20"/>
                        </w:rPr>
                      </w:pPr>
                      <w:r w:rsidRPr="009B657D">
                        <w:rPr>
                          <w:rFonts w:ascii="Arial Narrow" w:hAnsi="Arial Narrow" w:cs="Arial Narrow"/>
                          <w:b/>
                          <w:bCs/>
                          <w:sz w:val="20"/>
                          <w:szCs w:val="20"/>
                        </w:rPr>
                        <w:t>Pays 1 -1</w:t>
                      </w:r>
                    </w:p>
                  </w:txbxContent>
                </v:textbox>
              </v:shape>
              <v:shape id="_x0000_s1235" type="#_x0000_t202" style="position:absolute;left:5604;top:2839;width:243;height:404" fillcolor="#cff" strokeweight=".5pt">
                <v:textbox style="mso-next-textbox:#_x0000_s1235" inset="0,0,0,0">
                  <w:txbxContent>
                    <w:p w:rsidR="002772C5" w:rsidRPr="008F5AAA" w:rsidRDefault="002772C5" w:rsidP="00A14629">
                      <w:pPr>
                        <w:jc w:val="center"/>
                        <w:rPr>
                          <w:b/>
                          <w:bCs/>
                        </w:rPr>
                      </w:pPr>
                      <w:r w:rsidRPr="008F5AAA">
                        <w:rPr>
                          <w:b/>
                          <w:bCs/>
                        </w:rPr>
                        <w:t>4</w:t>
                      </w:r>
                    </w:p>
                  </w:txbxContent>
                </v:textbox>
              </v:shape>
              <v:shape id="_x0000_s1236" type="#_x0000_t202" style="position:absolute;left:5852;top:2841;width:243;height:400" fillcolor="#cff" strokeweight=".5pt">
                <v:textbox style="mso-next-textbox:#_x0000_s1236" inset="0,0,0,0">
                  <w:txbxContent>
                    <w:p w:rsidR="002772C5" w:rsidRPr="008F5AAA" w:rsidRDefault="002772C5" w:rsidP="00A14629">
                      <w:pPr>
                        <w:jc w:val="center"/>
                        <w:rPr>
                          <w:b/>
                          <w:bCs/>
                        </w:rPr>
                      </w:pPr>
                      <w:r w:rsidRPr="008F5AAA">
                        <w:rPr>
                          <w:b/>
                          <w:bCs/>
                        </w:rPr>
                        <w:t>5</w:t>
                      </w:r>
                    </w:p>
                  </w:txbxContent>
                </v:textbox>
              </v:shape>
              <v:shape id="_x0000_s1237" type="#_x0000_t202" style="position:absolute;left:6094;top:2841;width:244;height:400" fillcolor="#cff" strokeweight=".5pt">
                <v:textbox style="mso-next-textbox:#_x0000_s1237" inset="0,0,0,0">
                  <w:txbxContent>
                    <w:p w:rsidR="002772C5" w:rsidRPr="008F5AAA" w:rsidRDefault="002772C5" w:rsidP="00A14629">
                      <w:pPr>
                        <w:jc w:val="center"/>
                        <w:rPr>
                          <w:b/>
                          <w:bCs/>
                        </w:rPr>
                      </w:pPr>
                      <w:r w:rsidRPr="008F5AAA">
                        <w:rPr>
                          <w:b/>
                          <w:bCs/>
                        </w:rPr>
                        <w:t>6</w:t>
                      </w:r>
                    </w:p>
                  </w:txbxContent>
                </v:textbox>
              </v:shape>
              <v:shape id="_x0000_s1238" type="#_x0000_t202" style="position:absolute;left:6342;top:2831;width:243;height:410" fillcolor="#cff" strokeweight=".5pt">
                <v:textbox style="mso-next-textbox:#_x0000_s1238" inset="0,0,0,0">
                  <w:txbxContent>
                    <w:p w:rsidR="002772C5" w:rsidRPr="008F5AAA" w:rsidRDefault="002772C5" w:rsidP="00A14629">
                      <w:pPr>
                        <w:jc w:val="center"/>
                        <w:rPr>
                          <w:b/>
                          <w:bCs/>
                        </w:rPr>
                      </w:pPr>
                      <w:r w:rsidRPr="008F5AAA">
                        <w:rPr>
                          <w:b/>
                          <w:bCs/>
                        </w:rPr>
                        <w:t>8</w:t>
                      </w:r>
                    </w:p>
                  </w:txbxContent>
                </v:textbox>
              </v:shape>
              <v:shape id="_x0000_s1239" type="#_x0000_t202" style="position:absolute;left:6593;top:2834;width:243;height:417" fillcolor="#cff" strokeweight=".5pt">
                <v:textbox style="mso-next-textbox:#_x0000_s1239" inset="0,0,0,0">
                  <w:txbxContent>
                    <w:p w:rsidR="002772C5" w:rsidRPr="008F5AAA" w:rsidRDefault="002772C5" w:rsidP="00A14629">
                      <w:pPr>
                        <w:jc w:val="center"/>
                        <w:rPr>
                          <w:b/>
                          <w:bCs/>
                        </w:rPr>
                      </w:pPr>
                      <w:r w:rsidRPr="008F5AAA">
                        <w:rPr>
                          <w:b/>
                          <w:bCs/>
                        </w:rPr>
                        <w:t>10</w:t>
                      </w:r>
                    </w:p>
                  </w:txbxContent>
                </v:textbox>
              </v:shape>
              <v:line id="_x0000_s1240" style="position:absolute" from="5282,1506" to="5284,2833" strokecolor="red" strokeweight="10pt"/>
              <v:line id="_x0000_s1241" style="position:absolute;flip:y" from="5229,2836" to="5605,2837" strokecolor="red" strokeweight="10pt"/>
              <v:line id="_x0000_s1242" style="position:absolute" from="5546,2822" to="5547,3304" strokecolor="red" strokeweight="10pt"/>
              <v:line id="_x0000_s1243" style="position:absolute" from="5484,3298" to="6946,3301" strokecolor="red" strokeweight="10pt"/>
              <v:line id="_x0000_s1244" style="position:absolute;flip:x" from="6888,2845" to="6892,3287" strokecolor="red" strokeweight="10pt"/>
              <v:line id="_x0000_s1245" style="position:absolute;flip:y" from="6861,2891" to="7181,2892" strokecolor="red" strokeweight="10pt"/>
              <v:shape id="_x0000_s1246" type="#_x0000_t202" style="position:absolute;left:8745;top:1538;width:1762;height:1094" fillcolor="#cff" strokeweight=".5pt">
                <v:textbox style="mso-next-textbox:#_x0000_s1246">
                  <w:txbxContent>
                    <w:p w:rsidR="002772C5" w:rsidRPr="00135381" w:rsidRDefault="002772C5" w:rsidP="00A14629">
                      <w:pPr>
                        <w:rPr>
                          <w:sz w:val="28"/>
                          <w:szCs w:val="28"/>
                        </w:rPr>
                      </w:pPr>
                    </w:p>
                    <w:p w:rsidR="002772C5" w:rsidRDefault="002772C5" w:rsidP="00A14629"/>
                  </w:txbxContent>
                </v:textbox>
              </v:shape>
              <v:group id="_x0000_s1247" style="position:absolute;left:8756;top:1525;width:1755;height:262" coordorigin="4930,2963" coordsize="2113,311">
                <v:shape id="_x0000_s1248" type="#_x0000_t202" style="position:absolute;left:4930;top:2968;width:300;height:302" fillcolor="blue" strokeweight=".5pt">
                  <v:textbox style="mso-next-textbox:#_x0000_s1248" inset="0,0,0,0">
                    <w:txbxContent>
                      <w:p w:rsidR="002772C5" w:rsidRPr="00C4487F" w:rsidRDefault="002772C5" w:rsidP="00A14629">
                        <w:pPr>
                          <w:jc w:val="center"/>
                          <w:rPr>
                            <w:b/>
                            <w:bCs/>
                            <w:color w:val="FFFFFF"/>
                          </w:rPr>
                        </w:pPr>
                        <w:r w:rsidRPr="00C4487F">
                          <w:rPr>
                            <w:b/>
                            <w:bCs/>
                            <w:color w:val="FFFFFF"/>
                          </w:rPr>
                          <w:t>10</w:t>
                        </w:r>
                      </w:p>
                    </w:txbxContent>
                  </v:textbox>
                </v:shape>
                <v:shape id="_x0000_s1249" type="#_x0000_t202" style="position:absolute;left:5231;top:2963;width:300;height:308" fillcolor="blue" strokeweight=".5pt">
                  <v:textbox style="mso-next-textbox:#_x0000_s1249" inset="0,0,0,0">
                    <w:txbxContent>
                      <w:p w:rsidR="002772C5" w:rsidRPr="00C4487F" w:rsidRDefault="002772C5" w:rsidP="00A14629">
                        <w:pPr>
                          <w:jc w:val="center"/>
                          <w:rPr>
                            <w:b/>
                            <w:bCs/>
                            <w:color w:val="FFFFFF"/>
                          </w:rPr>
                        </w:pPr>
                        <w:r w:rsidRPr="00C4487F">
                          <w:rPr>
                            <w:b/>
                            <w:bCs/>
                            <w:color w:val="FFFFFF"/>
                          </w:rPr>
                          <w:t>9</w:t>
                        </w:r>
                      </w:p>
                    </w:txbxContent>
                  </v:textbox>
                </v:shape>
                <v:shape id="_x0000_s1250" type="#_x0000_t202" style="position:absolute;left:5537;top:2965;width:300;height:303" fillcolor="blue" strokeweight=".5pt">
                  <v:textbox style="mso-next-textbox:#_x0000_s1250" inset="0,0,0,0">
                    <w:txbxContent>
                      <w:p w:rsidR="002772C5" w:rsidRPr="00C4487F" w:rsidRDefault="002772C5" w:rsidP="00A14629">
                        <w:pPr>
                          <w:jc w:val="center"/>
                          <w:rPr>
                            <w:b/>
                            <w:bCs/>
                            <w:color w:val="FFFFFF"/>
                          </w:rPr>
                        </w:pPr>
                        <w:r w:rsidRPr="00C4487F">
                          <w:rPr>
                            <w:b/>
                            <w:bCs/>
                            <w:color w:val="FFFFFF"/>
                          </w:rPr>
                          <w:t>8</w:t>
                        </w:r>
                      </w:p>
                    </w:txbxContent>
                  </v:textbox>
                </v:shape>
                <v:shape id="_x0000_s1251" type="#_x0000_t202" style="position:absolute;left:5836;top:2965;width:300;height:303" fillcolor="blue" strokeweight=".5pt">
                  <v:textbox style="mso-next-textbox:#_x0000_s1251" inset="0,0,0,0">
                    <w:txbxContent>
                      <w:p w:rsidR="002772C5" w:rsidRPr="00C4487F" w:rsidRDefault="002772C5" w:rsidP="00A14629">
                        <w:pPr>
                          <w:jc w:val="center"/>
                          <w:rPr>
                            <w:b/>
                            <w:bCs/>
                            <w:color w:val="FFFFFF"/>
                          </w:rPr>
                        </w:pPr>
                        <w:r w:rsidRPr="00C4487F">
                          <w:rPr>
                            <w:b/>
                            <w:bCs/>
                            <w:color w:val="FFFFFF"/>
                          </w:rPr>
                          <w:t>6</w:t>
                        </w:r>
                      </w:p>
                    </w:txbxContent>
                  </v:textbox>
                </v:shape>
                <v:shape id="_x0000_s1252" type="#_x0000_t202" style="position:absolute;left:6141;top:2970;width:300;height:303" fillcolor="blue" strokeweight=".5pt">
                  <v:textbox style="mso-next-textbox:#_x0000_s1252" inset="0,0,0,0">
                    <w:txbxContent>
                      <w:p w:rsidR="002772C5" w:rsidRPr="00C4487F" w:rsidRDefault="002772C5" w:rsidP="00A14629">
                        <w:pPr>
                          <w:jc w:val="center"/>
                          <w:rPr>
                            <w:b/>
                            <w:bCs/>
                            <w:color w:val="FFFFFF"/>
                          </w:rPr>
                        </w:pPr>
                        <w:r w:rsidRPr="00C4487F">
                          <w:rPr>
                            <w:b/>
                            <w:bCs/>
                            <w:color w:val="FFFFFF"/>
                          </w:rPr>
                          <w:t>5</w:t>
                        </w:r>
                      </w:p>
                    </w:txbxContent>
                  </v:textbox>
                </v:shape>
                <v:shape id="_x0000_s1253" type="#_x0000_t202" style="position:absolute;left:6438;top:2971;width:300;height:303" fillcolor="blue" strokeweight=".5pt">
                  <v:textbox style="mso-next-textbox:#_x0000_s1253" inset="0,0,0,0">
                    <w:txbxContent>
                      <w:p w:rsidR="002772C5" w:rsidRPr="00C4487F" w:rsidRDefault="002772C5" w:rsidP="00A14629">
                        <w:pPr>
                          <w:jc w:val="center"/>
                          <w:rPr>
                            <w:b/>
                            <w:bCs/>
                            <w:color w:val="FFFFFF"/>
                          </w:rPr>
                        </w:pPr>
                        <w:r w:rsidRPr="00C4487F">
                          <w:rPr>
                            <w:b/>
                            <w:bCs/>
                            <w:color w:val="FFFFFF"/>
                          </w:rPr>
                          <w:t>4</w:t>
                        </w:r>
                      </w:p>
                    </w:txbxContent>
                  </v:textbox>
                </v:shape>
                <v:shape id="_x0000_s1254" type="#_x0000_t202" style="position:absolute;left:6743;top:2970;width:300;height:304" fillcolor="blue" strokeweight=".5pt">
                  <v:textbox style="mso-next-textbox:#_x0000_s1254" inset="0,0,0,0">
                    <w:txbxContent>
                      <w:p w:rsidR="002772C5" w:rsidRPr="00C4487F" w:rsidRDefault="002772C5" w:rsidP="00A14629">
                        <w:pPr>
                          <w:jc w:val="center"/>
                          <w:rPr>
                            <w:b/>
                            <w:bCs/>
                            <w:color w:val="FFFFFF"/>
                          </w:rPr>
                        </w:pPr>
                        <w:r w:rsidRPr="00C4487F">
                          <w:rPr>
                            <w:b/>
                            <w:bCs/>
                            <w:color w:val="FFFFFF"/>
                          </w:rPr>
                          <w:t>3</w:t>
                        </w:r>
                      </w:p>
                      <w:p w:rsidR="002772C5" w:rsidRPr="00F90D78" w:rsidRDefault="002772C5" w:rsidP="00A14629">
                        <w:pPr>
                          <w:jc w:val="center"/>
                          <w:rPr>
                            <w:b/>
                            <w:bCs/>
                          </w:rPr>
                        </w:pPr>
                      </w:p>
                    </w:txbxContent>
                  </v:textbox>
                </v:shape>
              </v:group>
              <v:group id="_x0000_s1255" style="position:absolute;left:8756;top:1787;width:1755;height:176" coordorigin="4930,2963" coordsize="2113,311">
                <v:shape id="_x0000_s1256" type="#_x0000_t202" style="position:absolute;left:4930;top:2968;width:300;height:302" strokeweight=".5pt">
                  <v:textbox style="mso-next-textbox:#_x0000_s1256" inset="0,0,0,0">
                    <w:txbxContent>
                      <w:p w:rsidR="002772C5" w:rsidRPr="00C4487F" w:rsidRDefault="002772C5" w:rsidP="00A14629">
                        <w:pPr>
                          <w:jc w:val="center"/>
                          <w:rPr>
                            <w:rFonts w:ascii="Arial Narrow" w:hAnsi="Arial Narrow" w:cs="Arial Narrow"/>
                            <w:b/>
                            <w:bCs/>
                            <w:sz w:val="16"/>
                            <w:szCs w:val="16"/>
                          </w:rPr>
                        </w:pPr>
                        <w:r w:rsidRPr="00C4487F">
                          <w:rPr>
                            <w:rFonts w:ascii="Arial Narrow" w:hAnsi="Arial Narrow" w:cs="Arial Narrow"/>
                            <w:b/>
                            <w:bCs/>
                            <w:sz w:val="16"/>
                            <w:szCs w:val="16"/>
                          </w:rPr>
                          <w:t>15-1</w:t>
                        </w:r>
                      </w:p>
                    </w:txbxContent>
                  </v:textbox>
                </v:shape>
                <v:shape id="_x0000_s1257" type="#_x0000_t202" style="position:absolute;left:5231;top:2963;width:300;height:308" strokeweight=".5pt">
                  <v:textbox style="mso-next-textbox:#_x0000_s1257" inset="0,0,0,0">
                    <w:txbxContent>
                      <w:p w:rsidR="002772C5" w:rsidRPr="00C4487F" w:rsidRDefault="002772C5" w:rsidP="00A14629">
                        <w:pPr>
                          <w:jc w:val="center"/>
                          <w:rPr>
                            <w:rFonts w:ascii="Arial Narrow" w:hAnsi="Arial Narrow" w:cs="Arial Narrow"/>
                            <w:b/>
                            <w:bCs/>
                            <w:sz w:val="16"/>
                            <w:szCs w:val="16"/>
                          </w:rPr>
                        </w:pPr>
                        <w:r w:rsidRPr="00C4487F">
                          <w:rPr>
                            <w:rFonts w:ascii="Arial Narrow" w:hAnsi="Arial Narrow" w:cs="Arial Narrow"/>
                            <w:b/>
                            <w:bCs/>
                            <w:sz w:val="16"/>
                            <w:szCs w:val="16"/>
                          </w:rPr>
                          <w:t>8-1</w:t>
                        </w:r>
                      </w:p>
                    </w:txbxContent>
                  </v:textbox>
                </v:shape>
                <v:shape id="_x0000_s1258" type="#_x0000_t202" style="position:absolute;left:5537;top:2965;width:300;height:303" strokeweight=".5pt">
                  <v:textbox style="mso-next-textbox:#_x0000_s1258" inset="0,0,0,0">
                    <w:txbxContent>
                      <w:p w:rsidR="002772C5" w:rsidRPr="00C4487F" w:rsidRDefault="002772C5" w:rsidP="00A14629">
                        <w:pPr>
                          <w:jc w:val="center"/>
                          <w:rPr>
                            <w:rFonts w:ascii="Arial Narrow" w:hAnsi="Arial Narrow" w:cs="Arial Narrow"/>
                            <w:b/>
                            <w:bCs/>
                            <w:sz w:val="16"/>
                            <w:szCs w:val="16"/>
                          </w:rPr>
                        </w:pPr>
                        <w:r w:rsidRPr="00C4487F">
                          <w:rPr>
                            <w:rFonts w:ascii="Arial Narrow" w:hAnsi="Arial Narrow" w:cs="Arial Narrow"/>
                            <w:b/>
                            <w:bCs/>
                            <w:sz w:val="16"/>
                            <w:szCs w:val="16"/>
                          </w:rPr>
                          <w:t>7-1</w:t>
                        </w:r>
                      </w:p>
                    </w:txbxContent>
                  </v:textbox>
                </v:shape>
                <v:shape id="_x0000_s1259" type="#_x0000_t202" style="position:absolute;left:5836;top:2965;width:300;height:303" strokeweight=".5pt">
                  <v:textbox style="mso-next-textbox:#_x0000_s1259" inset="0,0,0,0">
                    <w:txbxContent>
                      <w:p w:rsidR="002772C5" w:rsidRPr="00C4487F" w:rsidRDefault="002772C5" w:rsidP="00A14629">
                        <w:pPr>
                          <w:jc w:val="center"/>
                          <w:rPr>
                            <w:rFonts w:ascii="Arial Narrow" w:hAnsi="Arial Narrow" w:cs="Arial Narrow"/>
                            <w:b/>
                            <w:bCs/>
                            <w:sz w:val="16"/>
                            <w:szCs w:val="16"/>
                          </w:rPr>
                        </w:pPr>
                        <w:r w:rsidRPr="00C4487F">
                          <w:rPr>
                            <w:rFonts w:ascii="Arial Narrow" w:hAnsi="Arial Narrow" w:cs="Arial Narrow"/>
                            <w:b/>
                            <w:bCs/>
                            <w:sz w:val="16"/>
                            <w:szCs w:val="16"/>
                          </w:rPr>
                          <w:t>6-1</w:t>
                        </w:r>
                      </w:p>
                    </w:txbxContent>
                  </v:textbox>
                </v:shape>
                <v:shape id="_x0000_s1260" type="#_x0000_t202" style="position:absolute;left:6141;top:2970;width:300;height:303" strokeweight=".5pt">
                  <v:textbox style="mso-next-textbox:#_x0000_s1260" inset="0,0,0,0">
                    <w:txbxContent>
                      <w:p w:rsidR="002772C5" w:rsidRPr="00C4487F" w:rsidRDefault="002772C5" w:rsidP="00A14629">
                        <w:pPr>
                          <w:jc w:val="center"/>
                          <w:rPr>
                            <w:rFonts w:ascii="Arial Narrow" w:hAnsi="Arial Narrow" w:cs="Arial Narrow"/>
                            <w:b/>
                            <w:bCs/>
                            <w:sz w:val="16"/>
                            <w:szCs w:val="16"/>
                          </w:rPr>
                        </w:pPr>
                        <w:r w:rsidRPr="00C4487F">
                          <w:rPr>
                            <w:rFonts w:ascii="Arial Narrow" w:hAnsi="Arial Narrow" w:cs="Arial Narrow"/>
                            <w:b/>
                            <w:bCs/>
                            <w:sz w:val="16"/>
                            <w:szCs w:val="16"/>
                          </w:rPr>
                          <w:t>7-1</w:t>
                        </w:r>
                      </w:p>
                    </w:txbxContent>
                  </v:textbox>
                </v:shape>
                <v:shape id="_x0000_s1261" type="#_x0000_t202" style="position:absolute;left:6438;top:2971;width:300;height:303" strokeweight=".5pt">
                  <v:textbox style="mso-next-textbox:#_x0000_s1261" inset="0,0,0,0">
                    <w:txbxContent>
                      <w:p w:rsidR="002772C5" w:rsidRPr="00C4487F" w:rsidRDefault="002772C5" w:rsidP="00A14629">
                        <w:pPr>
                          <w:jc w:val="center"/>
                          <w:rPr>
                            <w:rFonts w:ascii="Arial Narrow" w:hAnsi="Arial Narrow" w:cs="Arial Narrow"/>
                            <w:b/>
                            <w:bCs/>
                            <w:sz w:val="16"/>
                            <w:szCs w:val="16"/>
                          </w:rPr>
                        </w:pPr>
                        <w:r w:rsidRPr="00C4487F">
                          <w:rPr>
                            <w:rFonts w:ascii="Arial Narrow" w:hAnsi="Arial Narrow" w:cs="Arial Narrow"/>
                            <w:b/>
                            <w:bCs/>
                            <w:sz w:val="16"/>
                            <w:szCs w:val="16"/>
                          </w:rPr>
                          <w:t>8-1</w:t>
                        </w:r>
                      </w:p>
                    </w:txbxContent>
                  </v:textbox>
                </v:shape>
                <v:shape id="_x0000_s1262" type="#_x0000_t202" style="position:absolute;left:6743;top:2970;width:300;height:304" strokeweight=".5pt">
                  <v:textbox style="mso-next-textbox:#_x0000_s1262" inset="0,0,0,0">
                    <w:txbxContent>
                      <w:p w:rsidR="002772C5" w:rsidRPr="00C4487F" w:rsidRDefault="002772C5" w:rsidP="00A14629">
                        <w:pPr>
                          <w:jc w:val="center"/>
                          <w:rPr>
                            <w:rFonts w:ascii="Arial Narrow" w:hAnsi="Arial Narrow" w:cs="Arial Narrow"/>
                            <w:b/>
                            <w:bCs/>
                            <w:sz w:val="16"/>
                            <w:szCs w:val="16"/>
                          </w:rPr>
                        </w:pPr>
                        <w:r w:rsidRPr="00C4487F">
                          <w:rPr>
                            <w:rFonts w:ascii="Arial Narrow" w:hAnsi="Arial Narrow" w:cs="Arial Narrow"/>
                            <w:b/>
                            <w:bCs/>
                            <w:sz w:val="16"/>
                            <w:szCs w:val="16"/>
                          </w:rPr>
                          <w:t>15-1</w:t>
                        </w:r>
                      </w:p>
                    </w:txbxContent>
                  </v:textbox>
                </v:shape>
              </v:group>
              <v:shape id="_x0000_s1263" type="#_x0000_t202" style="position:absolute;left:8741;top:2185;width:259;height:426" fillcolor="#0cf" strokeweight=".5pt">
                <v:textbox style="mso-next-textbox:#_x0000_s1263">
                  <w:txbxContent>
                    <w:p w:rsidR="002772C5" w:rsidRPr="009B657D" w:rsidRDefault="002772C5" w:rsidP="00A14629">
                      <w:pPr>
                        <w:jc w:val="center"/>
                        <w:rPr>
                          <w:b/>
                          <w:bCs/>
                          <w:color w:val="FFFFFF"/>
                          <w:sz w:val="16"/>
                          <w:szCs w:val="16"/>
                        </w:rPr>
                      </w:pPr>
                      <w:r w:rsidRPr="009B657D">
                        <w:rPr>
                          <w:b/>
                          <w:bCs/>
                          <w:color w:val="FFFFFF"/>
                          <w:sz w:val="16"/>
                          <w:szCs w:val="16"/>
                        </w:rPr>
                        <w:t>12</w:t>
                      </w:r>
                    </w:p>
                  </w:txbxContent>
                </v:textbox>
              </v:shape>
              <v:shape id="_x0000_s1264" type="#_x0000_t202" style="position:absolute;left:8734;top:2612;width:259;height:245" strokeweight=".5pt">
                <v:textbox style="mso-next-textbox:#_x0000_s1264" inset="0,0,0,0">
                  <w:txbxContent>
                    <w:p w:rsidR="002772C5" w:rsidRPr="009B657D" w:rsidRDefault="002772C5" w:rsidP="00A14629">
                      <w:pPr>
                        <w:jc w:val="center"/>
                        <w:rPr>
                          <w:rFonts w:ascii="Arial Narrow" w:hAnsi="Arial Narrow" w:cs="Arial Narrow"/>
                          <w:b/>
                          <w:bCs/>
                          <w:sz w:val="20"/>
                          <w:szCs w:val="20"/>
                        </w:rPr>
                      </w:pPr>
                      <w:r w:rsidRPr="009B657D">
                        <w:rPr>
                          <w:rFonts w:ascii="Arial Narrow" w:hAnsi="Arial Narrow" w:cs="Arial Narrow"/>
                          <w:b/>
                          <w:bCs/>
                          <w:sz w:val="20"/>
                          <w:szCs w:val="20"/>
                        </w:rPr>
                        <w:t>2 - 1</w:t>
                      </w:r>
                    </w:p>
                  </w:txbxContent>
                </v:textbox>
              </v:shape>
              <v:shape id="_x0000_s1265" type="#_x0000_t202" style="position:absolute;left:10235;top:2183;width:253;height:421" fillcolor="#0cf" strokeweight=".5pt">
                <v:textbox style="mso-next-textbox:#_x0000_s1265">
                  <w:txbxContent>
                    <w:p w:rsidR="002772C5" w:rsidRPr="00502D5D" w:rsidRDefault="002772C5" w:rsidP="00A14629">
                      <w:pPr>
                        <w:jc w:val="center"/>
                        <w:rPr>
                          <w:b/>
                          <w:bCs/>
                          <w:color w:val="FFFFFF"/>
                          <w:sz w:val="18"/>
                          <w:szCs w:val="18"/>
                        </w:rPr>
                      </w:pPr>
                      <w:r w:rsidRPr="00502D5D">
                        <w:rPr>
                          <w:b/>
                          <w:bCs/>
                          <w:color w:val="FFFFFF"/>
                          <w:sz w:val="18"/>
                          <w:szCs w:val="18"/>
                        </w:rPr>
                        <w:t>2</w:t>
                      </w:r>
                    </w:p>
                  </w:txbxContent>
                </v:textbox>
              </v:shape>
              <v:shape id="_x0000_s1266" type="#_x0000_t202" style="position:absolute;left:10222;top:2607;width:261;height:253" strokeweight=".5pt">
                <v:textbox style="mso-next-textbox:#_x0000_s1266" inset="0,0,0,0">
                  <w:txbxContent>
                    <w:p w:rsidR="002772C5" w:rsidRPr="009B657D" w:rsidRDefault="002772C5" w:rsidP="00A14629">
                      <w:pPr>
                        <w:jc w:val="center"/>
                        <w:rPr>
                          <w:rFonts w:ascii="Arial Narrow" w:hAnsi="Arial Narrow" w:cs="Arial Narrow"/>
                          <w:b/>
                          <w:bCs/>
                          <w:sz w:val="20"/>
                          <w:szCs w:val="20"/>
                        </w:rPr>
                      </w:pPr>
                      <w:r w:rsidRPr="009B657D">
                        <w:rPr>
                          <w:rFonts w:ascii="Arial Narrow" w:hAnsi="Arial Narrow" w:cs="Arial Narrow"/>
                          <w:b/>
                          <w:bCs/>
                          <w:sz w:val="20"/>
                          <w:szCs w:val="20"/>
                        </w:rPr>
                        <w:t>2 - 1</w:t>
                      </w:r>
                    </w:p>
                  </w:txbxContent>
                </v:textbox>
              </v:shape>
              <v:shape id="_x0000_s1267" type="#_x0000_t202" style="position:absolute;left:9010;top:2180;width:1206;height:671" fillcolor="#cff" stroked="f" strokeweight=".5pt">
                <v:textbox style="mso-next-textbox:#_x0000_s1267" inset="0,0,0,0">
                  <w:txbxContent>
                    <w:p w:rsidR="002772C5" w:rsidRDefault="002772C5" w:rsidP="00A14629">
                      <w:pPr>
                        <w:jc w:val="center"/>
                        <w:rPr>
                          <w:sz w:val="20"/>
                          <w:szCs w:val="20"/>
                        </w:rPr>
                      </w:pPr>
                    </w:p>
                    <w:p w:rsidR="002772C5" w:rsidRPr="00A71892" w:rsidRDefault="002772C5" w:rsidP="00A14629">
                      <w:pPr>
                        <w:rPr>
                          <w:sz w:val="20"/>
                          <w:szCs w:val="20"/>
                        </w:rPr>
                      </w:pPr>
                    </w:p>
                    <w:p w:rsidR="002772C5" w:rsidRDefault="002772C5" w:rsidP="00A14629"/>
                  </w:txbxContent>
                </v:textbox>
              </v:shape>
              <v:shape id="_x0000_s1268" type="#_x0000_t202" style="position:absolute;left:9215;top:2380;width:791;height:225" fillcolor="blue" strokeweight=".5pt">
                <v:textbox style="mso-next-textbox:#_x0000_s1268">
                  <w:txbxContent>
                    <w:p w:rsidR="002772C5" w:rsidRPr="009B657D" w:rsidRDefault="002772C5" w:rsidP="00A14629">
                      <w:pPr>
                        <w:jc w:val="center"/>
                        <w:rPr>
                          <w:b/>
                          <w:bCs/>
                          <w:color w:val="FFFFFF"/>
                          <w:sz w:val="20"/>
                          <w:szCs w:val="20"/>
                        </w:rPr>
                      </w:pPr>
                      <w:r w:rsidRPr="009B657D">
                        <w:rPr>
                          <w:b/>
                          <w:bCs/>
                          <w:color w:val="FFFFFF"/>
                          <w:sz w:val="20"/>
                          <w:szCs w:val="20"/>
                        </w:rPr>
                        <w:t>Field</w:t>
                      </w:r>
                    </w:p>
                  </w:txbxContent>
                </v:textbox>
              </v:shape>
              <v:shape id="_x0000_s1269" type="#_x0000_t202" style="position:absolute;left:9212;top:2601;width:799;height:259" strokeweight=".5pt">
                <v:textbox style="mso-next-textbox:#_x0000_s1269" inset="0,0,0,0">
                  <w:txbxContent>
                    <w:p w:rsidR="002772C5" w:rsidRPr="009B657D" w:rsidRDefault="002772C5" w:rsidP="00A14629">
                      <w:pPr>
                        <w:jc w:val="center"/>
                        <w:rPr>
                          <w:rFonts w:ascii="Arial Narrow" w:hAnsi="Arial Narrow" w:cs="Arial Narrow"/>
                          <w:b/>
                          <w:bCs/>
                          <w:sz w:val="20"/>
                          <w:szCs w:val="20"/>
                        </w:rPr>
                      </w:pPr>
                      <w:r w:rsidRPr="009B657D">
                        <w:rPr>
                          <w:rFonts w:ascii="Arial Narrow" w:hAnsi="Arial Narrow" w:cs="Arial Narrow"/>
                          <w:b/>
                          <w:bCs/>
                          <w:sz w:val="20"/>
                          <w:szCs w:val="20"/>
                        </w:rPr>
                        <w:t>Pays 1 -1</w:t>
                      </w:r>
                    </w:p>
                  </w:txbxContent>
                </v:textbox>
              </v:shape>
              <v:shape id="_x0000_s1270" type="#_x0000_t202" style="position:absolute;left:8992;top:2868;width:243;height:404" fillcolor="#cff" strokeweight=".5pt">
                <v:textbox style="mso-next-textbox:#_x0000_s1270" inset="0,0,0,0">
                  <w:txbxContent>
                    <w:p w:rsidR="002772C5" w:rsidRPr="008F5AAA" w:rsidRDefault="002772C5" w:rsidP="00A14629">
                      <w:pPr>
                        <w:jc w:val="center"/>
                        <w:rPr>
                          <w:b/>
                          <w:bCs/>
                        </w:rPr>
                      </w:pPr>
                      <w:r w:rsidRPr="008F5AAA">
                        <w:rPr>
                          <w:b/>
                          <w:bCs/>
                        </w:rPr>
                        <w:t>4</w:t>
                      </w:r>
                    </w:p>
                  </w:txbxContent>
                </v:textbox>
              </v:shape>
              <v:shape id="_x0000_s1271" type="#_x0000_t202" style="position:absolute;left:9240;top:2870;width:242;height:400" fillcolor="#cff" strokeweight=".5pt">
                <v:textbox style="mso-next-textbox:#_x0000_s1271" inset="0,0,0,0">
                  <w:txbxContent>
                    <w:p w:rsidR="002772C5" w:rsidRPr="008F5AAA" w:rsidRDefault="002772C5" w:rsidP="00A14629">
                      <w:pPr>
                        <w:jc w:val="center"/>
                        <w:rPr>
                          <w:b/>
                          <w:bCs/>
                        </w:rPr>
                      </w:pPr>
                      <w:r w:rsidRPr="008F5AAA">
                        <w:rPr>
                          <w:b/>
                          <w:bCs/>
                        </w:rPr>
                        <w:t>5</w:t>
                      </w:r>
                    </w:p>
                  </w:txbxContent>
                </v:textbox>
              </v:shape>
              <v:shape id="_x0000_s1272" type="#_x0000_t202" style="position:absolute;left:9481;top:2870;width:244;height:400" fillcolor="#cff" strokeweight=".5pt">
                <v:textbox style="mso-next-textbox:#_x0000_s1272" inset="0,0,0,0">
                  <w:txbxContent>
                    <w:p w:rsidR="002772C5" w:rsidRPr="008F5AAA" w:rsidRDefault="002772C5" w:rsidP="00A14629">
                      <w:pPr>
                        <w:jc w:val="center"/>
                        <w:rPr>
                          <w:b/>
                          <w:bCs/>
                        </w:rPr>
                      </w:pPr>
                      <w:r w:rsidRPr="008F5AAA">
                        <w:rPr>
                          <w:b/>
                          <w:bCs/>
                        </w:rPr>
                        <w:t>6</w:t>
                      </w:r>
                    </w:p>
                  </w:txbxContent>
                </v:textbox>
              </v:shape>
              <v:shape id="_x0000_s1273" type="#_x0000_t202" style="position:absolute;left:9729;top:2861;width:243;height:409" fillcolor="#cff" strokeweight=".5pt">
                <v:textbox style="mso-next-textbox:#_x0000_s1273" inset="0,0,0,0">
                  <w:txbxContent>
                    <w:p w:rsidR="002772C5" w:rsidRPr="008F5AAA" w:rsidRDefault="002772C5" w:rsidP="00A14629">
                      <w:pPr>
                        <w:jc w:val="center"/>
                        <w:rPr>
                          <w:b/>
                          <w:bCs/>
                        </w:rPr>
                      </w:pPr>
                      <w:r w:rsidRPr="008F5AAA">
                        <w:rPr>
                          <w:b/>
                          <w:bCs/>
                        </w:rPr>
                        <w:t>8</w:t>
                      </w:r>
                    </w:p>
                  </w:txbxContent>
                </v:textbox>
              </v:shape>
              <v:shape id="_x0000_s1274" type="#_x0000_t202" style="position:absolute;left:9980;top:2863;width:242;height:417" fillcolor="#cff" strokeweight=".5pt">
                <v:textbox style="mso-next-textbox:#_x0000_s1274" inset="0,0,0,0">
                  <w:txbxContent>
                    <w:p w:rsidR="002772C5" w:rsidRPr="008F5AAA" w:rsidRDefault="002772C5" w:rsidP="00A14629">
                      <w:pPr>
                        <w:jc w:val="center"/>
                        <w:rPr>
                          <w:b/>
                          <w:bCs/>
                        </w:rPr>
                      </w:pPr>
                      <w:r w:rsidRPr="008F5AAA">
                        <w:rPr>
                          <w:b/>
                          <w:bCs/>
                        </w:rPr>
                        <w:t>10</w:t>
                      </w:r>
                    </w:p>
                  </w:txbxContent>
                </v:textbox>
              </v:shape>
              <v:line id="_x0000_s1275" style="position:absolute" from="10214,2926" to="10590,2927" strokecolor="red" strokeweight="10pt"/>
              <v:line id="_x0000_s1276" style="position:absolute" from="10278,2964" to="10279,3286" strokecolor="red" strokeweight="10pt"/>
              <v:line id="_x0000_s1277" style="position:absolute" from="8900,3324" to="10340,3325" strokecolor="red" strokeweight="10pt"/>
              <v:line id="_x0000_s1278" style="position:absolute;flip:x" from="8936,2862" to="8940,3376" strokecolor="red" strokeweight="10pt"/>
              <v:line id="_x0000_s1279" style="position:absolute" from="8740,1484" to="10588,1485" strokecolor="red" strokeweight="10pt"/>
              <v:line id="_x0000_s1280" style="position:absolute;flip:x" from="10538,1456" to="10539,2942" strokecolor="red" strokeweight="10pt"/>
              <v:line id="_x0000_s1281" style="position:absolute" from="8725,2915" to="8925,2917" strokecolor="red" strokeweight="10pt"/>
              <v:shape id="_x0000_s1282" type="#_x0000_t202" style="position:absolute;left:7221;top:1356;width:1478;height:236" strokeweight=".5pt">
                <v:textbox style="mso-next-textbox:#_x0000_s1282">
                  <w:txbxContent>
                    <w:p w:rsidR="002772C5" w:rsidRPr="00FB44C7" w:rsidRDefault="002772C5" w:rsidP="00A14629">
                      <w:pPr>
                        <w:jc w:val="center"/>
                      </w:pPr>
                      <w:r w:rsidRPr="00FB44C7">
                        <w:t>Selected Doubles</w:t>
                      </w:r>
                    </w:p>
                    <w:p w:rsidR="002772C5" w:rsidRDefault="002772C5" w:rsidP="00A14629"/>
                  </w:txbxContent>
                </v:textbox>
              </v:shape>
              <v:shape id="_x0000_s1283" type="#_x0000_t202" style="position:absolute;left:7218;top:1591;width:258;height:424" strokeweight=".5pt">
                <v:textbox style="layout-flow:vertical;mso-next-textbox:#_x0000_s1283">
                  <w:txbxContent>
                    <w:p w:rsidR="002772C5" w:rsidRPr="001B26FB" w:rsidRDefault="002772C5" w:rsidP="00A14629">
                      <w:pPr>
                        <w:jc w:val="center"/>
                        <w:rPr>
                          <w:sz w:val="16"/>
                          <w:szCs w:val="16"/>
                        </w:rPr>
                      </w:pPr>
                      <w:r w:rsidRPr="001B26FB">
                        <w:rPr>
                          <w:sz w:val="16"/>
                          <w:szCs w:val="16"/>
                        </w:rPr>
                        <w:t>30 - 1</w:t>
                      </w:r>
                    </w:p>
                    <w:p w:rsidR="002772C5" w:rsidRDefault="002772C5" w:rsidP="00A14629"/>
                  </w:txbxContent>
                </v:textbox>
              </v:shape>
              <v:shape id="_x0000_s1284" type="#_x0000_t202" style="position:absolute;left:7476;top:1587;width:322;height:212" fillcolor="blue" strokeweight=".5pt">
                <v:textbox style="mso-next-textbox:#_x0000_s1284">
                  <w:txbxContent>
                    <w:p w:rsidR="002772C5" w:rsidRPr="00BC6EA6" w:rsidRDefault="002772C5" w:rsidP="00A14629">
                      <w:pPr>
                        <w:jc w:val="center"/>
                        <w:rPr>
                          <w:b/>
                          <w:bCs/>
                          <w:color w:val="FFFFFF"/>
                        </w:rPr>
                      </w:pPr>
                      <w:r w:rsidRPr="00BC6EA6">
                        <w:rPr>
                          <w:b/>
                          <w:bCs/>
                          <w:color w:val="FFFFFF"/>
                        </w:rPr>
                        <w:t>2</w:t>
                      </w:r>
                    </w:p>
                  </w:txbxContent>
                </v:textbox>
              </v:shape>
              <v:shape id="_x0000_s1285" type="#_x0000_t202" style="position:absolute;left:7782;top:1589;width:323;height:213" fillcolor="blue" strokeweight=".5pt">
                <v:textbox style="mso-next-textbox:#_x0000_s1285">
                  <w:txbxContent>
                    <w:p w:rsidR="002772C5" w:rsidRPr="00BC6EA6" w:rsidRDefault="002772C5" w:rsidP="00A14629">
                      <w:pPr>
                        <w:jc w:val="center"/>
                        <w:rPr>
                          <w:b/>
                          <w:bCs/>
                          <w:color w:val="FFFFFF"/>
                        </w:rPr>
                      </w:pPr>
                      <w:r w:rsidRPr="00BC6EA6">
                        <w:rPr>
                          <w:b/>
                          <w:bCs/>
                          <w:color w:val="FFFFFF"/>
                        </w:rPr>
                        <w:t>4</w:t>
                      </w:r>
                    </w:p>
                  </w:txbxContent>
                </v:textbox>
              </v:shape>
              <v:shape id="_x0000_s1286" type="#_x0000_t202" style="position:absolute;left:8115;top:1588;width:322;height:212" fillcolor="blue" strokeweight=".5pt">
                <v:textbox style="mso-next-textbox:#_x0000_s1286">
                  <w:txbxContent>
                    <w:p w:rsidR="002772C5" w:rsidRPr="00BC6EA6" w:rsidRDefault="002772C5" w:rsidP="00A14629">
                      <w:pPr>
                        <w:jc w:val="center"/>
                        <w:rPr>
                          <w:b/>
                          <w:bCs/>
                          <w:color w:val="FFFFFF"/>
                        </w:rPr>
                      </w:pPr>
                      <w:r w:rsidRPr="00BC6EA6">
                        <w:rPr>
                          <w:b/>
                          <w:bCs/>
                          <w:color w:val="FFFFFF"/>
                        </w:rPr>
                        <w:t>6</w:t>
                      </w:r>
                    </w:p>
                  </w:txbxContent>
                </v:textbox>
              </v:shape>
              <v:shape id="_x0000_s1287" type="#_x0000_t202" style="position:absolute;left:7480;top:1803;width:322;height:212" fillcolor="blue" strokeweight=".5pt">
                <v:textbox style="mso-next-textbox:#_x0000_s1287">
                  <w:txbxContent>
                    <w:p w:rsidR="002772C5" w:rsidRPr="00BC6EA6" w:rsidRDefault="002772C5" w:rsidP="00A14629">
                      <w:pPr>
                        <w:jc w:val="center"/>
                        <w:rPr>
                          <w:b/>
                          <w:bCs/>
                          <w:color w:val="FFFFFF"/>
                        </w:rPr>
                      </w:pPr>
                      <w:r>
                        <w:rPr>
                          <w:b/>
                          <w:bCs/>
                          <w:color w:val="FFFFFF"/>
                        </w:rPr>
                        <w:t>8</w:t>
                      </w:r>
                    </w:p>
                  </w:txbxContent>
                </v:textbox>
              </v:shape>
              <v:shape id="_x0000_s1288" type="#_x0000_t202" style="position:absolute;left:7786;top:1802;width:323;height:213" fillcolor="blue" strokeweight=".5pt">
                <v:textbox style="mso-next-textbox:#_x0000_s1288">
                  <w:txbxContent>
                    <w:p w:rsidR="002772C5" w:rsidRPr="00BC6EA6" w:rsidRDefault="002772C5" w:rsidP="00A14629">
                      <w:pPr>
                        <w:jc w:val="center"/>
                        <w:rPr>
                          <w:b/>
                          <w:bCs/>
                          <w:color w:val="FFFFFF"/>
                        </w:rPr>
                      </w:pPr>
                      <w:r>
                        <w:rPr>
                          <w:b/>
                          <w:bCs/>
                          <w:color w:val="FFFFFF"/>
                        </w:rPr>
                        <w:t>10</w:t>
                      </w:r>
                    </w:p>
                  </w:txbxContent>
                </v:textbox>
              </v:shape>
              <v:shape id="_x0000_s1289" type="#_x0000_t202" style="position:absolute;left:8121;top:1804;width:321;height:213" fillcolor="blue" strokeweight=".5pt">
                <v:textbox style="mso-next-textbox:#_x0000_s1289">
                  <w:txbxContent>
                    <w:p w:rsidR="002772C5" w:rsidRPr="00BC6EA6" w:rsidRDefault="002772C5" w:rsidP="00A14629">
                      <w:pPr>
                        <w:jc w:val="center"/>
                        <w:rPr>
                          <w:b/>
                          <w:bCs/>
                          <w:color w:val="FFFFFF"/>
                        </w:rPr>
                      </w:pPr>
                      <w:r>
                        <w:rPr>
                          <w:b/>
                          <w:bCs/>
                          <w:color w:val="FFFFFF"/>
                        </w:rPr>
                        <w:t>12</w:t>
                      </w:r>
                    </w:p>
                  </w:txbxContent>
                </v:textbox>
              </v:shape>
              <v:shape id="_x0000_s1290" type="#_x0000_t202" style="position:absolute;left:8445;top:1585;width:258;height:425" strokeweight=".5pt">
                <v:textbox style="layout-flow:vertical;mso-layout-flow-alt:bottom-to-top;mso-next-textbox:#_x0000_s1290">
                  <w:txbxContent>
                    <w:p w:rsidR="002772C5" w:rsidRPr="001B26FB" w:rsidRDefault="002772C5" w:rsidP="00A14629">
                      <w:pPr>
                        <w:jc w:val="center"/>
                        <w:rPr>
                          <w:sz w:val="16"/>
                          <w:szCs w:val="16"/>
                        </w:rPr>
                      </w:pPr>
                      <w:r w:rsidRPr="001B26FB">
                        <w:rPr>
                          <w:sz w:val="16"/>
                          <w:szCs w:val="16"/>
                        </w:rPr>
                        <w:t>30 - 1</w:t>
                      </w:r>
                    </w:p>
                    <w:p w:rsidR="002772C5" w:rsidRDefault="002772C5" w:rsidP="00A14629"/>
                  </w:txbxContent>
                </v:textbox>
              </v:shape>
              <v:shape id="_x0000_s1291" type="#_x0000_t202" style="position:absolute;left:7227;top:2453;width:259;height:461" strokeweight=".5pt">
                <v:textbox style="layout-flow:vertical;mso-next-textbox:#_x0000_s1291">
                  <w:txbxContent>
                    <w:p w:rsidR="002772C5" w:rsidRPr="001B26FB" w:rsidRDefault="002772C5" w:rsidP="00A14629">
                      <w:pPr>
                        <w:jc w:val="center"/>
                        <w:rPr>
                          <w:sz w:val="16"/>
                          <w:szCs w:val="16"/>
                        </w:rPr>
                      </w:pPr>
                      <w:r>
                        <w:rPr>
                          <w:sz w:val="16"/>
                          <w:szCs w:val="16"/>
                        </w:rPr>
                        <w:t xml:space="preserve">15 </w:t>
                      </w:r>
                      <w:r w:rsidRPr="001B26FB">
                        <w:rPr>
                          <w:sz w:val="16"/>
                          <w:szCs w:val="16"/>
                        </w:rPr>
                        <w:t>- 1</w:t>
                      </w:r>
                    </w:p>
                    <w:p w:rsidR="002772C5" w:rsidRDefault="002772C5" w:rsidP="00A14629"/>
                  </w:txbxContent>
                </v:textbox>
              </v:shape>
              <v:shape id="_x0000_s1292" type="#_x0000_t202" style="position:absolute;left:7485;top:2449;width:984;height:465" fillcolor="blue" strokeweight=".5pt">
                <v:textbox style="mso-next-textbox:#_x0000_s1292">
                  <w:txbxContent>
                    <w:p w:rsidR="002772C5" w:rsidRPr="00E2604C" w:rsidRDefault="002772C5" w:rsidP="00A14629">
                      <w:pPr>
                        <w:jc w:val="center"/>
                        <w:rPr>
                          <w:b/>
                          <w:bCs/>
                          <w:color w:val="FFFFFF"/>
                          <w:position w:val="-50"/>
                          <w:sz w:val="36"/>
                          <w:szCs w:val="36"/>
                        </w:rPr>
                      </w:pPr>
                      <w:r w:rsidRPr="00E2604C">
                        <w:rPr>
                          <w:b/>
                          <w:bCs/>
                          <w:color w:val="FFFFFF"/>
                          <w:position w:val="-50"/>
                          <w:sz w:val="36"/>
                          <w:szCs w:val="36"/>
                        </w:rPr>
                        <w:t>11</w:t>
                      </w:r>
                    </w:p>
                  </w:txbxContent>
                </v:textbox>
              </v:shape>
              <v:shape id="_x0000_s1293" type="#_x0000_t202" style="position:absolute;left:8459;top:2456;width:259;height:461" strokeweight=".5pt">
                <v:textbox style="layout-flow:vertical;mso-layout-flow-alt:bottom-to-top;mso-next-textbox:#_x0000_s1293">
                  <w:txbxContent>
                    <w:p w:rsidR="002772C5" w:rsidRPr="001B26FB" w:rsidRDefault="002772C5" w:rsidP="00A14629">
                      <w:pPr>
                        <w:jc w:val="center"/>
                        <w:rPr>
                          <w:sz w:val="16"/>
                          <w:szCs w:val="16"/>
                        </w:rPr>
                      </w:pPr>
                      <w:r>
                        <w:rPr>
                          <w:sz w:val="16"/>
                          <w:szCs w:val="16"/>
                        </w:rPr>
                        <w:t>15</w:t>
                      </w:r>
                      <w:r w:rsidRPr="001B26FB">
                        <w:rPr>
                          <w:sz w:val="16"/>
                          <w:szCs w:val="16"/>
                        </w:rPr>
                        <w:t xml:space="preserve"> - 1</w:t>
                      </w:r>
                    </w:p>
                    <w:p w:rsidR="002772C5" w:rsidRDefault="002772C5" w:rsidP="00A14629"/>
                  </w:txbxContent>
                </v:textbox>
              </v:shape>
              <v:shape id="_x0000_s1294" type="#_x0000_t202" style="position:absolute;left:7211;top:2012;width:259;height:451" strokeweight=".5pt">
                <v:textbox style="layout-flow:vertical;mso-next-textbox:#_x0000_s1294">
                  <w:txbxContent>
                    <w:p w:rsidR="002772C5" w:rsidRPr="001B26FB" w:rsidRDefault="002772C5" w:rsidP="00A14629">
                      <w:pPr>
                        <w:jc w:val="center"/>
                        <w:rPr>
                          <w:sz w:val="16"/>
                          <w:szCs w:val="16"/>
                        </w:rPr>
                      </w:pPr>
                      <w:r>
                        <w:rPr>
                          <w:sz w:val="16"/>
                          <w:szCs w:val="16"/>
                        </w:rPr>
                        <w:t>6</w:t>
                      </w:r>
                      <w:r w:rsidRPr="001B26FB">
                        <w:rPr>
                          <w:sz w:val="16"/>
                          <w:szCs w:val="16"/>
                        </w:rPr>
                        <w:t xml:space="preserve"> - 1</w:t>
                      </w:r>
                    </w:p>
                    <w:p w:rsidR="002772C5" w:rsidRDefault="002772C5" w:rsidP="00A14629"/>
                  </w:txbxContent>
                </v:textbox>
              </v:shape>
              <v:shape id="_x0000_s1295" type="#_x0000_t202" style="position:absolute;left:7469;top:2008;width:982;height:455" fillcolor="blue" strokeweight=".5pt">
                <v:textbox style="mso-next-textbox:#_x0000_s1295">
                  <w:txbxContent>
                    <w:p w:rsidR="002772C5" w:rsidRPr="00E2604C" w:rsidRDefault="002772C5" w:rsidP="00A14629">
                      <w:pPr>
                        <w:jc w:val="center"/>
                        <w:rPr>
                          <w:b/>
                          <w:bCs/>
                          <w:color w:val="FFFFFF"/>
                          <w:position w:val="-50"/>
                          <w:sz w:val="36"/>
                          <w:szCs w:val="36"/>
                        </w:rPr>
                      </w:pPr>
                      <w:r w:rsidRPr="00E2604C">
                        <w:rPr>
                          <w:b/>
                          <w:bCs/>
                          <w:color w:val="FFFFFF"/>
                          <w:position w:val="-50"/>
                          <w:sz w:val="36"/>
                          <w:szCs w:val="36"/>
                        </w:rPr>
                        <w:t>Doubles</w:t>
                      </w:r>
                    </w:p>
                  </w:txbxContent>
                </v:textbox>
              </v:shape>
              <v:shape id="_x0000_s1296" type="#_x0000_t202" style="position:absolute;left:8441;top:2015;width:259;height:451" strokeweight=".5pt">
                <v:textbox style="layout-flow:vertical;mso-layout-flow-alt:bottom-to-top;mso-next-textbox:#_x0000_s1296">
                  <w:txbxContent>
                    <w:p w:rsidR="002772C5" w:rsidRPr="001B26FB" w:rsidRDefault="002772C5" w:rsidP="00A14629">
                      <w:pPr>
                        <w:jc w:val="center"/>
                        <w:rPr>
                          <w:sz w:val="16"/>
                          <w:szCs w:val="16"/>
                        </w:rPr>
                      </w:pPr>
                      <w:r>
                        <w:rPr>
                          <w:sz w:val="16"/>
                          <w:szCs w:val="16"/>
                        </w:rPr>
                        <w:t>6</w:t>
                      </w:r>
                      <w:r w:rsidRPr="001B26FB">
                        <w:rPr>
                          <w:sz w:val="16"/>
                          <w:szCs w:val="16"/>
                        </w:rPr>
                        <w:t xml:space="preserve"> - 1</w:t>
                      </w:r>
                    </w:p>
                    <w:p w:rsidR="002772C5" w:rsidRDefault="002772C5" w:rsidP="00A14629"/>
                  </w:txbxContent>
                </v:textbox>
              </v:shape>
              <v:shape id="_x0000_s1297" type="#_x0000_t202" style="position:absolute;left:7228;top:2916;width:259;height:423" strokeweight=".5pt">
                <v:textbox style="layout-flow:vertical;mso-next-textbox:#_x0000_s1297">
                  <w:txbxContent>
                    <w:p w:rsidR="002772C5" w:rsidRPr="001B26FB" w:rsidRDefault="002772C5" w:rsidP="00A14629">
                      <w:pPr>
                        <w:jc w:val="center"/>
                        <w:rPr>
                          <w:sz w:val="16"/>
                          <w:szCs w:val="16"/>
                        </w:rPr>
                      </w:pPr>
                      <w:r>
                        <w:rPr>
                          <w:sz w:val="16"/>
                          <w:szCs w:val="16"/>
                        </w:rPr>
                        <w:t>6</w:t>
                      </w:r>
                      <w:r w:rsidRPr="001B26FB">
                        <w:rPr>
                          <w:sz w:val="16"/>
                          <w:szCs w:val="16"/>
                        </w:rPr>
                        <w:t xml:space="preserve"> - 1</w:t>
                      </w:r>
                    </w:p>
                    <w:p w:rsidR="002772C5" w:rsidRDefault="002772C5" w:rsidP="00A14629"/>
                  </w:txbxContent>
                </v:textbox>
              </v:shape>
              <v:shape id="_x0000_s1298" type="#_x0000_t202" style="position:absolute;left:7486;top:2912;width:983;height:427" fillcolor="blue" strokeweight=".5pt">
                <v:textbox style="mso-next-textbox:#_x0000_s1298">
                  <w:txbxContent>
                    <w:p w:rsidR="002772C5" w:rsidRPr="00E2604C" w:rsidRDefault="002772C5" w:rsidP="00A14629">
                      <w:pPr>
                        <w:jc w:val="center"/>
                        <w:rPr>
                          <w:b/>
                          <w:bCs/>
                          <w:color w:val="FFFFFF"/>
                          <w:position w:val="-50"/>
                          <w:sz w:val="36"/>
                          <w:szCs w:val="36"/>
                        </w:rPr>
                      </w:pPr>
                      <w:r w:rsidRPr="00E2604C">
                        <w:rPr>
                          <w:b/>
                          <w:bCs/>
                          <w:color w:val="FFFFFF"/>
                          <w:position w:val="-50"/>
                          <w:sz w:val="36"/>
                          <w:szCs w:val="36"/>
                        </w:rPr>
                        <w:t>Lucky 7</w:t>
                      </w:r>
                    </w:p>
                  </w:txbxContent>
                </v:textbox>
              </v:shape>
              <v:shape id="_x0000_s1299" type="#_x0000_t202" style="position:absolute;left:8459;top:2919;width:259;height:422" strokeweight=".5pt">
                <v:textbox style="layout-flow:vertical;mso-layout-flow-alt:bottom-to-top;mso-next-textbox:#_x0000_s1299">
                  <w:txbxContent>
                    <w:p w:rsidR="002772C5" w:rsidRPr="001B26FB" w:rsidRDefault="002772C5" w:rsidP="00A14629">
                      <w:pPr>
                        <w:jc w:val="center"/>
                        <w:rPr>
                          <w:sz w:val="16"/>
                          <w:szCs w:val="16"/>
                        </w:rPr>
                      </w:pPr>
                      <w:r>
                        <w:rPr>
                          <w:sz w:val="16"/>
                          <w:szCs w:val="16"/>
                        </w:rPr>
                        <w:t>6</w:t>
                      </w:r>
                      <w:r w:rsidRPr="001B26FB">
                        <w:rPr>
                          <w:sz w:val="16"/>
                          <w:szCs w:val="16"/>
                        </w:rPr>
                        <w:t xml:space="preserve"> - 1</w:t>
                      </w:r>
                    </w:p>
                    <w:p w:rsidR="002772C5" w:rsidRDefault="002772C5" w:rsidP="00A14629"/>
                  </w:txbxContent>
                </v:textbox>
              </v:shape>
              <v:shape id="_x0000_s1300" type="#_x0000_t202" style="position:absolute;left:7219;top:3345;width:259;height:425" strokeweight=".5pt">
                <v:textbox style="layout-flow:vertical;mso-next-textbox:#_x0000_s1300">
                  <w:txbxContent>
                    <w:p w:rsidR="002772C5" w:rsidRPr="001B26FB" w:rsidRDefault="002772C5" w:rsidP="00A14629">
                      <w:pPr>
                        <w:jc w:val="center"/>
                        <w:rPr>
                          <w:sz w:val="16"/>
                          <w:szCs w:val="16"/>
                        </w:rPr>
                      </w:pPr>
                      <w:r>
                        <w:rPr>
                          <w:sz w:val="16"/>
                          <w:szCs w:val="16"/>
                        </w:rPr>
                        <w:t>7</w:t>
                      </w:r>
                      <w:r w:rsidRPr="001B26FB">
                        <w:rPr>
                          <w:sz w:val="16"/>
                          <w:szCs w:val="16"/>
                        </w:rPr>
                        <w:t>- 1</w:t>
                      </w:r>
                    </w:p>
                    <w:p w:rsidR="002772C5" w:rsidRDefault="002772C5" w:rsidP="00A14629"/>
                  </w:txbxContent>
                </v:textbox>
              </v:shape>
              <v:shape id="_x0000_s1301" type="#_x0000_t202" style="position:absolute;left:7477;top:3341;width:984;height:429" fillcolor="blue" strokeweight=".5pt">
                <v:textbox style="mso-next-textbox:#_x0000_s1301">
                  <w:txbxContent>
                    <w:p w:rsidR="002772C5" w:rsidRDefault="002772C5" w:rsidP="00A14629">
                      <w:pPr>
                        <w:jc w:val="center"/>
                        <w:rPr>
                          <w:b/>
                          <w:bCs/>
                          <w:color w:val="FFFFFF"/>
                        </w:rPr>
                      </w:pPr>
                      <w:r>
                        <w:rPr>
                          <w:b/>
                          <w:bCs/>
                          <w:color w:val="FFFFFF"/>
                        </w:rPr>
                        <w:t>Craps</w:t>
                      </w:r>
                    </w:p>
                    <w:p w:rsidR="002772C5" w:rsidRPr="00BC6EA6" w:rsidRDefault="002772C5" w:rsidP="00A14629">
                      <w:pPr>
                        <w:jc w:val="center"/>
                        <w:rPr>
                          <w:b/>
                          <w:bCs/>
                          <w:color w:val="FFFFFF"/>
                        </w:rPr>
                      </w:pPr>
                      <w:r>
                        <w:rPr>
                          <w:b/>
                          <w:bCs/>
                          <w:color w:val="FFFFFF"/>
                        </w:rPr>
                        <w:t>2, 3, 12</w:t>
                      </w:r>
                    </w:p>
                  </w:txbxContent>
                </v:textbox>
              </v:shape>
              <v:shape id="_x0000_s1302" type="#_x0000_t202" style="position:absolute;left:8451;top:3348;width:259;height:424" strokeweight=".5pt">
                <v:textbox style="layout-flow:vertical;mso-layout-flow-alt:bottom-to-top;mso-next-textbox:#_x0000_s1302">
                  <w:txbxContent>
                    <w:p w:rsidR="002772C5" w:rsidRPr="001B26FB" w:rsidRDefault="002772C5" w:rsidP="00A14629">
                      <w:pPr>
                        <w:jc w:val="center"/>
                        <w:rPr>
                          <w:sz w:val="16"/>
                          <w:szCs w:val="16"/>
                        </w:rPr>
                      </w:pPr>
                      <w:r>
                        <w:rPr>
                          <w:sz w:val="16"/>
                          <w:szCs w:val="16"/>
                        </w:rPr>
                        <w:t>7</w:t>
                      </w:r>
                      <w:r w:rsidRPr="001B26FB">
                        <w:rPr>
                          <w:sz w:val="16"/>
                          <w:szCs w:val="16"/>
                        </w:rPr>
                        <w:t>- 1</w:t>
                      </w:r>
                    </w:p>
                    <w:p w:rsidR="002772C5" w:rsidRDefault="002772C5" w:rsidP="00A14629"/>
                  </w:txbxContent>
                </v:textbox>
              </v:shape>
              <v:shape id="_x0000_s1303" type="#_x0000_t202" style="position:absolute;left:7154;top:1302;width:1556;height:2489" filled="f" fillcolor="#9c0" strokecolor="red" strokeweight="10pt">
                <v:textbox style="mso-next-textbox:#_x0000_s1303">
                  <w:txbxContent>
                    <w:p w:rsidR="002772C5" w:rsidRPr="00135381" w:rsidRDefault="002772C5" w:rsidP="00A14629">
                      <w:pPr>
                        <w:rPr>
                          <w:sz w:val="28"/>
                          <w:szCs w:val="28"/>
                        </w:rPr>
                      </w:pPr>
                    </w:p>
                    <w:p w:rsidR="002772C5" w:rsidRDefault="002772C5" w:rsidP="00A14629"/>
                  </w:txbxContent>
                </v:textbox>
              </v:shape>
            </v:group>
            <v:group id="_x0000_s1304" style="position:absolute;left:7443;top:3855;width:1083;height:430" coordorigin="5139,4029" coordsize="1500,741">
              <v:shape id="_x0000_s1305" type="#_x0000_t202" style="position:absolute;left:5139;top:4029;width:1500;height:611" filled="f" fillcolor="#ff9" stroked="f">
                <v:textbox style="mso-next-textbox:#_x0000_s1305">
                  <w:txbxContent>
                    <w:p w:rsidR="002772C5" w:rsidRPr="00B214F8" w:rsidRDefault="002772C5" w:rsidP="00A14629">
                      <w:pPr>
                        <w:rPr>
                          <w:sz w:val="32"/>
                          <w:szCs w:val="32"/>
                        </w:rPr>
                      </w:pPr>
                    </w:p>
                    <w:p w:rsidR="002772C5" w:rsidRDefault="002772C5" w:rsidP="00A14629"/>
                  </w:txbxContent>
                </v:textbox>
              </v:shape>
              <v:shape id="_x0000_s1306" type="#_x0000_t202" style="position:absolute;left:5175;top:4054;width:706;height:716;mso-wrap-style:none" filled="f" fillcolor="#ff9" stroked="f" strokeweight=".5pt">
                <v:textbox style="mso-next-textbox:#_x0000_s1306;mso-fit-shape-to-text:t">
                  <w:txbxContent>
                    <w:p w:rsidR="002772C5" w:rsidRDefault="002772C5" w:rsidP="00A14629">
                      <w:pPr>
                        <w:jc w:val="center"/>
                      </w:pPr>
                      <w:r w:rsidRPr="004D1896">
                        <w:rPr>
                          <w:sz w:val="28"/>
                          <w:szCs w:val="28"/>
                        </w:rPr>
                        <w:pict>
                          <v:shape id="_x0000_i1036" type="#_x0000_t75" style="width:31.5pt;height:30pt">
                            <v:imagedata r:id="rId6" o:title=""/>
                          </v:shape>
                        </w:pict>
                      </w:r>
                    </w:p>
                  </w:txbxContent>
                </v:textbox>
              </v:shape>
              <v:shape id="_x0000_s1307" type="#_x0000_t202" style="position:absolute;left:5873;top:4031;width:695;height:729;mso-wrap-style:none" filled="f" fillcolor="#ff9" stroked="f" strokeweight=".5pt">
                <v:textbox style="mso-next-textbox:#_x0000_s1307;mso-fit-shape-to-text:t">
                  <w:txbxContent>
                    <w:p w:rsidR="002772C5" w:rsidRDefault="002772C5" w:rsidP="00A14629">
                      <w:pPr>
                        <w:jc w:val="center"/>
                      </w:pPr>
                      <w:r w:rsidRPr="004D1896">
                        <w:rPr>
                          <w:sz w:val="28"/>
                          <w:szCs w:val="28"/>
                        </w:rPr>
                        <w:pict>
                          <v:shape id="_x0000_i1038" type="#_x0000_t75" style="width:30.75pt;height:30.75pt">
                            <v:imagedata r:id="rId6" o:title=""/>
                          </v:shape>
                        </w:pict>
                      </w:r>
                    </w:p>
                  </w:txbxContent>
                </v:textbox>
              </v:shape>
            </v:group>
            <v:group id="_x0000_s1308" style="position:absolute;left:5661;top:4262;width:4145;height:674" coordorigin="6750,3896" coordsize="4147,674">
              <v:shape id="_x0000_s1309" type="#_x0000_t202" style="position:absolute;left:6750;top:3900;width:1175;height:236" o:regroupid="1" fillcolor="blue" stroked="f" strokeweight=".5pt">
                <v:textbox style="mso-next-textbox:#_x0000_s1309">
                  <w:txbxContent>
                    <w:p w:rsidR="002772C5" w:rsidRPr="00EA10A8" w:rsidRDefault="002772C5" w:rsidP="00A14629">
                      <w:pPr>
                        <w:jc w:val="center"/>
                        <w:rPr>
                          <w:color w:val="FFFFFF"/>
                          <w:sz w:val="20"/>
                          <w:szCs w:val="20"/>
                        </w:rPr>
                      </w:pPr>
                      <w:r w:rsidRPr="00EA10A8">
                        <w:rPr>
                          <w:color w:val="FFFFFF"/>
                          <w:sz w:val="20"/>
                          <w:szCs w:val="20"/>
                        </w:rPr>
                        <w:t>Roll Dice</w:t>
                      </w:r>
                      <w:r>
                        <w:rPr>
                          <w:color w:val="FFFFFF"/>
                          <w:sz w:val="20"/>
                          <w:szCs w:val="20"/>
                        </w:rPr>
                        <w:t xml:space="preserve">              </w:t>
                      </w:r>
                    </w:p>
                    <w:p w:rsidR="002772C5" w:rsidRDefault="002772C5" w:rsidP="00A14629"/>
                  </w:txbxContent>
                </v:textbox>
              </v:shape>
              <v:shape id="_x0000_s1310" type="#_x0000_t202" style="position:absolute;left:6755;top:4101;width:1170;height:223" o:regroupid="1" fillcolor="yellow" stroked="f" strokeweight=".5pt">
                <v:textbox style="mso-next-textbox:#_x0000_s1310">
                  <w:txbxContent>
                    <w:p w:rsidR="002772C5" w:rsidRPr="00EA10A8" w:rsidRDefault="002772C5" w:rsidP="00A14629">
                      <w:pPr>
                        <w:jc w:val="center"/>
                        <w:rPr>
                          <w:sz w:val="20"/>
                          <w:szCs w:val="20"/>
                        </w:rPr>
                      </w:pPr>
                      <w:r>
                        <w:rPr>
                          <w:sz w:val="18"/>
                          <w:szCs w:val="18"/>
                        </w:rPr>
                        <w:t>Clear all Bets</w:t>
                      </w:r>
                    </w:p>
                    <w:p w:rsidR="002772C5" w:rsidRDefault="002772C5" w:rsidP="00A14629"/>
                  </w:txbxContent>
                </v:textbox>
              </v:shape>
              <v:shape id="_x0000_s1311" type="#_x0000_t202" style="position:absolute;left:6778;top:4331;width:1147;height:239" o:regroupid="1" fillcolor="black" stroked="f" strokeweight=".5pt">
                <v:textbox style="mso-next-textbox:#_x0000_s1311">
                  <w:txbxContent>
                    <w:p w:rsidR="002772C5" w:rsidRPr="00EA10A8" w:rsidRDefault="002772C5" w:rsidP="00A14629">
                      <w:pPr>
                        <w:jc w:val="center"/>
                        <w:rPr>
                          <w:color w:val="FFFFFF"/>
                          <w:sz w:val="20"/>
                          <w:szCs w:val="20"/>
                        </w:rPr>
                      </w:pPr>
                      <w:r w:rsidRPr="00EA10A8">
                        <w:rPr>
                          <w:color w:val="FFFFFF"/>
                          <w:sz w:val="20"/>
                          <w:szCs w:val="20"/>
                        </w:rPr>
                        <w:t>Restart</w:t>
                      </w:r>
                    </w:p>
                    <w:p w:rsidR="002772C5" w:rsidRDefault="002772C5" w:rsidP="00A14629"/>
                  </w:txbxContent>
                </v:textbox>
              </v:shape>
              <v:shape id="_x0000_s1312" type="#_x0000_t202" style="position:absolute;left:9725;top:3906;width:1156;height:205" o:regroupid="1" stroked="f" strokeweight=".5pt">
                <v:textbox style="mso-next-textbox:#_x0000_s1312">
                  <w:txbxContent>
                    <w:p w:rsidR="002772C5" w:rsidRPr="006468DB" w:rsidRDefault="002772C5" w:rsidP="00A14629">
                      <w:pPr>
                        <w:jc w:val="center"/>
                        <w:rPr>
                          <w:sz w:val="20"/>
                          <w:szCs w:val="20"/>
                        </w:rPr>
                      </w:pPr>
                      <w:r>
                        <w:rPr>
                          <w:b/>
                          <w:bCs/>
                          <w:sz w:val="20"/>
                          <w:szCs w:val="20"/>
                        </w:rPr>
                        <w:t>Winnings</w:t>
                      </w:r>
                    </w:p>
                  </w:txbxContent>
                </v:textbox>
              </v:shape>
              <v:shape id="_x0000_s1313" type="#_x0000_t202" style="position:absolute;left:7942;top:4334;width:2955;height:234" o:regroupid="1" stroked="f" strokeweight=".5pt">
                <v:textbox style="mso-next-textbox:#_x0000_s1313">
                  <w:txbxContent>
                    <w:p w:rsidR="002772C5" w:rsidRPr="00EA10A8" w:rsidRDefault="002772C5" w:rsidP="00A14629">
                      <w:pPr>
                        <w:jc w:val="center"/>
                        <w:rPr>
                          <w:b/>
                          <w:bCs/>
                          <w:sz w:val="20"/>
                          <w:szCs w:val="20"/>
                        </w:rPr>
                      </w:pPr>
                      <w:r>
                        <w:rPr>
                          <w:b/>
                          <w:bCs/>
                          <w:sz w:val="20"/>
                          <w:szCs w:val="20"/>
                        </w:rPr>
                        <w:t>Message</w:t>
                      </w:r>
                    </w:p>
                    <w:p w:rsidR="002772C5" w:rsidRDefault="002772C5" w:rsidP="00A14629"/>
                  </w:txbxContent>
                </v:textbox>
              </v:shape>
              <v:shape id="_x0000_s1314" type="#_x0000_t202" style="position:absolute;left:7913;top:4116;width:1802;height:190" o:regroupid="1" stroked="f" strokeweight=".5pt">
                <v:textbox style="mso-next-textbox:#_x0000_s1314">
                  <w:txbxContent>
                    <w:p w:rsidR="002772C5" w:rsidRPr="00EA10A8" w:rsidRDefault="002772C5" w:rsidP="00A14629">
                      <w:pPr>
                        <w:jc w:val="right"/>
                        <w:rPr>
                          <w:sz w:val="20"/>
                          <w:szCs w:val="20"/>
                        </w:rPr>
                      </w:pPr>
                      <w:r>
                        <w:rPr>
                          <w:sz w:val="20"/>
                          <w:szCs w:val="20"/>
                        </w:rPr>
                        <w:t>$0.00</w:t>
                      </w:r>
                    </w:p>
                    <w:p w:rsidR="002772C5" w:rsidRDefault="002772C5" w:rsidP="00A14629"/>
                  </w:txbxContent>
                </v:textbox>
              </v:shape>
              <v:shape id="_x0000_s1315" type="#_x0000_t202" style="position:absolute;left:9725;top:4125;width:1171;height:190" o:regroupid="1" stroked="f" strokeweight=".5pt">
                <v:textbox style="mso-next-textbox:#_x0000_s1315">
                  <w:txbxContent>
                    <w:p w:rsidR="002772C5" w:rsidRPr="00EA10A8" w:rsidRDefault="002772C5" w:rsidP="00A14629">
                      <w:pPr>
                        <w:jc w:val="right"/>
                        <w:rPr>
                          <w:sz w:val="20"/>
                          <w:szCs w:val="20"/>
                        </w:rPr>
                      </w:pPr>
                      <w:r>
                        <w:rPr>
                          <w:sz w:val="20"/>
                          <w:szCs w:val="20"/>
                        </w:rPr>
                        <w:t>$0.00</w:t>
                      </w:r>
                    </w:p>
                    <w:p w:rsidR="002772C5" w:rsidRDefault="002772C5" w:rsidP="00A14629"/>
                  </w:txbxContent>
                </v:textbox>
              </v:shape>
              <v:shape id="_x0000_s1316" type="#_x0000_t202" style="position:absolute;left:7925;top:3896;width:1800;height:222" o:regroupid="1" fillcolor="black" stroked="f" strokeweight=".5pt">
                <v:textbox style="mso-next-textbox:#_x0000_s1316">
                  <w:txbxContent>
                    <w:p w:rsidR="002772C5" w:rsidRPr="007C2753" w:rsidRDefault="002772C5" w:rsidP="00941D9A">
                      <w:pPr>
                        <w:jc w:val="center"/>
                        <w:rPr>
                          <w:color w:val="FFFFFF"/>
                        </w:rPr>
                      </w:pPr>
                      <w:r w:rsidRPr="007C2753">
                        <w:t>To</w:t>
                      </w:r>
                      <w:r w:rsidRPr="007C2753">
                        <w:rPr>
                          <w:color w:val="FFFFFF"/>
                        </w:rPr>
                        <w:t>Total All Bets Placed</w:t>
                      </w:r>
                    </w:p>
                    <w:p w:rsidR="002772C5" w:rsidRDefault="002772C5" w:rsidP="00A14629"/>
                  </w:txbxContent>
                </v:textbox>
              </v:shape>
            </v:group>
            <w10:anchorlock/>
          </v:group>
        </w:pict>
      </w:r>
    </w:p>
    <w:p w:rsidR="002772C5" w:rsidRPr="00F56C67" w:rsidRDefault="002772C5" w:rsidP="00F56C67">
      <w:pPr>
        <w:rPr>
          <w:rFonts w:ascii="Arial Black" w:hAnsi="Arial Black" w:cs="Arial Black"/>
          <w:sz w:val="32"/>
          <w:szCs w:val="32"/>
          <w:lang w:val="fr-FR"/>
        </w:rPr>
      </w:pPr>
      <w:r w:rsidRPr="00F56C67">
        <w:rPr>
          <w:rFonts w:ascii="Arial Black" w:hAnsi="Arial Black" w:cs="Arial Black"/>
          <w:sz w:val="32"/>
          <w:szCs w:val="32"/>
          <w:u w:val="double"/>
          <w:lang w:val="fr-FR"/>
        </w:rPr>
        <w:t>HTML Page</w:t>
      </w:r>
      <w:r w:rsidRPr="00F56C67">
        <w:rPr>
          <w:rFonts w:ascii="Arial Black" w:hAnsi="Arial Black" w:cs="Arial Black"/>
          <w:sz w:val="32"/>
          <w:szCs w:val="32"/>
          <w:lang w:val="fr-FR"/>
        </w:rPr>
        <w:t>:  05option5</w:t>
      </w:r>
    </w:p>
    <w:p w:rsidR="002772C5" w:rsidRPr="00F56C67" w:rsidRDefault="002772C5" w:rsidP="00F56C67">
      <w:pPr>
        <w:rPr>
          <w:rFonts w:ascii="Arial Black" w:hAnsi="Arial Black" w:cs="Arial Black"/>
          <w:sz w:val="16"/>
          <w:szCs w:val="16"/>
          <w:lang w:val="fr-FR"/>
        </w:rPr>
      </w:pPr>
    </w:p>
    <w:p w:rsidR="002772C5" w:rsidRPr="00F56C67" w:rsidRDefault="002772C5" w:rsidP="00F56C67">
      <w:pPr>
        <w:rPr>
          <w:rFonts w:ascii="Arial Black" w:hAnsi="Arial Black" w:cs="Arial Black"/>
          <w:sz w:val="32"/>
          <w:szCs w:val="32"/>
          <w:lang w:val="fr-FR"/>
        </w:rPr>
      </w:pPr>
      <w:r w:rsidRPr="00F56C67">
        <w:rPr>
          <w:rFonts w:ascii="Arial Black" w:hAnsi="Arial Black" w:cs="Arial Black"/>
          <w:sz w:val="32"/>
          <w:szCs w:val="32"/>
          <w:u w:val="double"/>
          <w:lang w:val="fr-FR"/>
        </w:rPr>
        <w:t>HTML Page</w:t>
      </w:r>
      <w:r w:rsidRPr="00F56C67">
        <w:rPr>
          <w:rFonts w:ascii="Arial Black" w:hAnsi="Arial Black" w:cs="Arial Black"/>
          <w:sz w:val="32"/>
          <w:szCs w:val="32"/>
          <w:lang w:val="fr-FR"/>
        </w:rPr>
        <w:t>:  0</w:t>
      </w:r>
      <w:r>
        <w:rPr>
          <w:rFonts w:ascii="Arial Black" w:hAnsi="Arial Black" w:cs="Arial Black"/>
          <w:sz w:val="32"/>
          <w:szCs w:val="32"/>
          <w:lang w:val="fr-FR"/>
        </w:rPr>
        <w:t>6option6</w:t>
      </w:r>
    </w:p>
    <w:p w:rsidR="002772C5" w:rsidRPr="00F56C67" w:rsidRDefault="002772C5" w:rsidP="00F56C67">
      <w:pPr>
        <w:rPr>
          <w:rFonts w:ascii="Arial Black" w:hAnsi="Arial Black" w:cs="Arial Black"/>
          <w:sz w:val="16"/>
          <w:szCs w:val="16"/>
          <w:lang w:val="fr-FR"/>
        </w:rPr>
      </w:pPr>
    </w:p>
    <w:p w:rsidR="002772C5" w:rsidRPr="00F56C67" w:rsidRDefault="002772C5" w:rsidP="00F56C67">
      <w:pPr>
        <w:rPr>
          <w:rFonts w:ascii="Arial Black" w:hAnsi="Arial Black" w:cs="Arial Black"/>
          <w:sz w:val="32"/>
          <w:szCs w:val="32"/>
          <w:lang w:val="fr-FR"/>
        </w:rPr>
      </w:pPr>
      <w:r w:rsidRPr="00F56C67">
        <w:rPr>
          <w:rFonts w:ascii="Arial Black" w:hAnsi="Arial Black" w:cs="Arial Black"/>
          <w:sz w:val="32"/>
          <w:szCs w:val="32"/>
          <w:u w:val="double"/>
          <w:lang w:val="fr-FR"/>
        </w:rPr>
        <w:t>HTML Page</w:t>
      </w:r>
      <w:r w:rsidRPr="00F56C67">
        <w:rPr>
          <w:rFonts w:ascii="Arial Black" w:hAnsi="Arial Black" w:cs="Arial Black"/>
          <w:sz w:val="32"/>
          <w:szCs w:val="32"/>
          <w:lang w:val="fr-FR"/>
        </w:rPr>
        <w:t>:  0</w:t>
      </w:r>
      <w:r>
        <w:rPr>
          <w:rFonts w:ascii="Arial Black" w:hAnsi="Arial Black" w:cs="Arial Black"/>
          <w:sz w:val="32"/>
          <w:szCs w:val="32"/>
          <w:lang w:val="fr-FR"/>
        </w:rPr>
        <w:t>7option7</w:t>
      </w:r>
    </w:p>
    <w:p w:rsidR="002772C5" w:rsidRPr="00F56C67" w:rsidRDefault="002772C5" w:rsidP="00F56C67">
      <w:pPr>
        <w:rPr>
          <w:rFonts w:ascii="Arial Black" w:hAnsi="Arial Black" w:cs="Arial Black"/>
          <w:sz w:val="16"/>
          <w:szCs w:val="16"/>
          <w:lang w:val="fr-FR"/>
        </w:rPr>
      </w:pPr>
    </w:p>
    <w:p w:rsidR="002772C5" w:rsidRDefault="002772C5" w:rsidP="00F56C67">
      <w:pPr>
        <w:rPr>
          <w:rFonts w:ascii="Arial Black" w:hAnsi="Arial Black" w:cs="Arial Black"/>
          <w:sz w:val="32"/>
          <w:szCs w:val="32"/>
          <w:lang w:val="fr-FR"/>
        </w:rPr>
      </w:pPr>
      <w:r w:rsidRPr="00F56C67">
        <w:rPr>
          <w:rFonts w:ascii="Arial Black" w:hAnsi="Arial Black" w:cs="Arial Black"/>
          <w:sz w:val="32"/>
          <w:szCs w:val="32"/>
          <w:u w:val="double"/>
          <w:lang w:val="fr-FR"/>
        </w:rPr>
        <w:t>HTML Page</w:t>
      </w:r>
      <w:r w:rsidRPr="00F56C67">
        <w:rPr>
          <w:rFonts w:ascii="Arial Black" w:hAnsi="Arial Black" w:cs="Arial Black"/>
          <w:sz w:val="32"/>
          <w:szCs w:val="32"/>
          <w:lang w:val="fr-FR"/>
        </w:rPr>
        <w:t>:  0</w:t>
      </w:r>
      <w:r>
        <w:rPr>
          <w:rFonts w:ascii="Arial Black" w:hAnsi="Arial Black" w:cs="Arial Black"/>
          <w:sz w:val="32"/>
          <w:szCs w:val="32"/>
          <w:lang w:val="fr-FR"/>
        </w:rPr>
        <w:t>8option8</w:t>
      </w:r>
    </w:p>
    <w:p w:rsidR="002772C5" w:rsidRDefault="002772C5" w:rsidP="00F56C67">
      <w:pPr>
        <w:rPr>
          <w:rFonts w:ascii="Arial Black" w:hAnsi="Arial Black" w:cs="Arial Black"/>
          <w:sz w:val="32"/>
          <w:szCs w:val="32"/>
          <w:lang w:val="fr-FR"/>
        </w:rPr>
      </w:pPr>
    </w:p>
    <w:p w:rsidR="002772C5" w:rsidRDefault="002772C5" w:rsidP="00F56C67">
      <w:pPr>
        <w:rPr>
          <w:rFonts w:ascii="Arial Black" w:hAnsi="Arial Black" w:cs="Arial Black"/>
          <w:sz w:val="32"/>
          <w:szCs w:val="32"/>
        </w:rPr>
      </w:pPr>
      <w:r w:rsidRPr="00BF635E">
        <w:rPr>
          <w:rFonts w:ascii="Arial Black" w:hAnsi="Arial Black" w:cs="Arial Black"/>
          <w:sz w:val="32"/>
          <w:szCs w:val="32"/>
          <w:u w:val="double"/>
          <w:lang w:val="fr-FR"/>
        </w:rPr>
        <w:br w:type="page"/>
      </w:r>
      <w:r>
        <w:rPr>
          <w:rFonts w:ascii="Arial Black" w:hAnsi="Arial Black" w:cs="Arial Black"/>
          <w:sz w:val="32"/>
          <w:szCs w:val="32"/>
          <w:u w:val="double"/>
        </w:rPr>
        <w:t>HTML Page</w:t>
      </w:r>
      <w:r>
        <w:rPr>
          <w:rFonts w:ascii="Arial Black" w:hAnsi="Arial Black" w:cs="Arial Black"/>
          <w:sz w:val="32"/>
          <w:szCs w:val="32"/>
        </w:rPr>
        <w:t>:  09about</w:t>
      </w:r>
    </w:p>
    <w:p w:rsidR="002772C5" w:rsidRPr="000C6689" w:rsidRDefault="002772C5" w:rsidP="00F56C67">
      <w:pPr>
        <w:rPr>
          <w:rFonts w:ascii="Arial Black" w:hAnsi="Arial Black" w:cs="Arial Black"/>
          <w:sz w:val="16"/>
          <w:szCs w:val="16"/>
        </w:rPr>
      </w:pPr>
      <w:r>
        <w:rPr>
          <w:noProof/>
        </w:rPr>
        <w:pict>
          <v:shape id="_x0000_s1317" type="#_x0000_t202" style="position:absolute;margin-left:558pt;margin-top:-40.55pt;width:2in;height:468pt;z-index:251656704" filled="f" fillcolor="#ff9" stroked="f">
            <v:textbox>
              <w:txbxContent>
                <w:p w:rsidR="002772C5" w:rsidRDefault="002772C5" w:rsidP="00756FD3">
                  <w:r>
                    <w:t>Title is in larger font and centered.</w:t>
                  </w:r>
                </w:p>
                <w:p w:rsidR="002772C5" w:rsidRDefault="002772C5" w:rsidP="00756FD3"/>
                <w:p w:rsidR="002772C5" w:rsidRDefault="002772C5" w:rsidP="00756FD3"/>
                <w:p w:rsidR="002772C5" w:rsidRDefault="002772C5" w:rsidP="00756FD3"/>
                <w:p w:rsidR="002772C5" w:rsidRDefault="002772C5" w:rsidP="00756FD3">
                  <w:r>
                    <w:t>Return to Main Menu (centered) is the return link to the Main Menu.</w:t>
                  </w:r>
                </w:p>
                <w:p w:rsidR="002772C5" w:rsidRDefault="002772C5" w:rsidP="00756FD3"/>
                <w:p w:rsidR="002772C5" w:rsidRDefault="002772C5" w:rsidP="00756FD3"/>
                <w:p w:rsidR="002772C5" w:rsidRDefault="002772C5" w:rsidP="00756FD3"/>
                <w:p w:rsidR="002772C5" w:rsidRDefault="002772C5" w:rsidP="00756FD3"/>
                <w:p w:rsidR="002772C5" w:rsidRDefault="002772C5" w:rsidP="00756FD3"/>
                <w:p w:rsidR="002772C5" w:rsidRDefault="002772C5" w:rsidP="00756FD3"/>
                <w:p w:rsidR="002772C5" w:rsidRDefault="002772C5" w:rsidP="00756FD3"/>
                <w:p w:rsidR="002772C5" w:rsidRDefault="002772C5" w:rsidP="00756FD3"/>
                <w:p w:rsidR="002772C5" w:rsidRDefault="002772C5" w:rsidP="00756FD3"/>
                <w:p w:rsidR="002772C5" w:rsidRDefault="002772C5" w:rsidP="00756FD3"/>
                <w:p w:rsidR="002772C5" w:rsidRDefault="002772C5" w:rsidP="00756FD3"/>
                <w:p w:rsidR="002772C5" w:rsidRDefault="002772C5" w:rsidP="00756FD3">
                  <w:r>
                    <w:t>The copyright notice (centered) is bogus.</w:t>
                  </w:r>
                </w:p>
                <w:p w:rsidR="002772C5" w:rsidRDefault="002772C5" w:rsidP="00756FD3"/>
                <w:p w:rsidR="002772C5" w:rsidRDefault="002772C5" w:rsidP="00756FD3"/>
              </w:txbxContent>
            </v:textbox>
            <w10:wrap side="left"/>
          </v:shape>
        </w:pict>
      </w:r>
    </w:p>
    <w:p w:rsidR="002772C5" w:rsidRPr="006B455E" w:rsidRDefault="002772C5" w:rsidP="00F56C67">
      <w:pPr>
        <w:rPr>
          <w:rFonts w:ascii="Arial Black" w:hAnsi="Arial Black" w:cs="Arial Black"/>
          <w:sz w:val="16"/>
          <w:szCs w:val="16"/>
        </w:rPr>
      </w:pPr>
      <w:r>
        <w:rPr>
          <w:noProof/>
        </w:rPr>
      </w:r>
      <w:r w:rsidRPr="00A26D4E">
        <w:rPr>
          <w:rFonts w:ascii="Arial Black" w:hAnsi="Arial Black" w:cs="Arial Black"/>
          <w:sz w:val="16"/>
          <w:szCs w:val="16"/>
        </w:rPr>
        <w:pict>
          <v:group id="_x0000_s1318" editas="canvas" style="width:549pt;height:414pt;mso-position-horizontal-relative:char;mso-position-vertical-relative:line" coordorigin="4930,753" coordsize="6100,4620">
            <o:lock v:ext="edit" aspectratio="t"/>
            <v:shape id="_x0000_s1319" type="#_x0000_t75" style="position:absolute;left:4930;top:753;width:6100;height:4620" o:preferrelative="f" filled="t" fillcolor="#cfc" stroked="t">
              <v:fill opacity="31457f" o:detectmouseclick="t"/>
              <v:path o:extrusionok="t" o:connecttype="none"/>
              <o:lock v:ext="edit" text="t"/>
            </v:shape>
            <v:shape id="_x0000_s1320" type="#_x0000_t202" style="position:absolute;left:7630;top:853;width:900;height:503" filled="f" fillcolor="#ff9" strokeweight=".5pt">
              <v:textbox style="mso-next-textbox:#_x0000_s1320">
                <w:txbxContent>
                  <w:p w:rsidR="002772C5" w:rsidRDefault="002772C5" w:rsidP="000C6689">
                    <w:pPr>
                      <w:jc w:val="center"/>
                      <w:rPr>
                        <w:sz w:val="28"/>
                        <w:szCs w:val="28"/>
                      </w:rPr>
                    </w:pPr>
                    <w:r w:rsidRPr="00135381">
                      <w:rPr>
                        <w:sz w:val="28"/>
                        <w:szCs w:val="28"/>
                      </w:rPr>
                      <w:t>Title</w:t>
                    </w:r>
                    <w:r>
                      <w:rPr>
                        <w:sz w:val="28"/>
                        <w:szCs w:val="28"/>
                      </w:rPr>
                      <w:t>1</w:t>
                    </w:r>
                  </w:p>
                  <w:p w:rsidR="002772C5" w:rsidRPr="00135381" w:rsidRDefault="002772C5" w:rsidP="000C6689">
                    <w:pPr>
                      <w:jc w:val="center"/>
                      <w:rPr>
                        <w:sz w:val="28"/>
                        <w:szCs w:val="28"/>
                      </w:rPr>
                    </w:pPr>
                    <w:r>
                      <w:rPr>
                        <w:sz w:val="28"/>
                        <w:szCs w:val="28"/>
                      </w:rPr>
                      <w:t>Title2</w:t>
                    </w:r>
                  </w:p>
                  <w:p w:rsidR="002772C5" w:rsidRDefault="002772C5" w:rsidP="000C6689"/>
                </w:txbxContent>
              </v:textbox>
            </v:shape>
            <v:shape id="_x0000_s1321" type="#_x0000_t202" style="position:absolute;left:5130;top:4871;width:5700;height:302" filled="f" fillcolor="#ff9">
              <v:textbox style="mso-next-textbox:#_x0000_s1321">
                <w:txbxContent>
                  <w:p w:rsidR="002772C5" w:rsidRDefault="002772C5" w:rsidP="000C6689">
                    <w:pPr>
                      <w:jc w:val="center"/>
                    </w:pPr>
                    <w:r>
                      <w:t>Copyright Notice</w:t>
                    </w:r>
                  </w:p>
                </w:txbxContent>
              </v:textbox>
            </v:shape>
            <v:shape id="_x0000_s1322" type="#_x0000_t202" style="position:absolute;left:7130;top:1456;width:1800;height:300" filled="f" fillcolor="#ff9">
              <v:textbox style="mso-next-textbox:#_x0000_s1322">
                <w:txbxContent>
                  <w:p w:rsidR="002772C5" w:rsidRPr="00B214F8" w:rsidRDefault="002772C5" w:rsidP="000C6689">
                    <w:pPr>
                      <w:jc w:val="center"/>
                      <w:rPr>
                        <w:sz w:val="32"/>
                        <w:szCs w:val="32"/>
                      </w:rPr>
                    </w:pPr>
                    <w:r w:rsidRPr="00B214F8">
                      <w:rPr>
                        <w:sz w:val="32"/>
                        <w:szCs w:val="32"/>
                      </w:rPr>
                      <w:t>Return to Main Menu</w:t>
                    </w:r>
                  </w:p>
                  <w:p w:rsidR="002772C5" w:rsidRDefault="002772C5" w:rsidP="000C6689"/>
                </w:txbxContent>
              </v:textbox>
            </v:shape>
            <v:shape id="_x0000_s1323" type="#_x0000_t202" style="position:absolute;left:5230;top:1858;width:2500;height:2812" filled="f" fillcolor="#ff9">
              <v:textbox style="mso-next-textbox:#_x0000_s1323">
                <w:txbxContent>
                  <w:p w:rsidR="002772C5" w:rsidRPr="007168AE" w:rsidRDefault="002772C5" w:rsidP="000C6689">
                    <w:pPr>
                      <w:jc w:val="center"/>
                      <w:rPr>
                        <w:sz w:val="32"/>
                        <w:szCs w:val="32"/>
                      </w:rPr>
                    </w:pPr>
                    <w:r w:rsidRPr="007168AE">
                      <w:rPr>
                        <w:sz w:val="32"/>
                        <w:szCs w:val="32"/>
                      </w:rPr>
                      <w:t>Personal Photo</w:t>
                    </w:r>
                  </w:p>
                  <w:p w:rsidR="002772C5" w:rsidRDefault="002772C5" w:rsidP="000C6689"/>
                </w:txbxContent>
              </v:textbox>
            </v:shape>
            <v:shape id="_x0000_s1324" type="#_x0000_t202" style="position:absolute;left:7930;top:1858;width:2900;height:2812" filled="f" fillcolor="#ff9">
              <v:textbox style="mso-next-textbox:#_x0000_s1324">
                <w:txbxContent>
                  <w:p w:rsidR="002772C5" w:rsidRDefault="002772C5" w:rsidP="000C6689">
                    <w:pPr>
                      <w:rPr>
                        <w:sz w:val="32"/>
                        <w:szCs w:val="32"/>
                      </w:rPr>
                    </w:pPr>
                    <w:r>
                      <w:rPr>
                        <w:sz w:val="32"/>
                        <w:szCs w:val="32"/>
                      </w:rPr>
                      <w:t>Personal information</w:t>
                    </w:r>
                  </w:p>
                  <w:p w:rsidR="002772C5" w:rsidRDefault="002772C5" w:rsidP="000C6689">
                    <w:pPr>
                      <w:rPr>
                        <w:sz w:val="32"/>
                        <w:szCs w:val="32"/>
                      </w:rPr>
                    </w:pPr>
                    <w:r>
                      <w:rPr>
                        <w:sz w:val="32"/>
                        <w:szCs w:val="32"/>
                      </w:rPr>
                      <w:t>Line 1</w:t>
                    </w:r>
                  </w:p>
                  <w:p w:rsidR="002772C5" w:rsidRDefault="002772C5" w:rsidP="007168AE">
                    <w:pPr>
                      <w:rPr>
                        <w:sz w:val="32"/>
                        <w:szCs w:val="32"/>
                      </w:rPr>
                    </w:pPr>
                    <w:r>
                      <w:rPr>
                        <w:sz w:val="32"/>
                        <w:szCs w:val="32"/>
                      </w:rPr>
                      <w:t>Line 2</w:t>
                    </w:r>
                  </w:p>
                  <w:p w:rsidR="002772C5" w:rsidRDefault="002772C5" w:rsidP="007168AE">
                    <w:pPr>
                      <w:rPr>
                        <w:sz w:val="32"/>
                        <w:szCs w:val="32"/>
                      </w:rPr>
                    </w:pPr>
                    <w:r>
                      <w:rPr>
                        <w:sz w:val="32"/>
                        <w:szCs w:val="32"/>
                      </w:rPr>
                      <w:t>Line 3</w:t>
                    </w:r>
                  </w:p>
                  <w:p w:rsidR="002772C5" w:rsidRDefault="002772C5" w:rsidP="007168AE">
                    <w:pPr>
                      <w:rPr>
                        <w:sz w:val="32"/>
                        <w:szCs w:val="32"/>
                      </w:rPr>
                    </w:pPr>
                    <w:r>
                      <w:rPr>
                        <w:sz w:val="32"/>
                        <w:szCs w:val="32"/>
                      </w:rPr>
                      <w:t>Line 4</w:t>
                    </w:r>
                  </w:p>
                  <w:p w:rsidR="002772C5" w:rsidRDefault="002772C5" w:rsidP="007168AE">
                    <w:pPr>
                      <w:rPr>
                        <w:sz w:val="32"/>
                        <w:szCs w:val="32"/>
                      </w:rPr>
                    </w:pPr>
                    <w:r>
                      <w:rPr>
                        <w:sz w:val="32"/>
                        <w:szCs w:val="32"/>
                      </w:rPr>
                      <w:t>Line 5</w:t>
                    </w:r>
                  </w:p>
                  <w:p w:rsidR="002772C5" w:rsidRDefault="002772C5" w:rsidP="007168AE">
                    <w:pPr>
                      <w:rPr>
                        <w:sz w:val="32"/>
                        <w:szCs w:val="32"/>
                      </w:rPr>
                    </w:pPr>
                    <w:r>
                      <w:rPr>
                        <w:sz w:val="32"/>
                        <w:szCs w:val="32"/>
                      </w:rPr>
                      <w:t>Line 6</w:t>
                    </w:r>
                  </w:p>
                  <w:p w:rsidR="002772C5" w:rsidRDefault="002772C5" w:rsidP="007168AE">
                    <w:pPr>
                      <w:rPr>
                        <w:sz w:val="32"/>
                        <w:szCs w:val="32"/>
                      </w:rPr>
                    </w:pPr>
                    <w:r>
                      <w:rPr>
                        <w:sz w:val="32"/>
                        <w:szCs w:val="32"/>
                      </w:rPr>
                      <w:t>Line 7</w:t>
                    </w:r>
                  </w:p>
                  <w:p w:rsidR="002772C5" w:rsidRDefault="002772C5" w:rsidP="007168AE">
                    <w:pPr>
                      <w:rPr>
                        <w:sz w:val="32"/>
                        <w:szCs w:val="32"/>
                      </w:rPr>
                    </w:pPr>
                    <w:r>
                      <w:rPr>
                        <w:sz w:val="32"/>
                        <w:szCs w:val="32"/>
                      </w:rPr>
                      <w:t>Line 8</w:t>
                    </w:r>
                  </w:p>
                  <w:p w:rsidR="002772C5" w:rsidRDefault="002772C5" w:rsidP="007168AE">
                    <w:pPr>
                      <w:rPr>
                        <w:sz w:val="32"/>
                        <w:szCs w:val="32"/>
                      </w:rPr>
                    </w:pPr>
                    <w:r>
                      <w:rPr>
                        <w:sz w:val="32"/>
                        <w:szCs w:val="32"/>
                      </w:rPr>
                      <w:t>Line 9</w:t>
                    </w:r>
                  </w:p>
                  <w:p w:rsidR="002772C5" w:rsidRDefault="002772C5" w:rsidP="000C6689">
                    <w:pPr>
                      <w:rPr>
                        <w:sz w:val="32"/>
                        <w:szCs w:val="32"/>
                      </w:rPr>
                    </w:pPr>
                  </w:p>
                  <w:p w:rsidR="002772C5" w:rsidRDefault="002772C5" w:rsidP="000C6689">
                    <w:pPr>
                      <w:rPr>
                        <w:sz w:val="32"/>
                        <w:szCs w:val="32"/>
                      </w:rPr>
                    </w:pPr>
                  </w:p>
                  <w:p w:rsidR="002772C5" w:rsidRPr="00B214F8" w:rsidRDefault="002772C5" w:rsidP="000C6689">
                    <w:pPr>
                      <w:jc w:val="center"/>
                      <w:rPr>
                        <w:sz w:val="32"/>
                        <w:szCs w:val="32"/>
                      </w:rPr>
                    </w:pPr>
                  </w:p>
                  <w:p w:rsidR="002772C5" w:rsidRDefault="002772C5" w:rsidP="000C6689"/>
                </w:txbxContent>
              </v:textbox>
            </v:shape>
            <w10:anchorlock/>
          </v:group>
        </w:pict>
      </w:r>
    </w:p>
    <w:p w:rsidR="002772C5" w:rsidRPr="00F56C67" w:rsidRDefault="002772C5" w:rsidP="00135381">
      <w:pPr>
        <w:rPr>
          <w:rFonts w:ascii="Arial Black" w:hAnsi="Arial Black" w:cs="Arial Black"/>
          <w:sz w:val="16"/>
          <w:szCs w:val="16"/>
          <w:lang w:val="fr-FR"/>
        </w:rPr>
      </w:pPr>
    </w:p>
    <w:sectPr w:rsidR="002772C5" w:rsidRPr="00F56C67" w:rsidSect="002D4D8D">
      <w:pgSz w:w="15840" w:h="12240" w:orient="landscape"/>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5"/>
  <w:embedSystemFonts/>
  <w:stylePaneFormatFilter w:val="3F01"/>
  <w:defaultTabStop w:val="720"/>
  <w:characterSpacingControl w:val="doNotCompress"/>
  <w:doNotValidateAgainstSchema/>
  <w:doNotDemarcateInvalidXml/>
  <w:compat>
    <w:applyBreaking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2848B6"/>
    <w:rsid w:val="00002C12"/>
    <w:rsid w:val="0001664B"/>
    <w:rsid w:val="00017591"/>
    <w:rsid w:val="00042CEA"/>
    <w:rsid w:val="00051C36"/>
    <w:rsid w:val="00063D8E"/>
    <w:rsid w:val="000814F3"/>
    <w:rsid w:val="0009026A"/>
    <w:rsid w:val="000A18A8"/>
    <w:rsid w:val="000A5D85"/>
    <w:rsid w:val="000B2827"/>
    <w:rsid w:val="000C4352"/>
    <w:rsid w:val="000C6689"/>
    <w:rsid w:val="000D3829"/>
    <w:rsid w:val="00131425"/>
    <w:rsid w:val="00135381"/>
    <w:rsid w:val="00146E80"/>
    <w:rsid w:val="00154E92"/>
    <w:rsid w:val="001620C2"/>
    <w:rsid w:val="0016650D"/>
    <w:rsid w:val="0017667C"/>
    <w:rsid w:val="001934CE"/>
    <w:rsid w:val="00194D32"/>
    <w:rsid w:val="00195A7E"/>
    <w:rsid w:val="001A7B24"/>
    <w:rsid w:val="001B2100"/>
    <w:rsid w:val="001B26FB"/>
    <w:rsid w:val="001B6378"/>
    <w:rsid w:val="001C0BB2"/>
    <w:rsid w:val="001C1D47"/>
    <w:rsid w:val="001E5BFE"/>
    <w:rsid w:val="001F1A47"/>
    <w:rsid w:val="001F324C"/>
    <w:rsid w:val="002050F4"/>
    <w:rsid w:val="00221877"/>
    <w:rsid w:val="00250908"/>
    <w:rsid w:val="0025255F"/>
    <w:rsid w:val="002535E6"/>
    <w:rsid w:val="002606F7"/>
    <w:rsid w:val="00263159"/>
    <w:rsid w:val="002638DD"/>
    <w:rsid w:val="0026635E"/>
    <w:rsid w:val="002700C7"/>
    <w:rsid w:val="00273CBC"/>
    <w:rsid w:val="002770A4"/>
    <w:rsid w:val="002772C5"/>
    <w:rsid w:val="002775D7"/>
    <w:rsid w:val="00277B69"/>
    <w:rsid w:val="00284780"/>
    <w:rsid w:val="002848B6"/>
    <w:rsid w:val="00287BF0"/>
    <w:rsid w:val="002943CD"/>
    <w:rsid w:val="002B0C1A"/>
    <w:rsid w:val="002B125C"/>
    <w:rsid w:val="002C2BCB"/>
    <w:rsid w:val="002C40CE"/>
    <w:rsid w:val="002D4D8D"/>
    <w:rsid w:val="002F1415"/>
    <w:rsid w:val="002F754B"/>
    <w:rsid w:val="00303F09"/>
    <w:rsid w:val="00305A41"/>
    <w:rsid w:val="00314772"/>
    <w:rsid w:val="003263E0"/>
    <w:rsid w:val="0034403C"/>
    <w:rsid w:val="003445DF"/>
    <w:rsid w:val="00356E40"/>
    <w:rsid w:val="00357BA3"/>
    <w:rsid w:val="0038618A"/>
    <w:rsid w:val="00391275"/>
    <w:rsid w:val="003A7A36"/>
    <w:rsid w:val="003B2AE1"/>
    <w:rsid w:val="003C2548"/>
    <w:rsid w:val="003C5B7A"/>
    <w:rsid w:val="003F4665"/>
    <w:rsid w:val="00402D95"/>
    <w:rsid w:val="00410EED"/>
    <w:rsid w:val="004337B3"/>
    <w:rsid w:val="004660C3"/>
    <w:rsid w:val="00494E9C"/>
    <w:rsid w:val="00495F1C"/>
    <w:rsid w:val="004969FD"/>
    <w:rsid w:val="004B4790"/>
    <w:rsid w:val="004B53F7"/>
    <w:rsid w:val="004C5474"/>
    <w:rsid w:val="004D1896"/>
    <w:rsid w:val="004D197C"/>
    <w:rsid w:val="004E0885"/>
    <w:rsid w:val="004E3E3B"/>
    <w:rsid w:val="004E5118"/>
    <w:rsid w:val="004E7BCD"/>
    <w:rsid w:val="00502D5D"/>
    <w:rsid w:val="00502DA3"/>
    <w:rsid w:val="00504414"/>
    <w:rsid w:val="00504567"/>
    <w:rsid w:val="00521344"/>
    <w:rsid w:val="00521DE1"/>
    <w:rsid w:val="00530B3E"/>
    <w:rsid w:val="005323AE"/>
    <w:rsid w:val="00535442"/>
    <w:rsid w:val="0053606C"/>
    <w:rsid w:val="0054724D"/>
    <w:rsid w:val="005650DB"/>
    <w:rsid w:val="005733D2"/>
    <w:rsid w:val="005830D3"/>
    <w:rsid w:val="005831C2"/>
    <w:rsid w:val="00585954"/>
    <w:rsid w:val="005861CA"/>
    <w:rsid w:val="005A63D8"/>
    <w:rsid w:val="005B055D"/>
    <w:rsid w:val="005B548A"/>
    <w:rsid w:val="005C2E0D"/>
    <w:rsid w:val="005C6E64"/>
    <w:rsid w:val="005D2BB9"/>
    <w:rsid w:val="005D6B1A"/>
    <w:rsid w:val="005E5466"/>
    <w:rsid w:val="005E5A47"/>
    <w:rsid w:val="005E790A"/>
    <w:rsid w:val="005F13CF"/>
    <w:rsid w:val="005F3FDE"/>
    <w:rsid w:val="00602290"/>
    <w:rsid w:val="00613D65"/>
    <w:rsid w:val="00614FD8"/>
    <w:rsid w:val="0062333F"/>
    <w:rsid w:val="00635C58"/>
    <w:rsid w:val="00642DB7"/>
    <w:rsid w:val="006468DB"/>
    <w:rsid w:val="00650286"/>
    <w:rsid w:val="00653A56"/>
    <w:rsid w:val="0067646E"/>
    <w:rsid w:val="0069637C"/>
    <w:rsid w:val="00697552"/>
    <w:rsid w:val="006B001E"/>
    <w:rsid w:val="006B4104"/>
    <w:rsid w:val="006B455E"/>
    <w:rsid w:val="006C354F"/>
    <w:rsid w:val="006C69CE"/>
    <w:rsid w:val="006C6F75"/>
    <w:rsid w:val="006E6E0B"/>
    <w:rsid w:val="007068C4"/>
    <w:rsid w:val="00706F37"/>
    <w:rsid w:val="00710416"/>
    <w:rsid w:val="0071290D"/>
    <w:rsid w:val="00714B30"/>
    <w:rsid w:val="007168AE"/>
    <w:rsid w:val="0072477A"/>
    <w:rsid w:val="00736C98"/>
    <w:rsid w:val="0073769E"/>
    <w:rsid w:val="00742071"/>
    <w:rsid w:val="00742404"/>
    <w:rsid w:val="007512EC"/>
    <w:rsid w:val="00756FD3"/>
    <w:rsid w:val="00774192"/>
    <w:rsid w:val="00781903"/>
    <w:rsid w:val="00793FCA"/>
    <w:rsid w:val="007A3D54"/>
    <w:rsid w:val="007B58A2"/>
    <w:rsid w:val="007C2753"/>
    <w:rsid w:val="007C7973"/>
    <w:rsid w:val="007D5042"/>
    <w:rsid w:val="007E5EFC"/>
    <w:rsid w:val="007E6A86"/>
    <w:rsid w:val="007F313D"/>
    <w:rsid w:val="00802F48"/>
    <w:rsid w:val="00805384"/>
    <w:rsid w:val="00810518"/>
    <w:rsid w:val="00815A60"/>
    <w:rsid w:val="00816DCF"/>
    <w:rsid w:val="00824264"/>
    <w:rsid w:val="00824CD7"/>
    <w:rsid w:val="00830A4E"/>
    <w:rsid w:val="00840FBE"/>
    <w:rsid w:val="00842271"/>
    <w:rsid w:val="00843454"/>
    <w:rsid w:val="0084553A"/>
    <w:rsid w:val="00864889"/>
    <w:rsid w:val="00882B16"/>
    <w:rsid w:val="0088396B"/>
    <w:rsid w:val="008A0C70"/>
    <w:rsid w:val="008A160D"/>
    <w:rsid w:val="008A2FB9"/>
    <w:rsid w:val="008A6D62"/>
    <w:rsid w:val="008B00A6"/>
    <w:rsid w:val="008D0A89"/>
    <w:rsid w:val="008F5AAA"/>
    <w:rsid w:val="009155C8"/>
    <w:rsid w:val="009157BE"/>
    <w:rsid w:val="009211B0"/>
    <w:rsid w:val="00924179"/>
    <w:rsid w:val="00927B4E"/>
    <w:rsid w:val="00941D9A"/>
    <w:rsid w:val="0094317F"/>
    <w:rsid w:val="00963143"/>
    <w:rsid w:val="00964C98"/>
    <w:rsid w:val="00976702"/>
    <w:rsid w:val="00986C6C"/>
    <w:rsid w:val="00994D2D"/>
    <w:rsid w:val="009B55F4"/>
    <w:rsid w:val="009B657D"/>
    <w:rsid w:val="009C658B"/>
    <w:rsid w:val="009D6EF5"/>
    <w:rsid w:val="009F5912"/>
    <w:rsid w:val="00A00813"/>
    <w:rsid w:val="00A13B91"/>
    <w:rsid w:val="00A140C2"/>
    <w:rsid w:val="00A14629"/>
    <w:rsid w:val="00A14A9C"/>
    <w:rsid w:val="00A26D4E"/>
    <w:rsid w:val="00A31E92"/>
    <w:rsid w:val="00A548CE"/>
    <w:rsid w:val="00A71892"/>
    <w:rsid w:val="00A72392"/>
    <w:rsid w:val="00A74C48"/>
    <w:rsid w:val="00A93D42"/>
    <w:rsid w:val="00AA0466"/>
    <w:rsid w:val="00AB54CA"/>
    <w:rsid w:val="00AB6954"/>
    <w:rsid w:val="00AC0920"/>
    <w:rsid w:val="00AC4181"/>
    <w:rsid w:val="00AD4367"/>
    <w:rsid w:val="00AD7EC9"/>
    <w:rsid w:val="00B0358F"/>
    <w:rsid w:val="00B04150"/>
    <w:rsid w:val="00B10E4C"/>
    <w:rsid w:val="00B214F8"/>
    <w:rsid w:val="00B2667C"/>
    <w:rsid w:val="00B444BC"/>
    <w:rsid w:val="00B50AE6"/>
    <w:rsid w:val="00B50EBD"/>
    <w:rsid w:val="00B55A20"/>
    <w:rsid w:val="00B622A4"/>
    <w:rsid w:val="00B63DCD"/>
    <w:rsid w:val="00B652E3"/>
    <w:rsid w:val="00B7175A"/>
    <w:rsid w:val="00B73C4C"/>
    <w:rsid w:val="00B9793F"/>
    <w:rsid w:val="00BA7C3E"/>
    <w:rsid w:val="00BB5685"/>
    <w:rsid w:val="00BC1B9B"/>
    <w:rsid w:val="00BC378C"/>
    <w:rsid w:val="00BC6EA6"/>
    <w:rsid w:val="00BC7F9F"/>
    <w:rsid w:val="00BE15BF"/>
    <w:rsid w:val="00BE27FE"/>
    <w:rsid w:val="00BF635E"/>
    <w:rsid w:val="00C05DF0"/>
    <w:rsid w:val="00C22ABB"/>
    <w:rsid w:val="00C274AF"/>
    <w:rsid w:val="00C30CF4"/>
    <w:rsid w:val="00C327AC"/>
    <w:rsid w:val="00C42073"/>
    <w:rsid w:val="00C4487F"/>
    <w:rsid w:val="00C46F7C"/>
    <w:rsid w:val="00C578A2"/>
    <w:rsid w:val="00C61DBE"/>
    <w:rsid w:val="00C6565B"/>
    <w:rsid w:val="00C74D71"/>
    <w:rsid w:val="00C75554"/>
    <w:rsid w:val="00C91720"/>
    <w:rsid w:val="00C93601"/>
    <w:rsid w:val="00CB15E5"/>
    <w:rsid w:val="00CC098F"/>
    <w:rsid w:val="00CC6DB3"/>
    <w:rsid w:val="00CE3BF1"/>
    <w:rsid w:val="00CE3CEF"/>
    <w:rsid w:val="00CE4EAF"/>
    <w:rsid w:val="00CF6C8D"/>
    <w:rsid w:val="00CF71AA"/>
    <w:rsid w:val="00D17EFD"/>
    <w:rsid w:val="00D20AE0"/>
    <w:rsid w:val="00D21FFA"/>
    <w:rsid w:val="00D312F0"/>
    <w:rsid w:val="00D451BE"/>
    <w:rsid w:val="00D643A5"/>
    <w:rsid w:val="00D6711B"/>
    <w:rsid w:val="00D829CB"/>
    <w:rsid w:val="00D843F7"/>
    <w:rsid w:val="00DA6E02"/>
    <w:rsid w:val="00DA76CA"/>
    <w:rsid w:val="00DC360A"/>
    <w:rsid w:val="00DC6166"/>
    <w:rsid w:val="00DD13FD"/>
    <w:rsid w:val="00DD6B4A"/>
    <w:rsid w:val="00DE5D79"/>
    <w:rsid w:val="00DE7D84"/>
    <w:rsid w:val="00DF0C7C"/>
    <w:rsid w:val="00E031B9"/>
    <w:rsid w:val="00E07049"/>
    <w:rsid w:val="00E20084"/>
    <w:rsid w:val="00E240B5"/>
    <w:rsid w:val="00E2604C"/>
    <w:rsid w:val="00E343B8"/>
    <w:rsid w:val="00E44906"/>
    <w:rsid w:val="00E70FE8"/>
    <w:rsid w:val="00E725B4"/>
    <w:rsid w:val="00E737F4"/>
    <w:rsid w:val="00E81D66"/>
    <w:rsid w:val="00E92FD5"/>
    <w:rsid w:val="00E96018"/>
    <w:rsid w:val="00EA0B28"/>
    <w:rsid w:val="00EA10A8"/>
    <w:rsid w:val="00EB07B0"/>
    <w:rsid w:val="00EB0A3A"/>
    <w:rsid w:val="00EB393B"/>
    <w:rsid w:val="00EC0F99"/>
    <w:rsid w:val="00ED1256"/>
    <w:rsid w:val="00EF588F"/>
    <w:rsid w:val="00F00592"/>
    <w:rsid w:val="00F006C9"/>
    <w:rsid w:val="00F0150E"/>
    <w:rsid w:val="00F03F75"/>
    <w:rsid w:val="00F07778"/>
    <w:rsid w:val="00F15AC4"/>
    <w:rsid w:val="00F3335D"/>
    <w:rsid w:val="00F44F0A"/>
    <w:rsid w:val="00F56C67"/>
    <w:rsid w:val="00F5730F"/>
    <w:rsid w:val="00F647CF"/>
    <w:rsid w:val="00F67823"/>
    <w:rsid w:val="00F67F32"/>
    <w:rsid w:val="00F73290"/>
    <w:rsid w:val="00F85696"/>
    <w:rsid w:val="00F856EA"/>
    <w:rsid w:val="00F90C05"/>
    <w:rsid w:val="00F90D78"/>
    <w:rsid w:val="00FA37D4"/>
    <w:rsid w:val="00FB1A8E"/>
    <w:rsid w:val="00FB44C7"/>
    <w:rsid w:val="00FB7C0D"/>
    <w:rsid w:val="00FC093C"/>
    <w:rsid w:val="00FC0D91"/>
    <w:rsid w:val="00FC2E4E"/>
    <w:rsid w:val="00FC7D3F"/>
    <w:rsid w:val="00FD0588"/>
    <w:rsid w:val="00FE1341"/>
    <w:rsid w:val="00FE402A"/>
    <w:rsid w:val="00FE7694"/>
    <w:rsid w:val="00FF4F95"/>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martTagType w:namespaceuri="urn:schemas-microsoft-com:office:smarttags" w:name="City"/>
  <w:shapeDefaults>
    <o:shapedefaults v:ext="edit" spidmax="132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6C8D"/>
    <w:rPr>
      <w:sz w:val="24"/>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217</TotalTime>
  <Pages>10</Pages>
  <Words>289</Words>
  <Characters>1653</Characters>
  <Application>Microsoft Office Outlook</Application>
  <DocSecurity>0</DocSecurity>
  <Lines>0</Lines>
  <Paragraphs>0</Paragraphs>
  <ScaleCrop>false</ScaleCrop>
  <Company>SPECTRE LLC</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Site Map</dc:title>
  <dc:subject/>
  <dc:creator>Donald F. Richmond</dc:creator>
  <cp:keywords/>
  <dc:description/>
  <cp:lastModifiedBy>Donald F. Richmond</cp:lastModifiedBy>
  <cp:revision>6</cp:revision>
  <dcterms:created xsi:type="dcterms:W3CDTF">2015-08-26T16:42:00Z</dcterms:created>
  <dcterms:modified xsi:type="dcterms:W3CDTF">2015-09-11T22:17:00Z</dcterms:modified>
</cp:coreProperties>
</file>